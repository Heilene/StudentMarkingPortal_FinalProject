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FA262F" w:rsidRDefault="00FA262F">
          <w:pPr>
            <w:rPr>
              <w:noProof/>
              <w:lang w:eastAsia="en-NZ"/>
            </w:rPr>
          </w:pPr>
        </w:p>
        <w:p w:rsidR="00FA262F" w:rsidRDefault="00FA262F">
          <w:pPr>
            <w:rPr>
              <w:noProof/>
              <w:lang w:eastAsia="en-NZ"/>
            </w:rPr>
          </w:pPr>
          <w:r>
            <w:rPr>
              <w:noProof/>
              <w:lang w:eastAsia="en-NZ"/>
            </w:rPr>
            <w:drawing>
              <wp:anchor distT="0" distB="0" distL="114300" distR="114300" simplePos="0" relativeHeight="251655680" behindDoc="1" locked="0" layoutInCell="1" allowOverlap="0" wp14:anchorId="6E2DFFCE" wp14:editId="75BB8136">
                <wp:simplePos x="0" y="0"/>
                <wp:positionH relativeFrom="page">
                  <wp:posOffset>741872</wp:posOffset>
                </wp:positionH>
                <wp:positionV relativeFrom="page">
                  <wp:posOffset>681487</wp:posOffset>
                </wp:positionV>
                <wp:extent cx="6343650" cy="5814204"/>
                <wp:effectExtent l="133350" t="133350" r="152400" b="1676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a:extLst>
                            <a:ext uri="{28A0092B-C50C-407E-A947-70E740481C1C}">
                              <a14:useLocalDpi xmlns:a14="http://schemas.microsoft.com/office/drawing/2010/main" val="0"/>
                            </a:ext>
                          </a:extLst>
                        </a:blip>
                        <a:srcRect b="24123"/>
                        <a:stretch/>
                      </pic:blipFill>
                      <pic:spPr bwMode="auto">
                        <a:xfrm>
                          <a:off x="0" y="0"/>
                          <a:ext cx="6370697" cy="583899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2667" w:rsidRDefault="008A6DF2">
          <w:pPr>
            <w:rPr>
              <w:noProof/>
            </w:rPr>
          </w:pPr>
          <w:r>
            <w:rPr>
              <w:noProof/>
              <w:lang w:eastAsia="en-NZ"/>
            </w:rPr>
            <mc:AlternateContent>
              <mc:Choice Requires="wps">
                <w:drawing>
                  <wp:anchor distT="0" distB="0" distL="114300" distR="114300" simplePos="0" relativeHeight="251654656" behindDoc="0" locked="0" layoutInCell="1" allowOverlap="0" wp14:anchorId="252D758B" wp14:editId="5C031C01">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rsidR="00502667" w:rsidRPr="00EE2CF7" w:rsidRDefault="00F303CE" w:rsidP="00EE2CF7">
                                <w:pPr>
                                  <w:pStyle w:val="Title"/>
                                  <w:jc w:val="center"/>
                                  <w:rPr>
                                    <w:sz w:val="60"/>
                                    <w:szCs w:val="60"/>
                                  </w:rPr>
                                </w:pPr>
                                <w:sdt>
                                  <w:sdtPr>
                                    <w:rPr>
                                      <w:sz w:val="60"/>
                                      <w:szCs w:val="60"/>
                                    </w:rPr>
                                    <w:alias w:val="Title"/>
                                    <w:tag w:val=""/>
                                    <w:id w:val="1790474242"/>
                                    <w:placeholder>
                                      <w:docPart w:val="17ED2F87402D4BE28BF8F1A0E1027A0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7386E">
                                      <w:rPr>
                                        <w:sz w:val="60"/>
                                        <w:szCs w:val="60"/>
                                      </w:rPr>
                                      <w:t>Software Engineering Course nline Marking Tool</w:t>
                                    </w:r>
                                  </w:sdtContent>
                                </w:sdt>
                              </w:p>
                              <w:p w:rsidR="00502667" w:rsidRDefault="00EE2CF7">
                                <w:pPr>
                                  <w:pStyle w:val="Subtitle"/>
                                </w:pPr>
                                <w:r>
                                  <w:t>December 2015</w:t>
                                </w:r>
                              </w:p>
                              <w:sdt>
                                <w:sdtPr>
                                  <w:rPr>
                                    <w:sz w:val="32"/>
                                    <w:szCs w:val="32"/>
                                  </w:rPr>
                                  <w:alias w:val="Abstract"/>
                                  <w:id w:val="1812897548"/>
                                  <w:placeholder>
                                    <w:docPart w:val="9F0E704BBA3B4A23B8C5880C829202D2"/>
                                  </w:placeholder>
                                  <w:dataBinding w:prefixMappings="xmlns:ns0='http://schemas.microsoft.com/office/2006/coverPageProps'" w:xpath="/ns0:CoverPageProperties[1]/ns0:Abstract[1]" w:storeItemID="{55AF091B-3C7A-41E3-B477-F2FDAA23CFDA}"/>
                                  <w:text/>
                                </w:sdtPr>
                                <w:sdtEndPr/>
                                <w:sdtContent>
                                  <w:p w:rsidR="00502667" w:rsidRPr="00EE2CF7" w:rsidRDefault="00EE2CF7">
                                    <w:pPr>
                                      <w:pStyle w:val="Abstract"/>
                                      <w:rPr>
                                        <w:sz w:val="32"/>
                                        <w:szCs w:val="32"/>
                                      </w:rPr>
                                    </w:pPr>
                                    <w:r w:rsidRPr="00EE2CF7">
                                      <w:rPr>
                                        <w:sz w:val="32"/>
                                        <w:szCs w:val="32"/>
                                      </w:rPr>
                                      <w:t>Diploma of Software Engineering and Design</w:t>
                                    </w:r>
                                    <w:r>
                                      <w:rPr>
                                        <w:sz w:val="32"/>
                                        <w:szCs w:val="32"/>
                                      </w:rPr>
                                      <w:t xml:space="preserve"> - </w:t>
                                    </w:r>
                                    <w:r w:rsidRPr="00EE2CF7">
                                      <w:rPr>
                                        <w:sz w:val="32"/>
                                        <w:szCs w:val="32"/>
                                      </w:rPr>
                                      <w:t>Final Project Subm</w:t>
                                    </w:r>
                                    <w:r>
                                      <w:rPr>
                                        <w:sz w:val="32"/>
                                        <w:szCs w:val="32"/>
                                      </w:rPr>
                                      <w:t xml:space="preserve">ission for Heilene Daem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252D758B" id="_x0000_t202" coordsize="21600,21600" o:spt="202" path="m,l,21600r21600,l21600,xe">
                    <v:stroke joinstyle="miter"/>
                    <v:path gradientshapeok="t" o:connecttype="rect"/>
                  </v:shapetype>
                  <v:shape id="Text Box 6" o:spid="_x0000_s1026" type="#_x0000_t202" alt="Title, Subtitle, and Abstract" style="position:absolute;margin-left:0;margin-top:0;width:7in;height:214.5pt;z-index:25165465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502667" w:rsidRPr="00EE2CF7" w:rsidRDefault="00BF0A10" w:rsidP="00EE2CF7">
                          <w:pPr>
                            <w:pStyle w:val="Title"/>
                            <w:jc w:val="center"/>
                            <w:rPr>
                              <w:sz w:val="60"/>
                              <w:szCs w:val="60"/>
                            </w:rPr>
                          </w:pPr>
                          <w:sdt>
                            <w:sdtPr>
                              <w:rPr>
                                <w:sz w:val="60"/>
                                <w:szCs w:val="60"/>
                              </w:rPr>
                              <w:alias w:val="Title"/>
                              <w:tag w:val=""/>
                              <w:id w:val="1790474242"/>
                              <w:placeholder>
                                <w:docPart w:val="17ED2F87402D4BE28BF8F1A0E1027A0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7386E">
                                <w:rPr>
                                  <w:sz w:val="60"/>
                                  <w:szCs w:val="60"/>
                                </w:rPr>
                                <w:t>Software Engineering Course nline Marking Tool</w:t>
                              </w:r>
                            </w:sdtContent>
                          </w:sdt>
                        </w:p>
                        <w:p w:rsidR="00502667" w:rsidRDefault="00EE2CF7">
                          <w:pPr>
                            <w:pStyle w:val="Subtitle"/>
                          </w:pPr>
                          <w:r>
                            <w:t>December 2015</w:t>
                          </w:r>
                        </w:p>
                        <w:sdt>
                          <w:sdtPr>
                            <w:rPr>
                              <w:sz w:val="32"/>
                              <w:szCs w:val="32"/>
                            </w:rPr>
                            <w:alias w:val="Abstract"/>
                            <w:id w:val="1812897548"/>
                            <w:placeholder>
                              <w:docPart w:val="9F0E704BBA3B4A23B8C5880C829202D2"/>
                            </w:placeholder>
                            <w:dataBinding w:prefixMappings="xmlns:ns0='http://schemas.microsoft.com/office/2006/coverPageProps'" w:xpath="/ns0:CoverPageProperties[1]/ns0:Abstract[1]" w:storeItemID="{55AF091B-3C7A-41E3-B477-F2FDAA23CFDA}"/>
                            <w:text/>
                          </w:sdtPr>
                          <w:sdtEndPr/>
                          <w:sdtContent>
                            <w:p w:rsidR="00502667" w:rsidRPr="00EE2CF7" w:rsidRDefault="00EE2CF7">
                              <w:pPr>
                                <w:pStyle w:val="Abstract"/>
                                <w:rPr>
                                  <w:sz w:val="32"/>
                                  <w:szCs w:val="32"/>
                                </w:rPr>
                              </w:pPr>
                              <w:r w:rsidRPr="00EE2CF7">
                                <w:rPr>
                                  <w:sz w:val="32"/>
                                  <w:szCs w:val="32"/>
                                </w:rPr>
                                <w:t>Diploma of Software Engineering and Design</w:t>
                              </w:r>
                              <w:r>
                                <w:rPr>
                                  <w:sz w:val="32"/>
                                  <w:szCs w:val="32"/>
                                </w:rPr>
                                <w:t xml:space="preserve"> - </w:t>
                              </w:r>
                              <w:r w:rsidRPr="00EE2CF7">
                                <w:rPr>
                                  <w:sz w:val="32"/>
                                  <w:szCs w:val="32"/>
                                </w:rPr>
                                <w:t>Final Project Subm</w:t>
                              </w:r>
                              <w:r>
                                <w:rPr>
                                  <w:sz w:val="32"/>
                                  <w:szCs w:val="32"/>
                                </w:rPr>
                                <w:t xml:space="preserve">ission for Heilene Daem  </w:t>
                              </w:r>
                            </w:p>
                          </w:sdtContent>
                        </w:sdt>
                      </w:txbxContent>
                    </v:textbox>
                    <w10:wrap anchorx="page" anchory="page"/>
                  </v:shape>
                </w:pict>
              </mc:Fallback>
            </mc:AlternateContent>
          </w:r>
        </w:p>
        <w:p w:rsidR="00502667" w:rsidRDefault="00502667">
          <w:pPr>
            <w:rPr>
              <w:noProof/>
            </w:rPr>
          </w:pPr>
        </w:p>
        <w:p w:rsidR="00502667" w:rsidRDefault="008A6DF2">
          <w:r>
            <w:br w:type="page"/>
          </w:r>
        </w:p>
      </w:sdtContent>
    </w:sdt>
    <w:sdt>
      <w:sdtPr>
        <w:rPr>
          <w:sz w:val="20"/>
        </w:rPr>
        <w:id w:val="2138453368"/>
        <w:docPartObj>
          <w:docPartGallery w:val="Table of Contents"/>
          <w:docPartUnique/>
        </w:docPartObj>
      </w:sdtPr>
      <w:sdtEndPr>
        <w:rPr>
          <w:b/>
          <w:bCs/>
          <w:noProof/>
        </w:rPr>
      </w:sdtEndPr>
      <w:sdtContent>
        <w:p w:rsidR="002649C5" w:rsidRDefault="002649C5" w:rsidP="002708F7">
          <w:pPr>
            <w:pStyle w:val="TOCHeading"/>
            <w:spacing w:line="276" w:lineRule="auto"/>
          </w:pPr>
          <w:r>
            <w:t>Table of Contents</w:t>
          </w:r>
        </w:p>
        <w:p w:rsidR="00B12809" w:rsidRDefault="002649C5">
          <w:pPr>
            <w:pStyle w:val="TOC1"/>
            <w:rPr>
              <w:rFonts w:eastAsiaTheme="minorEastAsia"/>
              <w:color w:val="auto"/>
              <w:kern w:val="0"/>
              <w:szCs w:val="22"/>
              <w:lang w:eastAsia="en-NZ"/>
            </w:rPr>
          </w:pPr>
          <w:r>
            <w:fldChar w:fldCharType="begin"/>
          </w:r>
          <w:r>
            <w:instrText xml:space="preserve"> TOC \o "1-3" \h \z \u </w:instrText>
          </w:r>
          <w:r>
            <w:fldChar w:fldCharType="separate"/>
          </w:r>
          <w:hyperlink w:anchor="_Toc440181230" w:history="1">
            <w:r w:rsidR="00B12809" w:rsidRPr="008A2309">
              <w:rPr>
                <w:rStyle w:val="Hyperlink"/>
              </w:rPr>
              <w:t>Objective</w:t>
            </w:r>
            <w:r w:rsidR="00B12809">
              <w:rPr>
                <w:webHidden/>
              </w:rPr>
              <w:tab/>
            </w:r>
            <w:r w:rsidR="00B12809">
              <w:rPr>
                <w:webHidden/>
              </w:rPr>
              <w:fldChar w:fldCharType="begin"/>
            </w:r>
            <w:r w:rsidR="00B12809">
              <w:rPr>
                <w:webHidden/>
              </w:rPr>
              <w:instrText xml:space="preserve"> PAGEREF _Toc440181230 \h </w:instrText>
            </w:r>
            <w:r w:rsidR="00B12809">
              <w:rPr>
                <w:webHidden/>
              </w:rPr>
            </w:r>
            <w:r w:rsidR="00B12809">
              <w:rPr>
                <w:webHidden/>
              </w:rPr>
              <w:fldChar w:fldCharType="separate"/>
            </w:r>
            <w:r w:rsidR="00B12809">
              <w:rPr>
                <w:webHidden/>
              </w:rPr>
              <w:t>1</w:t>
            </w:r>
            <w:r w:rsidR="00B12809">
              <w:rPr>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31" w:history="1">
            <w:r w:rsidRPr="008A2309">
              <w:rPr>
                <w:rStyle w:val="Hyperlink"/>
                <w:noProof/>
              </w:rPr>
              <w:t>Overview</w:t>
            </w:r>
            <w:r>
              <w:rPr>
                <w:noProof/>
                <w:webHidden/>
              </w:rPr>
              <w:tab/>
            </w:r>
            <w:r>
              <w:rPr>
                <w:noProof/>
                <w:webHidden/>
              </w:rPr>
              <w:fldChar w:fldCharType="begin"/>
            </w:r>
            <w:r>
              <w:rPr>
                <w:noProof/>
                <w:webHidden/>
              </w:rPr>
              <w:instrText xml:space="preserve"> PAGEREF _Toc440181231 \h </w:instrText>
            </w:r>
            <w:r>
              <w:rPr>
                <w:noProof/>
                <w:webHidden/>
              </w:rPr>
            </w:r>
            <w:r>
              <w:rPr>
                <w:noProof/>
                <w:webHidden/>
              </w:rPr>
              <w:fldChar w:fldCharType="separate"/>
            </w:r>
            <w:r>
              <w:rPr>
                <w:noProof/>
                <w:webHidden/>
              </w:rPr>
              <w:t>1</w:t>
            </w:r>
            <w:r>
              <w:rPr>
                <w:noProof/>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32" w:history="1">
            <w:r>
              <w:rPr>
                <w:rStyle w:val="Hyperlink"/>
                <w:noProof/>
              </w:rPr>
              <w:t>F</w:t>
            </w:r>
            <w:r w:rsidRPr="008A2309">
              <w:rPr>
                <w:rStyle w:val="Hyperlink"/>
                <w:noProof/>
              </w:rPr>
              <w:t>unctionallity and features</w:t>
            </w:r>
            <w:r>
              <w:rPr>
                <w:noProof/>
                <w:webHidden/>
              </w:rPr>
              <w:tab/>
            </w:r>
            <w:r>
              <w:rPr>
                <w:noProof/>
                <w:webHidden/>
              </w:rPr>
              <w:fldChar w:fldCharType="begin"/>
            </w:r>
            <w:r>
              <w:rPr>
                <w:noProof/>
                <w:webHidden/>
              </w:rPr>
              <w:instrText xml:space="preserve"> PAGEREF _Toc440181232 \h </w:instrText>
            </w:r>
            <w:r>
              <w:rPr>
                <w:noProof/>
                <w:webHidden/>
              </w:rPr>
            </w:r>
            <w:r>
              <w:rPr>
                <w:noProof/>
                <w:webHidden/>
              </w:rPr>
              <w:fldChar w:fldCharType="separate"/>
            </w:r>
            <w:r>
              <w:rPr>
                <w:noProof/>
                <w:webHidden/>
              </w:rPr>
              <w:t>1</w:t>
            </w:r>
            <w:r>
              <w:rPr>
                <w:noProof/>
                <w:webHidden/>
              </w:rPr>
              <w:fldChar w:fldCharType="end"/>
            </w:r>
          </w:hyperlink>
        </w:p>
        <w:p w:rsidR="00B12809" w:rsidRDefault="00B12809">
          <w:pPr>
            <w:pStyle w:val="TOC1"/>
            <w:rPr>
              <w:rFonts w:eastAsiaTheme="minorEastAsia"/>
              <w:color w:val="auto"/>
              <w:kern w:val="0"/>
              <w:szCs w:val="22"/>
              <w:lang w:eastAsia="en-NZ"/>
            </w:rPr>
          </w:pPr>
          <w:hyperlink w:anchor="_Toc440181233" w:history="1">
            <w:r w:rsidRPr="008A2309">
              <w:rPr>
                <w:rStyle w:val="Hyperlink"/>
              </w:rPr>
              <w:t>Development Process</w:t>
            </w:r>
            <w:r>
              <w:rPr>
                <w:webHidden/>
              </w:rPr>
              <w:tab/>
            </w:r>
            <w:r>
              <w:rPr>
                <w:webHidden/>
              </w:rPr>
              <w:fldChar w:fldCharType="begin"/>
            </w:r>
            <w:r>
              <w:rPr>
                <w:webHidden/>
              </w:rPr>
              <w:instrText xml:space="preserve"> PAGEREF _Toc440181233 \h </w:instrText>
            </w:r>
            <w:r>
              <w:rPr>
                <w:webHidden/>
              </w:rPr>
            </w:r>
            <w:r>
              <w:rPr>
                <w:webHidden/>
              </w:rPr>
              <w:fldChar w:fldCharType="separate"/>
            </w:r>
            <w:r>
              <w:rPr>
                <w:webHidden/>
              </w:rPr>
              <w:t>2</w:t>
            </w:r>
            <w:r>
              <w:rPr>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34" w:history="1">
            <w:r>
              <w:rPr>
                <w:rStyle w:val="Hyperlink"/>
                <w:noProof/>
              </w:rPr>
              <w:t>T</w:t>
            </w:r>
            <w:r w:rsidRPr="008A2309">
              <w:rPr>
                <w:rStyle w:val="Hyperlink"/>
                <w:noProof/>
              </w:rPr>
              <w:t>echnologies used for development:</w:t>
            </w:r>
            <w:r>
              <w:rPr>
                <w:noProof/>
                <w:webHidden/>
              </w:rPr>
              <w:tab/>
            </w:r>
            <w:r>
              <w:rPr>
                <w:noProof/>
                <w:webHidden/>
              </w:rPr>
              <w:fldChar w:fldCharType="begin"/>
            </w:r>
            <w:r>
              <w:rPr>
                <w:noProof/>
                <w:webHidden/>
              </w:rPr>
              <w:instrText xml:space="preserve"> PAGEREF _Toc440181234 \h </w:instrText>
            </w:r>
            <w:r>
              <w:rPr>
                <w:noProof/>
                <w:webHidden/>
              </w:rPr>
            </w:r>
            <w:r>
              <w:rPr>
                <w:noProof/>
                <w:webHidden/>
              </w:rPr>
              <w:fldChar w:fldCharType="separate"/>
            </w:r>
            <w:r>
              <w:rPr>
                <w:noProof/>
                <w:webHidden/>
              </w:rPr>
              <w:t>2</w:t>
            </w:r>
            <w:r>
              <w:rPr>
                <w:noProof/>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35" w:history="1">
            <w:r w:rsidRPr="008A2309">
              <w:rPr>
                <w:rStyle w:val="Hyperlink"/>
                <w:noProof/>
              </w:rPr>
              <w:t>Phase One – to be completed by 11 December 2015:</w:t>
            </w:r>
            <w:r>
              <w:rPr>
                <w:noProof/>
                <w:webHidden/>
              </w:rPr>
              <w:tab/>
            </w:r>
            <w:r>
              <w:rPr>
                <w:noProof/>
                <w:webHidden/>
              </w:rPr>
              <w:fldChar w:fldCharType="begin"/>
            </w:r>
            <w:r>
              <w:rPr>
                <w:noProof/>
                <w:webHidden/>
              </w:rPr>
              <w:instrText xml:space="preserve"> PAGEREF _Toc440181235 \h </w:instrText>
            </w:r>
            <w:r>
              <w:rPr>
                <w:noProof/>
                <w:webHidden/>
              </w:rPr>
            </w:r>
            <w:r>
              <w:rPr>
                <w:noProof/>
                <w:webHidden/>
              </w:rPr>
              <w:fldChar w:fldCharType="separate"/>
            </w:r>
            <w:r>
              <w:rPr>
                <w:noProof/>
                <w:webHidden/>
              </w:rPr>
              <w:t>2</w:t>
            </w:r>
            <w:r>
              <w:rPr>
                <w:noProof/>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36" w:history="1">
            <w:r w:rsidRPr="008A2309">
              <w:rPr>
                <w:rStyle w:val="Hyperlink"/>
                <w:noProof/>
              </w:rPr>
              <w:t>Phase Two – to be completed by 28 February 2016:</w:t>
            </w:r>
            <w:r>
              <w:rPr>
                <w:noProof/>
                <w:webHidden/>
              </w:rPr>
              <w:tab/>
            </w:r>
            <w:r>
              <w:rPr>
                <w:noProof/>
                <w:webHidden/>
              </w:rPr>
              <w:fldChar w:fldCharType="begin"/>
            </w:r>
            <w:r>
              <w:rPr>
                <w:noProof/>
                <w:webHidden/>
              </w:rPr>
              <w:instrText xml:space="preserve"> PAGEREF _Toc440181236 \h </w:instrText>
            </w:r>
            <w:r>
              <w:rPr>
                <w:noProof/>
                <w:webHidden/>
              </w:rPr>
            </w:r>
            <w:r>
              <w:rPr>
                <w:noProof/>
                <w:webHidden/>
              </w:rPr>
              <w:fldChar w:fldCharType="separate"/>
            </w:r>
            <w:r>
              <w:rPr>
                <w:noProof/>
                <w:webHidden/>
              </w:rPr>
              <w:t>2</w:t>
            </w:r>
            <w:r>
              <w:rPr>
                <w:noProof/>
                <w:webHidden/>
              </w:rPr>
              <w:fldChar w:fldCharType="end"/>
            </w:r>
          </w:hyperlink>
        </w:p>
        <w:p w:rsidR="00B12809" w:rsidRDefault="00B12809">
          <w:pPr>
            <w:pStyle w:val="TOC1"/>
            <w:rPr>
              <w:rFonts w:eastAsiaTheme="minorEastAsia"/>
              <w:color w:val="auto"/>
              <w:kern w:val="0"/>
              <w:szCs w:val="22"/>
              <w:lang w:eastAsia="en-NZ"/>
            </w:rPr>
          </w:pPr>
          <w:hyperlink w:anchor="_Toc440181237" w:history="1">
            <w:r w:rsidRPr="008A2309">
              <w:rPr>
                <w:rStyle w:val="Hyperlink"/>
              </w:rPr>
              <w:t>Project Schedule</w:t>
            </w:r>
            <w:r>
              <w:rPr>
                <w:webHidden/>
              </w:rPr>
              <w:tab/>
            </w:r>
            <w:r>
              <w:rPr>
                <w:webHidden/>
              </w:rPr>
              <w:fldChar w:fldCharType="begin"/>
            </w:r>
            <w:r>
              <w:rPr>
                <w:webHidden/>
              </w:rPr>
              <w:instrText xml:space="preserve"> PAGEREF _Toc440181237 \h </w:instrText>
            </w:r>
            <w:r>
              <w:rPr>
                <w:webHidden/>
              </w:rPr>
            </w:r>
            <w:r>
              <w:rPr>
                <w:webHidden/>
              </w:rPr>
              <w:fldChar w:fldCharType="separate"/>
            </w:r>
            <w:r>
              <w:rPr>
                <w:webHidden/>
              </w:rPr>
              <w:t>3</w:t>
            </w:r>
            <w:r>
              <w:rPr>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38" w:history="1">
            <w:r>
              <w:rPr>
                <w:rStyle w:val="Hyperlink"/>
                <w:noProof/>
              </w:rPr>
              <w:t>C</w:t>
            </w:r>
            <w:r w:rsidRPr="008A2309">
              <w:rPr>
                <w:rStyle w:val="Hyperlink"/>
                <w:noProof/>
              </w:rPr>
              <w:t>lient briefing and overview</w:t>
            </w:r>
            <w:r>
              <w:rPr>
                <w:noProof/>
                <w:webHidden/>
              </w:rPr>
              <w:tab/>
            </w:r>
            <w:r>
              <w:rPr>
                <w:noProof/>
                <w:webHidden/>
              </w:rPr>
              <w:fldChar w:fldCharType="begin"/>
            </w:r>
            <w:r>
              <w:rPr>
                <w:noProof/>
                <w:webHidden/>
              </w:rPr>
              <w:instrText xml:space="preserve"> PAGEREF _Toc440181238 \h </w:instrText>
            </w:r>
            <w:r>
              <w:rPr>
                <w:noProof/>
                <w:webHidden/>
              </w:rPr>
            </w:r>
            <w:r>
              <w:rPr>
                <w:noProof/>
                <w:webHidden/>
              </w:rPr>
              <w:fldChar w:fldCharType="separate"/>
            </w:r>
            <w:r>
              <w:rPr>
                <w:noProof/>
                <w:webHidden/>
              </w:rPr>
              <w:t>3</w:t>
            </w:r>
            <w:r>
              <w:rPr>
                <w:noProof/>
                <w:webHidden/>
              </w:rPr>
              <w:fldChar w:fldCharType="end"/>
            </w:r>
          </w:hyperlink>
        </w:p>
        <w:p w:rsidR="00B12809" w:rsidRDefault="00B12809">
          <w:pPr>
            <w:pStyle w:val="TOC1"/>
            <w:rPr>
              <w:rFonts w:eastAsiaTheme="minorEastAsia"/>
              <w:color w:val="auto"/>
              <w:kern w:val="0"/>
              <w:szCs w:val="22"/>
              <w:lang w:eastAsia="en-NZ"/>
            </w:rPr>
          </w:pPr>
          <w:hyperlink w:anchor="_Toc440181239" w:history="1">
            <w:r w:rsidRPr="008A2309">
              <w:rPr>
                <w:rStyle w:val="Hyperlink"/>
              </w:rPr>
              <w:t>User Experience Design Flow and Database Design</w:t>
            </w:r>
            <w:r>
              <w:rPr>
                <w:webHidden/>
              </w:rPr>
              <w:tab/>
            </w:r>
            <w:r>
              <w:rPr>
                <w:webHidden/>
              </w:rPr>
              <w:fldChar w:fldCharType="begin"/>
            </w:r>
            <w:r>
              <w:rPr>
                <w:webHidden/>
              </w:rPr>
              <w:instrText xml:space="preserve"> PAGEREF _Toc440181239 \h </w:instrText>
            </w:r>
            <w:r>
              <w:rPr>
                <w:webHidden/>
              </w:rPr>
            </w:r>
            <w:r>
              <w:rPr>
                <w:webHidden/>
              </w:rPr>
              <w:fldChar w:fldCharType="separate"/>
            </w:r>
            <w:r>
              <w:rPr>
                <w:webHidden/>
              </w:rPr>
              <w:t>4</w:t>
            </w:r>
            <w:r>
              <w:rPr>
                <w:webHidden/>
              </w:rPr>
              <w:fldChar w:fldCharType="end"/>
            </w:r>
          </w:hyperlink>
        </w:p>
        <w:p w:rsidR="00B12809" w:rsidRDefault="00B12809">
          <w:pPr>
            <w:pStyle w:val="TOC3"/>
            <w:tabs>
              <w:tab w:val="right" w:leader="underscore" w:pos="8873"/>
            </w:tabs>
            <w:rPr>
              <w:rFonts w:eastAsiaTheme="minorEastAsia"/>
              <w:noProof/>
              <w:color w:val="auto"/>
              <w:kern w:val="0"/>
              <w:sz w:val="22"/>
              <w:szCs w:val="22"/>
              <w:lang w:eastAsia="en-NZ"/>
            </w:rPr>
          </w:pPr>
          <w:hyperlink w:anchor="_Toc440181240" w:history="1">
            <w:r w:rsidRPr="008A2309">
              <w:rPr>
                <w:rStyle w:val="Hyperlink"/>
                <w:noProof/>
              </w:rPr>
              <w:t>Workflow wireframe</w:t>
            </w:r>
            <w:r>
              <w:rPr>
                <w:noProof/>
                <w:webHidden/>
              </w:rPr>
              <w:tab/>
            </w:r>
            <w:r>
              <w:rPr>
                <w:noProof/>
                <w:webHidden/>
              </w:rPr>
              <w:fldChar w:fldCharType="begin"/>
            </w:r>
            <w:r>
              <w:rPr>
                <w:noProof/>
                <w:webHidden/>
              </w:rPr>
              <w:instrText xml:space="preserve"> PAGEREF _Toc440181240 \h </w:instrText>
            </w:r>
            <w:r>
              <w:rPr>
                <w:noProof/>
                <w:webHidden/>
              </w:rPr>
            </w:r>
            <w:r>
              <w:rPr>
                <w:noProof/>
                <w:webHidden/>
              </w:rPr>
              <w:fldChar w:fldCharType="separate"/>
            </w:r>
            <w:r>
              <w:rPr>
                <w:noProof/>
                <w:webHidden/>
              </w:rPr>
              <w:t>4</w:t>
            </w:r>
            <w:r>
              <w:rPr>
                <w:noProof/>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41" w:history="1">
            <w:r w:rsidRPr="008A2309">
              <w:rPr>
                <w:rStyle w:val="Hyperlink"/>
                <w:noProof/>
              </w:rPr>
              <w:t>Database design</w:t>
            </w:r>
            <w:r>
              <w:rPr>
                <w:noProof/>
                <w:webHidden/>
              </w:rPr>
              <w:tab/>
            </w:r>
            <w:r>
              <w:rPr>
                <w:noProof/>
                <w:webHidden/>
              </w:rPr>
              <w:fldChar w:fldCharType="begin"/>
            </w:r>
            <w:r>
              <w:rPr>
                <w:noProof/>
                <w:webHidden/>
              </w:rPr>
              <w:instrText xml:space="preserve"> PAGEREF _Toc440181241 \h </w:instrText>
            </w:r>
            <w:r>
              <w:rPr>
                <w:noProof/>
                <w:webHidden/>
              </w:rPr>
            </w:r>
            <w:r>
              <w:rPr>
                <w:noProof/>
                <w:webHidden/>
              </w:rPr>
              <w:fldChar w:fldCharType="separate"/>
            </w:r>
            <w:r>
              <w:rPr>
                <w:noProof/>
                <w:webHidden/>
              </w:rPr>
              <w:t>5</w:t>
            </w:r>
            <w:r>
              <w:rPr>
                <w:noProof/>
                <w:webHidden/>
              </w:rPr>
              <w:fldChar w:fldCharType="end"/>
            </w:r>
          </w:hyperlink>
        </w:p>
        <w:p w:rsidR="00B12809" w:rsidRDefault="00B12809">
          <w:pPr>
            <w:pStyle w:val="TOC1"/>
            <w:rPr>
              <w:rFonts w:eastAsiaTheme="minorEastAsia"/>
              <w:color w:val="auto"/>
              <w:kern w:val="0"/>
              <w:szCs w:val="22"/>
              <w:lang w:eastAsia="en-NZ"/>
            </w:rPr>
          </w:pPr>
          <w:hyperlink w:anchor="_Toc440181242" w:history="1">
            <w:r w:rsidRPr="008A2309">
              <w:rPr>
                <w:rStyle w:val="Hyperlink"/>
              </w:rPr>
              <w:t>Implementation</w:t>
            </w:r>
            <w:r>
              <w:rPr>
                <w:webHidden/>
              </w:rPr>
              <w:tab/>
            </w:r>
            <w:r>
              <w:rPr>
                <w:webHidden/>
              </w:rPr>
              <w:fldChar w:fldCharType="begin"/>
            </w:r>
            <w:r>
              <w:rPr>
                <w:webHidden/>
              </w:rPr>
              <w:instrText xml:space="preserve"> PAGEREF _Toc440181242 \h </w:instrText>
            </w:r>
            <w:r>
              <w:rPr>
                <w:webHidden/>
              </w:rPr>
            </w:r>
            <w:r>
              <w:rPr>
                <w:webHidden/>
              </w:rPr>
              <w:fldChar w:fldCharType="separate"/>
            </w:r>
            <w:r>
              <w:rPr>
                <w:webHidden/>
              </w:rPr>
              <w:t>6</w:t>
            </w:r>
            <w:r>
              <w:rPr>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43" w:history="1">
            <w:r w:rsidRPr="008A2309">
              <w:rPr>
                <w:rStyle w:val="Hyperlink"/>
                <w:noProof/>
              </w:rPr>
              <w:t>Build relational database structure</w:t>
            </w:r>
            <w:r>
              <w:rPr>
                <w:noProof/>
                <w:webHidden/>
              </w:rPr>
              <w:tab/>
            </w:r>
            <w:r>
              <w:rPr>
                <w:noProof/>
                <w:webHidden/>
              </w:rPr>
              <w:fldChar w:fldCharType="begin"/>
            </w:r>
            <w:r>
              <w:rPr>
                <w:noProof/>
                <w:webHidden/>
              </w:rPr>
              <w:instrText xml:space="preserve"> PAGEREF _Toc440181243 \h </w:instrText>
            </w:r>
            <w:r>
              <w:rPr>
                <w:noProof/>
                <w:webHidden/>
              </w:rPr>
            </w:r>
            <w:r>
              <w:rPr>
                <w:noProof/>
                <w:webHidden/>
              </w:rPr>
              <w:fldChar w:fldCharType="separate"/>
            </w:r>
            <w:r>
              <w:rPr>
                <w:noProof/>
                <w:webHidden/>
              </w:rPr>
              <w:t>6</w:t>
            </w:r>
            <w:r>
              <w:rPr>
                <w:noProof/>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44" w:history="1">
            <w:r w:rsidRPr="008A2309">
              <w:rPr>
                <w:rStyle w:val="Hyperlink"/>
                <w:noProof/>
              </w:rPr>
              <w:t>Build Student, Module, Overview comments, overtitles MVC</w:t>
            </w:r>
            <w:r>
              <w:rPr>
                <w:noProof/>
                <w:webHidden/>
              </w:rPr>
              <w:tab/>
            </w:r>
            <w:r>
              <w:rPr>
                <w:noProof/>
                <w:webHidden/>
              </w:rPr>
              <w:fldChar w:fldCharType="begin"/>
            </w:r>
            <w:r>
              <w:rPr>
                <w:noProof/>
                <w:webHidden/>
              </w:rPr>
              <w:instrText xml:space="preserve"> PAGEREF _Toc440181244 \h </w:instrText>
            </w:r>
            <w:r>
              <w:rPr>
                <w:noProof/>
                <w:webHidden/>
              </w:rPr>
            </w:r>
            <w:r>
              <w:rPr>
                <w:noProof/>
                <w:webHidden/>
              </w:rPr>
              <w:fldChar w:fldCharType="separate"/>
            </w:r>
            <w:r>
              <w:rPr>
                <w:noProof/>
                <w:webHidden/>
              </w:rPr>
              <w:t>6</w:t>
            </w:r>
            <w:r>
              <w:rPr>
                <w:noProof/>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45" w:history="1">
            <w:r w:rsidRPr="008A2309">
              <w:rPr>
                <w:rStyle w:val="Hyperlink"/>
                <w:noProof/>
              </w:rPr>
              <w:t>Basic MVC scaffolding of the Students, Modules and Enrolments</w:t>
            </w:r>
            <w:r>
              <w:rPr>
                <w:noProof/>
                <w:webHidden/>
              </w:rPr>
              <w:tab/>
            </w:r>
            <w:r>
              <w:rPr>
                <w:noProof/>
                <w:webHidden/>
              </w:rPr>
              <w:fldChar w:fldCharType="begin"/>
            </w:r>
            <w:r>
              <w:rPr>
                <w:noProof/>
                <w:webHidden/>
              </w:rPr>
              <w:instrText xml:space="preserve"> PAGEREF _Toc440181245 \h </w:instrText>
            </w:r>
            <w:r>
              <w:rPr>
                <w:noProof/>
                <w:webHidden/>
              </w:rPr>
            </w:r>
            <w:r>
              <w:rPr>
                <w:noProof/>
                <w:webHidden/>
              </w:rPr>
              <w:fldChar w:fldCharType="separate"/>
            </w:r>
            <w:r>
              <w:rPr>
                <w:noProof/>
                <w:webHidden/>
              </w:rPr>
              <w:t>7</w:t>
            </w:r>
            <w:r>
              <w:rPr>
                <w:noProof/>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46" w:history="1">
            <w:r w:rsidRPr="008A2309">
              <w:rPr>
                <w:rStyle w:val="Hyperlink"/>
                <w:noProof/>
              </w:rPr>
              <w:t>Completed view layouts</w:t>
            </w:r>
            <w:r>
              <w:rPr>
                <w:noProof/>
                <w:webHidden/>
              </w:rPr>
              <w:tab/>
            </w:r>
            <w:r>
              <w:rPr>
                <w:noProof/>
                <w:webHidden/>
              </w:rPr>
              <w:fldChar w:fldCharType="begin"/>
            </w:r>
            <w:r>
              <w:rPr>
                <w:noProof/>
                <w:webHidden/>
              </w:rPr>
              <w:instrText xml:space="preserve"> PAGEREF _Toc440181246 \h </w:instrText>
            </w:r>
            <w:r>
              <w:rPr>
                <w:noProof/>
                <w:webHidden/>
              </w:rPr>
            </w:r>
            <w:r>
              <w:rPr>
                <w:noProof/>
                <w:webHidden/>
              </w:rPr>
              <w:fldChar w:fldCharType="separate"/>
            </w:r>
            <w:r>
              <w:rPr>
                <w:noProof/>
                <w:webHidden/>
              </w:rPr>
              <w:t>8</w:t>
            </w:r>
            <w:r>
              <w:rPr>
                <w:noProof/>
                <w:webHidden/>
              </w:rPr>
              <w:fldChar w:fldCharType="end"/>
            </w:r>
          </w:hyperlink>
        </w:p>
        <w:p w:rsidR="00B12809" w:rsidRDefault="00B12809">
          <w:pPr>
            <w:pStyle w:val="TOC3"/>
            <w:tabs>
              <w:tab w:val="right" w:leader="underscore" w:pos="8873"/>
            </w:tabs>
            <w:rPr>
              <w:rFonts w:eastAsiaTheme="minorEastAsia"/>
              <w:noProof/>
              <w:color w:val="auto"/>
              <w:kern w:val="0"/>
              <w:sz w:val="22"/>
              <w:szCs w:val="22"/>
              <w:lang w:eastAsia="en-NZ"/>
            </w:rPr>
          </w:pPr>
          <w:hyperlink w:anchor="_Toc440181247" w:history="1">
            <w:r w:rsidRPr="008A2309">
              <w:rPr>
                <w:rStyle w:val="Hyperlink"/>
                <w:noProof/>
              </w:rPr>
              <w:t>Student List Page</w:t>
            </w:r>
            <w:r>
              <w:rPr>
                <w:noProof/>
                <w:webHidden/>
              </w:rPr>
              <w:tab/>
            </w:r>
            <w:r>
              <w:rPr>
                <w:noProof/>
                <w:webHidden/>
              </w:rPr>
              <w:fldChar w:fldCharType="begin"/>
            </w:r>
            <w:r>
              <w:rPr>
                <w:noProof/>
                <w:webHidden/>
              </w:rPr>
              <w:instrText xml:space="preserve"> PAGEREF _Toc440181247 \h </w:instrText>
            </w:r>
            <w:r>
              <w:rPr>
                <w:noProof/>
                <w:webHidden/>
              </w:rPr>
            </w:r>
            <w:r>
              <w:rPr>
                <w:noProof/>
                <w:webHidden/>
              </w:rPr>
              <w:fldChar w:fldCharType="separate"/>
            </w:r>
            <w:r>
              <w:rPr>
                <w:noProof/>
                <w:webHidden/>
              </w:rPr>
              <w:t>8</w:t>
            </w:r>
            <w:r>
              <w:rPr>
                <w:noProof/>
                <w:webHidden/>
              </w:rPr>
              <w:fldChar w:fldCharType="end"/>
            </w:r>
          </w:hyperlink>
        </w:p>
        <w:p w:rsidR="00B12809" w:rsidRDefault="00B12809">
          <w:pPr>
            <w:pStyle w:val="TOC3"/>
            <w:tabs>
              <w:tab w:val="right" w:leader="underscore" w:pos="8873"/>
            </w:tabs>
            <w:rPr>
              <w:rFonts w:eastAsiaTheme="minorEastAsia"/>
              <w:noProof/>
              <w:color w:val="auto"/>
              <w:kern w:val="0"/>
              <w:sz w:val="22"/>
              <w:szCs w:val="22"/>
              <w:lang w:eastAsia="en-NZ"/>
            </w:rPr>
          </w:pPr>
          <w:hyperlink w:anchor="_Toc440181248" w:history="1">
            <w:r w:rsidRPr="008A2309">
              <w:rPr>
                <w:rStyle w:val="Hyperlink"/>
                <w:noProof/>
              </w:rPr>
              <w:t>Student Details Page</w:t>
            </w:r>
            <w:r>
              <w:rPr>
                <w:noProof/>
                <w:webHidden/>
              </w:rPr>
              <w:tab/>
            </w:r>
            <w:r>
              <w:rPr>
                <w:noProof/>
                <w:webHidden/>
              </w:rPr>
              <w:fldChar w:fldCharType="begin"/>
            </w:r>
            <w:r>
              <w:rPr>
                <w:noProof/>
                <w:webHidden/>
              </w:rPr>
              <w:instrText xml:space="preserve"> PAGEREF _Toc440181248 \h </w:instrText>
            </w:r>
            <w:r>
              <w:rPr>
                <w:noProof/>
                <w:webHidden/>
              </w:rPr>
            </w:r>
            <w:r>
              <w:rPr>
                <w:noProof/>
                <w:webHidden/>
              </w:rPr>
              <w:fldChar w:fldCharType="separate"/>
            </w:r>
            <w:r>
              <w:rPr>
                <w:noProof/>
                <w:webHidden/>
              </w:rPr>
              <w:t>8</w:t>
            </w:r>
            <w:r>
              <w:rPr>
                <w:noProof/>
                <w:webHidden/>
              </w:rPr>
              <w:fldChar w:fldCharType="end"/>
            </w:r>
          </w:hyperlink>
        </w:p>
        <w:p w:rsidR="00B12809" w:rsidRDefault="00B12809">
          <w:pPr>
            <w:pStyle w:val="TOC3"/>
            <w:tabs>
              <w:tab w:val="right" w:leader="underscore" w:pos="8873"/>
            </w:tabs>
            <w:rPr>
              <w:rFonts w:eastAsiaTheme="minorEastAsia"/>
              <w:noProof/>
              <w:color w:val="auto"/>
              <w:kern w:val="0"/>
              <w:sz w:val="22"/>
              <w:szCs w:val="22"/>
              <w:lang w:eastAsia="en-NZ"/>
            </w:rPr>
          </w:pPr>
          <w:hyperlink w:anchor="_Toc440181249" w:history="1">
            <w:r w:rsidRPr="008A2309">
              <w:rPr>
                <w:rStyle w:val="Hyperlink"/>
                <w:noProof/>
              </w:rPr>
              <w:t>Marking Tool View</w:t>
            </w:r>
            <w:r>
              <w:rPr>
                <w:noProof/>
                <w:webHidden/>
              </w:rPr>
              <w:tab/>
            </w:r>
            <w:r>
              <w:rPr>
                <w:noProof/>
                <w:webHidden/>
              </w:rPr>
              <w:fldChar w:fldCharType="begin"/>
            </w:r>
            <w:r>
              <w:rPr>
                <w:noProof/>
                <w:webHidden/>
              </w:rPr>
              <w:instrText xml:space="preserve"> PAGEREF _Toc440181249 \h </w:instrText>
            </w:r>
            <w:r>
              <w:rPr>
                <w:noProof/>
                <w:webHidden/>
              </w:rPr>
            </w:r>
            <w:r>
              <w:rPr>
                <w:noProof/>
                <w:webHidden/>
              </w:rPr>
              <w:fldChar w:fldCharType="separate"/>
            </w:r>
            <w:r>
              <w:rPr>
                <w:noProof/>
                <w:webHidden/>
              </w:rPr>
              <w:t>9</w:t>
            </w:r>
            <w:r>
              <w:rPr>
                <w:noProof/>
                <w:webHidden/>
              </w:rPr>
              <w:fldChar w:fldCharType="end"/>
            </w:r>
          </w:hyperlink>
        </w:p>
        <w:p w:rsidR="00B12809" w:rsidRDefault="00B12809">
          <w:pPr>
            <w:pStyle w:val="TOC3"/>
            <w:tabs>
              <w:tab w:val="right" w:leader="underscore" w:pos="8873"/>
            </w:tabs>
            <w:rPr>
              <w:rFonts w:eastAsiaTheme="minorEastAsia"/>
              <w:noProof/>
              <w:color w:val="auto"/>
              <w:kern w:val="0"/>
              <w:sz w:val="22"/>
              <w:szCs w:val="22"/>
              <w:lang w:eastAsia="en-NZ"/>
            </w:rPr>
          </w:pPr>
          <w:hyperlink w:anchor="_Toc440181250" w:history="1">
            <w:r w:rsidRPr="008A2309">
              <w:rPr>
                <w:rStyle w:val="Hyperlink"/>
                <w:noProof/>
              </w:rPr>
              <w:t>Edit View page</w:t>
            </w:r>
            <w:r>
              <w:rPr>
                <w:noProof/>
                <w:webHidden/>
              </w:rPr>
              <w:tab/>
            </w:r>
            <w:r>
              <w:rPr>
                <w:noProof/>
                <w:webHidden/>
              </w:rPr>
              <w:fldChar w:fldCharType="begin"/>
            </w:r>
            <w:r>
              <w:rPr>
                <w:noProof/>
                <w:webHidden/>
              </w:rPr>
              <w:instrText xml:space="preserve"> PAGEREF _Toc440181250 \h </w:instrText>
            </w:r>
            <w:r>
              <w:rPr>
                <w:noProof/>
                <w:webHidden/>
              </w:rPr>
            </w:r>
            <w:r>
              <w:rPr>
                <w:noProof/>
                <w:webHidden/>
              </w:rPr>
              <w:fldChar w:fldCharType="separate"/>
            </w:r>
            <w:r>
              <w:rPr>
                <w:noProof/>
                <w:webHidden/>
              </w:rPr>
              <w:t>9</w:t>
            </w:r>
            <w:r>
              <w:rPr>
                <w:noProof/>
                <w:webHidden/>
              </w:rPr>
              <w:fldChar w:fldCharType="end"/>
            </w:r>
          </w:hyperlink>
        </w:p>
        <w:p w:rsidR="00B12809" w:rsidRDefault="00B12809">
          <w:pPr>
            <w:pStyle w:val="TOC3"/>
            <w:tabs>
              <w:tab w:val="right" w:leader="underscore" w:pos="8873"/>
            </w:tabs>
            <w:rPr>
              <w:rFonts w:eastAsiaTheme="minorEastAsia"/>
              <w:noProof/>
              <w:color w:val="auto"/>
              <w:kern w:val="0"/>
              <w:sz w:val="22"/>
              <w:szCs w:val="22"/>
              <w:lang w:eastAsia="en-NZ"/>
            </w:rPr>
          </w:pPr>
          <w:hyperlink w:anchor="_Toc440181251" w:history="1">
            <w:r w:rsidRPr="008A2309">
              <w:rPr>
                <w:rStyle w:val="Hyperlink"/>
                <w:noProof/>
              </w:rPr>
              <w:t>Results Page</w:t>
            </w:r>
            <w:r>
              <w:rPr>
                <w:noProof/>
                <w:webHidden/>
              </w:rPr>
              <w:tab/>
            </w:r>
            <w:r>
              <w:rPr>
                <w:noProof/>
                <w:webHidden/>
              </w:rPr>
              <w:fldChar w:fldCharType="begin"/>
            </w:r>
            <w:r>
              <w:rPr>
                <w:noProof/>
                <w:webHidden/>
              </w:rPr>
              <w:instrText xml:space="preserve"> PAGEREF _Toc440181251 \h </w:instrText>
            </w:r>
            <w:r>
              <w:rPr>
                <w:noProof/>
                <w:webHidden/>
              </w:rPr>
            </w:r>
            <w:r>
              <w:rPr>
                <w:noProof/>
                <w:webHidden/>
              </w:rPr>
              <w:fldChar w:fldCharType="separate"/>
            </w:r>
            <w:r>
              <w:rPr>
                <w:noProof/>
                <w:webHidden/>
              </w:rPr>
              <w:t>10</w:t>
            </w:r>
            <w:r>
              <w:rPr>
                <w:noProof/>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52" w:history="1">
            <w:r w:rsidRPr="008A2309">
              <w:rPr>
                <w:rStyle w:val="Hyperlink"/>
                <w:noProof/>
              </w:rPr>
              <w:t>Build Marking Tool View Page – created a ViewModel with DatabaseCall class and Data Transfer Object class</w:t>
            </w:r>
            <w:r>
              <w:rPr>
                <w:noProof/>
                <w:webHidden/>
              </w:rPr>
              <w:tab/>
            </w:r>
            <w:r>
              <w:rPr>
                <w:noProof/>
                <w:webHidden/>
              </w:rPr>
              <w:fldChar w:fldCharType="begin"/>
            </w:r>
            <w:r>
              <w:rPr>
                <w:noProof/>
                <w:webHidden/>
              </w:rPr>
              <w:instrText xml:space="preserve"> PAGEREF _Toc440181252 \h </w:instrText>
            </w:r>
            <w:r>
              <w:rPr>
                <w:noProof/>
                <w:webHidden/>
              </w:rPr>
            </w:r>
            <w:r>
              <w:rPr>
                <w:noProof/>
                <w:webHidden/>
              </w:rPr>
              <w:fldChar w:fldCharType="separate"/>
            </w:r>
            <w:r>
              <w:rPr>
                <w:noProof/>
                <w:webHidden/>
              </w:rPr>
              <w:t>11</w:t>
            </w:r>
            <w:r>
              <w:rPr>
                <w:noProof/>
                <w:webHidden/>
              </w:rPr>
              <w:fldChar w:fldCharType="end"/>
            </w:r>
          </w:hyperlink>
        </w:p>
        <w:p w:rsidR="00B12809" w:rsidRDefault="00B12809">
          <w:pPr>
            <w:pStyle w:val="TOC3"/>
            <w:tabs>
              <w:tab w:val="right" w:leader="underscore" w:pos="8873"/>
            </w:tabs>
            <w:rPr>
              <w:rFonts w:eastAsiaTheme="minorEastAsia"/>
              <w:noProof/>
              <w:color w:val="auto"/>
              <w:kern w:val="0"/>
              <w:sz w:val="22"/>
              <w:szCs w:val="22"/>
              <w:lang w:eastAsia="en-NZ"/>
            </w:rPr>
          </w:pPr>
          <w:hyperlink w:anchor="_Toc440181253" w:history="1">
            <w:r w:rsidRPr="008A2309">
              <w:rPr>
                <w:rStyle w:val="Hyperlink"/>
                <w:noProof/>
              </w:rPr>
              <w:t>View Model Code:</w:t>
            </w:r>
            <w:r>
              <w:rPr>
                <w:noProof/>
                <w:webHidden/>
              </w:rPr>
              <w:tab/>
            </w:r>
            <w:r>
              <w:rPr>
                <w:noProof/>
                <w:webHidden/>
              </w:rPr>
              <w:fldChar w:fldCharType="begin"/>
            </w:r>
            <w:r>
              <w:rPr>
                <w:noProof/>
                <w:webHidden/>
              </w:rPr>
              <w:instrText xml:space="preserve"> PAGEREF _Toc440181253 \h </w:instrText>
            </w:r>
            <w:r>
              <w:rPr>
                <w:noProof/>
                <w:webHidden/>
              </w:rPr>
            </w:r>
            <w:r>
              <w:rPr>
                <w:noProof/>
                <w:webHidden/>
              </w:rPr>
              <w:fldChar w:fldCharType="separate"/>
            </w:r>
            <w:r>
              <w:rPr>
                <w:noProof/>
                <w:webHidden/>
              </w:rPr>
              <w:t>11</w:t>
            </w:r>
            <w:r>
              <w:rPr>
                <w:noProof/>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54" w:history="1">
            <w:r w:rsidRPr="008A2309">
              <w:rPr>
                <w:rStyle w:val="Hyperlink"/>
                <w:noProof/>
              </w:rPr>
              <w:t>Build Result View Page - Edit option for lecturer – view only for student</w:t>
            </w:r>
            <w:r>
              <w:rPr>
                <w:noProof/>
                <w:webHidden/>
              </w:rPr>
              <w:tab/>
            </w:r>
            <w:r>
              <w:rPr>
                <w:noProof/>
                <w:webHidden/>
              </w:rPr>
              <w:fldChar w:fldCharType="begin"/>
            </w:r>
            <w:r>
              <w:rPr>
                <w:noProof/>
                <w:webHidden/>
              </w:rPr>
              <w:instrText xml:space="preserve"> PAGEREF _Toc440181254 \h </w:instrText>
            </w:r>
            <w:r>
              <w:rPr>
                <w:noProof/>
                <w:webHidden/>
              </w:rPr>
            </w:r>
            <w:r>
              <w:rPr>
                <w:noProof/>
                <w:webHidden/>
              </w:rPr>
              <w:fldChar w:fldCharType="separate"/>
            </w:r>
            <w:r>
              <w:rPr>
                <w:noProof/>
                <w:webHidden/>
              </w:rPr>
              <w:t>13</w:t>
            </w:r>
            <w:r>
              <w:rPr>
                <w:noProof/>
                <w:webHidden/>
              </w:rPr>
              <w:fldChar w:fldCharType="end"/>
            </w:r>
          </w:hyperlink>
        </w:p>
        <w:p w:rsidR="00B12809" w:rsidRDefault="00B12809">
          <w:pPr>
            <w:pStyle w:val="TOC2"/>
            <w:tabs>
              <w:tab w:val="right" w:leader="underscore" w:pos="8873"/>
            </w:tabs>
            <w:rPr>
              <w:rFonts w:eastAsiaTheme="minorEastAsia"/>
              <w:noProof/>
              <w:color w:val="auto"/>
              <w:kern w:val="0"/>
              <w:sz w:val="22"/>
              <w:szCs w:val="22"/>
              <w:lang w:eastAsia="en-NZ"/>
            </w:rPr>
          </w:pPr>
          <w:hyperlink w:anchor="_Toc440181255" w:history="1">
            <w:r w:rsidRPr="008A2309">
              <w:rPr>
                <w:rStyle w:val="Hyperlink"/>
                <w:noProof/>
              </w:rPr>
              <w:t>Build Edit View Page</w:t>
            </w:r>
            <w:r>
              <w:rPr>
                <w:noProof/>
                <w:webHidden/>
              </w:rPr>
              <w:tab/>
            </w:r>
            <w:r>
              <w:rPr>
                <w:noProof/>
                <w:webHidden/>
              </w:rPr>
              <w:fldChar w:fldCharType="begin"/>
            </w:r>
            <w:r>
              <w:rPr>
                <w:noProof/>
                <w:webHidden/>
              </w:rPr>
              <w:instrText xml:space="preserve"> PAGEREF _Toc440181255 \h </w:instrText>
            </w:r>
            <w:r>
              <w:rPr>
                <w:noProof/>
                <w:webHidden/>
              </w:rPr>
            </w:r>
            <w:r>
              <w:rPr>
                <w:noProof/>
                <w:webHidden/>
              </w:rPr>
              <w:fldChar w:fldCharType="separate"/>
            </w:r>
            <w:r>
              <w:rPr>
                <w:noProof/>
                <w:webHidden/>
              </w:rPr>
              <w:t>14</w:t>
            </w:r>
            <w:r>
              <w:rPr>
                <w:noProof/>
                <w:webHidden/>
              </w:rPr>
              <w:fldChar w:fldCharType="end"/>
            </w:r>
          </w:hyperlink>
        </w:p>
        <w:p w:rsidR="00B12809" w:rsidRDefault="00B12809">
          <w:pPr>
            <w:pStyle w:val="TOC1"/>
            <w:rPr>
              <w:rFonts w:eastAsiaTheme="minorEastAsia"/>
              <w:color w:val="auto"/>
              <w:kern w:val="0"/>
              <w:szCs w:val="22"/>
              <w:lang w:eastAsia="en-NZ"/>
            </w:rPr>
          </w:pPr>
          <w:hyperlink w:anchor="_Toc440181256" w:history="1">
            <w:r w:rsidRPr="008A2309">
              <w:rPr>
                <w:rStyle w:val="Hyperlink"/>
              </w:rPr>
              <w:t>Troubleshoot</w:t>
            </w:r>
            <w:r>
              <w:rPr>
                <w:webHidden/>
              </w:rPr>
              <w:tab/>
            </w:r>
            <w:r>
              <w:rPr>
                <w:webHidden/>
              </w:rPr>
              <w:fldChar w:fldCharType="begin"/>
            </w:r>
            <w:r>
              <w:rPr>
                <w:webHidden/>
              </w:rPr>
              <w:instrText xml:space="preserve"> PAGEREF _Toc440181256 \h </w:instrText>
            </w:r>
            <w:r>
              <w:rPr>
                <w:webHidden/>
              </w:rPr>
            </w:r>
            <w:r>
              <w:rPr>
                <w:webHidden/>
              </w:rPr>
              <w:fldChar w:fldCharType="separate"/>
            </w:r>
            <w:r>
              <w:rPr>
                <w:webHidden/>
              </w:rPr>
              <w:t>16</w:t>
            </w:r>
            <w:r>
              <w:rPr>
                <w:webHidden/>
              </w:rPr>
              <w:fldChar w:fldCharType="end"/>
            </w:r>
          </w:hyperlink>
        </w:p>
        <w:p w:rsidR="00B12809" w:rsidRDefault="00B12809">
          <w:pPr>
            <w:pStyle w:val="TOC3"/>
            <w:tabs>
              <w:tab w:val="right" w:leader="underscore" w:pos="8873"/>
            </w:tabs>
            <w:rPr>
              <w:rFonts w:eastAsiaTheme="minorEastAsia"/>
              <w:noProof/>
              <w:color w:val="auto"/>
              <w:kern w:val="0"/>
              <w:sz w:val="22"/>
              <w:szCs w:val="22"/>
              <w:lang w:eastAsia="en-NZ"/>
            </w:rPr>
          </w:pPr>
          <w:hyperlink w:anchor="_Toc440181257" w:history="1">
            <w:r w:rsidRPr="008A2309">
              <w:rPr>
                <w:rStyle w:val="Hyperlink"/>
                <w:noProof/>
              </w:rPr>
              <w:t>Rubric Table set up</w:t>
            </w:r>
            <w:r>
              <w:rPr>
                <w:noProof/>
                <w:webHidden/>
              </w:rPr>
              <w:tab/>
            </w:r>
            <w:r>
              <w:rPr>
                <w:noProof/>
                <w:webHidden/>
              </w:rPr>
              <w:fldChar w:fldCharType="begin"/>
            </w:r>
            <w:r>
              <w:rPr>
                <w:noProof/>
                <w:webHidden/>
              </w:rPr>
              <w:instrText xml:space="preserve"> PAGEREF _Toc440181257 \h </w:instrText>
            </w:r>
            <w:r>
              <w:rPr>
                <w:noProof/>
                <w:webHidden/>
              </w:rPr>
            </w:r>
            <w:r>
              <w:rPr>
                <w:noProof/>
                <w:webHidden/>
              </w:rPr>
              <w:fldChar w:fldCharType="separate"/>
            </w:r>
            <w:r>
              <w:rPr>
                <w:noProof/>
                <w:webHidden/>
              </w:rPr>
              <w:t>16</w:t>
            </w:r>
            <w:r>
              <w:rPr>
                <w:noProof/>
                <w:webHidden/>
              </w:rPr>
              <w:fldChar w:fldCharType="end"/>
            </w:r>
          </w:hyperlink>
        </w:p>
        <w:p w:rsidR="00B12809" w:rsidRDefault="00B12809">
          <w:pPr>
            <w:pStyle w:val="TOC3"/>
            <w:tabs>
              <w:tab w:val="right" w:leader="underscore" w:pos="8873"/>
            </w:tabs>
            <w:rPr>
              <w:rFonts w:eastAsiaTheme="minorEastAsia"/>
              <w:noProof/>
              <w:color w:val="auto"/>
              <w:kern w:val="0"/>
              <w:sz w:val="22"/>
              <w:szCs w:val="22"/>
              <w:lang w:eastAsia="en-NZ"/>
            </w:rPr>
          </w:pPr>
          <w:hyperlink w:anchor="_Toc440181258" w:history="1">
            <w:r w:rsidRPr="008A2309">
              <w:rPr>
                <w:rStyle w:val="Hyperlink"/>
                <w:noProof/>
              </w:rPr>
              <w:t>MarkSet Values</w:t>
            </w:r>
            <w:r>
              <w:rPr>
                <w:noProof/>
                <w:webHidden/>
              </w:rPr>
              <w:tab/>
            </w:r>
            <w:r>
              <w:rPr>
                <w:noProof/>
                <w:webHidden/>
              </w:rPr>
              <w:fldChar w:fldCharType="begin"/>
            </w:r>
            <w:r>
              <w:rPr>
                <w:noProof/>
                <w:webHidden/>
              </w:rPr>
              <w:instrText xml:space="preserve"> PAGEREF _Toc440181258 \h </w:instrText>
            </w:r>
            <w:r>
              <w:rPr>
                <w:noProof/>
                <w:webHidden/>
              </w:rPr>
            </w:r>
            <w:r>
              <w:rPr>
                <w:noProof/>
                <w:webHidden/>
              </w:rPr>
              <w:fldChar w:fldCharType="separate"/>
            </w:r>
            <w:r>
              <w:rPr>
                <w:noProof/>
                <w:webHidden/>
              </w:rPr>
              <w:t>16</w:t>
            </w:r>
            <w:r>
              <w:rPr>
                <w:noProof/>
                <w:webHidden/>
              </w:rPr>
              <w:fldChar w:fldCharType="end"/>
            </w:r>
          </w:hyperlink>
        </w:p>
        <w:p w:rsidR="00B12809" w:rsidRDefault="00B12809">
          <w:pPr>
            <w:pStyle w:val="TOC3"/>
            <w:tabs>
              <w:tab w:val="right" w:leader="underscore" w:pos="8873"/>
            </w:tabs>
            <w:rPr>
              <w:rFonts w:eastAsiaTheme="minorEastAsia"/>
              <w:noProof/>
              <w:color w:val="auto"/>
              <w:kern w:val="0"/>
              <w:sz w:val="22"/>
              <w:szCs w:val="22"/>
              <w:lang w:eastAsia="en-NZ"/>
            </w:rPr>
          </w:pPr>
          <w:hyperlink w:anchor="_Toc440181259" w:history="1">
            <w:r w:rsidRPr="008A2309">
              <w:rPr>
                <w:rStyle w:val="Hyperlink"/>
                <w:noProof/>
              </w:rPr>
              <w:t>Deleting Related Data</w:t>
            </w:r>
            <w:r>
              <w:rPr>
                <w:noProof/>
                <w:webHidden/>
              </w:rPr>
              <w:tab/>
            </w:r>
            <w:r>
              <w:rPr>
                <w:noProof/>
                <w:webHidden/>
              </w:rPr>
              <w:fldChar w:fldCharType="begin"/>
            </w:r>
            <w:r>
              <w:rPr>
                <w:noProof/>
                <w:webHidden/>
              </w:rPr>
              <w:instrText xml:space="preserve"> PAGEREF _Toc440181259 \h </w:instrText>
            </w:r>
            <w:r>
              <w:rPr>
                <w:noProof/>
                <w:webHidden/>
              </w:rPr>
            </w:r>
            <w:r>
              <w:rPr>
                <w:noProof/>
                <w:webHidden/>
              </w:rPr>
              <w:fldChar w:fldCharType="separate"/>
            </w:r>
            <w:r>
              <w:rPr>
                <w:noProof/>
                <w:webHidden/>
              </w:rPr>
              <w:t>18</w:t>
            </w:r>
            <w:r>
              <w:rPr>
                <w:noProof/>
                <w:webHidden/>
              </w:rPr>
              <w:fldChar w:fldCharType="end"/>
            </w:r>
          </w:hyperlink>
        </w:p>
        <w:p w:rsidR="00502667" w:rsidRDefault="002649C5" w:rsidP="002708F7">
          <w:pPr>
            <w:spacing w:line="276" w:lineRule="auto"/>
            <w:sectPr w:rsidR="00502667" w:rsidSect="002708F7">
              <w:headerReference w:type="default" r:id="rId12"/>
              <w:pgSz w:w="11907" w:h="16839" w:code="9"/>
              <w:pgMar w:top="1985" w:right="1512" w:bottom="1800" w:left="1512" w:header="1080" w:footer="720" w:gutter="0"/>
              <w:pgNumType w:start="0"/>
              <w:cols w:space="720"/>
              <w:titlePg/>
              <w:docGrid w:linePitch="360"/>
            </w:sectPr>
          </w:pPr>
          <w:r>
            <w:rPr>
              <w:b/>
              <w:bCs/>
              <w:noProof/>
            </w:rPr>
            <w:fldChar w:fldCharType="end"/>
          </w:r>
        </w:p>
      </w:sdtContent>
    </w:sdt>
    <w:p w:rsidR="00502667" w:rsidRDefault="00935FE3">
      <w:pPr>
        <w:pStyle w:val="Heading1"/>
      </w:pPr>
      <w:bookmarkStart w:id="0" w:name="_Toc440181230"/>
      <w:r>
        <w:lastRenderedPageBreak/>
        <w:t>Objective</w:t>
      </w:r>
      <w:bookmarkEnd w:id="0"/>
    </w:p>
    <w:p w:rsidR="00346AEF" w:rsidRDefault="004A3060" w:rsidP="00346AEF">
      <w:pPr>
        <w:pStyle w:val="Heading2"/>
      </w:pPr>
      <w:bookmarkStart w:id="1" w:name="_Toc440181231"/>
      <w:r>
        <w:t>Overview</w:t>
      </w:r>
      <w:bookmarkEnd w:id="1"/>
    </w:p>
    <w:p w:rsidR="00346AEF" w:rsidRDefault="00346AEF" w:rsidP="00346AEF">
      <w:r>
        <w:t>Develop</w:t>
      </w:r>
      <w:r w:rsidR="009F7263">
        <w:t>ment of</w:t>
      </w:r>
      <w:r>
        <w:t xml:space="preserve"> an online marking tool for the Software Engineering and Design course for Vision College that is an electronic copy of the current marking document which is </w:t>
      </w:r>
      <w:r w:rsidR="00433F0B">
        <w:t xml:space="preserve">currently </w:t>
      </w:r>
      <w:r>
        <w:t xml:space="preserve">a Microsoft office word document. </w:t>
      </w:r>
    </w:p>
    <w:p w:rsidR="00D61A2F" w:rsidRDefault="00D61A2F" w:rsidP="00346AEF">
      <w:r>
        <w:t>Each module of the course, contains a course overview, marking overview and an assessment PDF.</w:t>
      </w:r>
    </w:p>
    <w:p w:rsidR="00433F0B" w:rsidRDefault="00433F0B" w:rsidP="00346AEF">
      <w:r>
        <w:t>The marking tool will reflect the current document and includes the marking standards for each module attributed to the course. The standards include a Marking Overview and Rubric Table.</w:t>
      </w:r>
    </w:p>
    <w:p w:rsidR="00346AEF" w:rsidRDefault="00346AEF" w:rsidP="00346AEF">
      <w:r>
        <w:t>The tool will allow the user/lecturer to mark student assessments online after which students can access their course module marks.</w:t>
      </w:r>
    </w:p>
    <w:p w:rsidR="00346AEF" w:rsidRDefault="00346AEF" w:rsidP="00346AEF">
      <w:r>
        <w:t xml:space="preserve">Technologies to build project includes ASP.NET MVC/Razor, Entity Framework, </w:t>
      </w:r>
      <w:proofErr w:type="gramStart"/>
      <w:r>
        <w:t>SQL</w:t>
      </w:r>
      <w:proofErr w:type="gramEnd"/>
      <w:r>
        <w:t xml:space="preserve"> Management Server Studio and will be hosted on Azure for testing.</w:t>
      </w:r>
    </w:p>
    <w:p w:rsidR="00346AEF" w:rsidRDefault="00346AEF" w:rsidP="00346AEF">
      <w:r>
        <w:t>Initially the tool will be utilized and tested by the Christchurch campus then deployed for use at the Hamilton and Auckland campuses.</w:t>
      </w:r>
    </w:p>
    <w:p w:rsidR="00346AEF" w:rsidRDefault="00346AEF" w:rsidP="00346AEF">
      <w:pPr>
        <w:pStyle w:val="Heading2"/>
      </w:pPr>
      <w:bookmarkStart w:id="2" w:name="_Toc440181232"/>
      <w:r>
        <w:t xml:space="preserve">functionallity </w:t>
      </w:r>
      <w:r w:rsidR="00433F0B">
        <w:t>and features</w:t>
      </w:r>
      <w:bookmarkEnd w:id="2"/>
    </w:p>
    <w:p w:rsidR="00DD3247" w:rsidRDefault="00346AEF" w:rsidP="00346AEF">
      <w:r>
        <w:t xml:space="preserve">Lecturers will be able to use this tool to add, edit and delete students and </w:t>
      </w:r>
      <w:r w:rsidR="00433F0B">
        <w:t>create and add modules which is part of the Software Engineering Course.</w:t>
      </w:r>
    </w:p>
    <w:p w:rsidR="00DD3247" w:rsidRDefault="00DD3247" w:rsidP="00346AEF">
      <w:r>
        <w:t>Each module includes a unique Marking. The module also includes a Rubric Marking Table that is the same for each module.</w:t>
      </w:r>
    </w:p>
    <w:p w:rsidR="00433F0B" w:rsidRDefault="00433F0B" w:rsidP="00346AEF">
      <w:r>
        <w:t>Marking of assessments will be done online and saved for each student</w:t>
      </w:r>
    </w:p>
    <w:p w:rsidR="00433F0B" w:rsidRDefault="00433F0B" w:rsidP="00346AEF">
      <w:r>
        <w:t>Students will be able to access their results online as well as download the assessments that are available for each module.</w:t>
      </w:r>
    </w:p>
    <w:p w:rsidR="00433F0B" w:rsidRDefault="00433F0B" w:rsidP="00346AEF">
      <w:r>
        <w:t>Students will be able to submit a link to complete assessments which are cloud base hosted or on GITHUB.</w:t>
      </w:r>
    </w:p>
    <w:p w:rsidR="00433F0B" w:rsidRDefault="00433F0B" w:rsidP="00346AEF">
      <w:r>
        <w:t>Students will have limited access and will only be able to view results and submit assessments.</w:t>
      </w:r>
    </w:p>
    <w:p w:rsidR="00433F0B" w:rsidRDefault="00433F0B" w:rsidP="00346AEF">
      <w:r>
        <w:t xml:space="preserve">Lecturers will have full site access. </w:t>
      </w:r>
    </w:p>
    <w:p w:rsidR="00433F0B" w:rsidRPr="00346AEF" w:rsidRDefault="00433F0B" w:rsidP="00346AEF"/>
    <w:p w:rsidR="00502667" w:rsidRDefault="00433F0B">
      <w:pPr>
        <w:pStyle w:val="Heading1"/>
      </w:pPr>
      <w:bookmarkStart w:id="3" w:name="_Toc440181233"/>
      <w:r>
        <w:lastRenderedPageBreak/>
        <w:t>Development Process</w:t>
      </w:r>
      <w:bookmarkEnd w:id="3"/>
    </w:p>
    <w:p w:rsidR="00433F0B" w:rsidRDefault="00433F0B" w:rsidP="00433F0B">
      <w:pPr>
        <w:pStyle w:val="Heading2"/>
      </w:pPr>
      <w:bookmarkStart w:id="4" w:name="_Toc440181234"/>
      <w:r>
        <w:t>technologies used for development:</w:t>
      </w:r>
      <w:bookmarkEnd w:id="4"/>
    </w:p>
    <w:p w:rsidR="00433F0B" w:rsidRDefault="00433F0B" w:rsidP="00433F0B">
      <w:pPr>
        <w:pStyle w:val="ListBullet"/>
      </w:pPr>
      <w:r>
        <w:t>Visual Studio 2015</w:t>
      </w:r>
    </w:p>
    <w:p w:rsidR="00433F0B" w:rsidRDefault="00433F0B" w:rsidP="00433F0B">
      <w:pPr>
        <w:pStyle w:val="ListBullet"/>
      </w:pPr>
      <w:r>
        <w:t xml:space="preserve">ASP.NET MVC 5 </w:t>
      </w:r>
    </w:p>
    <w:p w:rsidR="00433F0B" w:rsidRDefault="00433F0B" w:rsidP="00433F0B">
      <w:pPr>
        <w:pStyle w:val="ListBullet"/>
      </w:pPr>
      <w:r>
        <w:t>Entity Framework</w:t>
      </w:r>
    </w:p>
    <w:p w:rsidR="00433F0B" w:rsidRDefault="00433F0B" w:rsidP="00433F0B">
      <w:pPr>
        <w:pStyle w:val="ListBullet"/>
      </w:pPr>
      <w:r>
        <w:t>Microsoft SQL Studio Management Server</w:t>
      </w:r>
    </w:p>
    <w:p w:rsidR="00094549" w:rsidRDefault="00094549" w:rsidP="00433F0B">
      <w:pPr>
        <w:pStyle w:val="ListBullet"/>
      </w:pPr>
      <w:r>
        <w:t>Azure</w:t>
      </w:r>
    </w:p>
    <w:p w:rsidR="00433F0B" w:rsidRDefault="00433F0B" w:rsidP="00433F0B">
      <w:pPr>
        <w:pStyle w:val="Heading2"/>
      </w:pPr>
      <w:bookmarkStart w:id="5" w:name="_Toc440181235"/>
      <w:r>
        <w:t>Phase One</w:t>
      </w:r>
      <w:r w:rsidR="00B74A43">
        <w:t xml:space="preserve"> – to be completed by 11 December 2015</w:t>
      </w:r>
      <w:r>
        <w:t>:</w:t>
      </w:r>
      <w:bookmarkEnd w:id="5"/>
      <w:r>
        <w:t xml:space="preserve"> </w:t>
      </w:r>
    </w:p>
    <w:p w:rsidR="00433F0B" w:rsidRDefault="00433F0B" w:rsidP="00433F0B">
      <w:pPr>
        <w:pStyle w:val="ListBullet"/>
      </w:pPr>
      <w:r>
        <w:t>Database Design and Implementation</w:t>
      </w:r>
    </w:p>
    <w:p w:rsidR="00433F0B" w:rsidRDefault="00433F0B" w:rsidP="00433F0B">
      <w:pPr>
        <w:pStyle w:val="ListBullet"/>
      </w:pPr>
      <w:r>
        <w:t xml:space="preserve">Webpage which allow user to add, delete and edit Software Engineering Students </w:t>
      </w:r>
    </w:p>
    <w:p w:rsidR="00433F0B" w:rsidRDefault="00433F0B" w:rsidP="00433F0B">
      <w:pPr>
        <w:pStyle w:val="ListBullet"/>
      </w:pPr>
      <w:r>
        <w:t>Webpage which allow user to add, delete and edit Modules assigned to students</w:t>
      </w:r>
    </w:p>
    <w:p w:rsidR="00433F0B" w:rsidRDefault="00433F0B" w:rsidP="00433F0B">
      <w:pPr>
        <w:pStyle w:val="ListBullet"/>
      </w:pPr>
      <w:r>
        <w:t>Basic MVC scaffold which allows lecturer to update Module Marking Overview titles and comments</w:t>
      </w:r>
    </w:p>
    <w:p w:rsidR="00433F0B" w:rsidRDefault="00433F0B" w:rsidP="00433F0B">
      <w:pPr>
        <w:pStyle w:val="ListBullet"/>
      </w:pPr>
      <w:r>
        <w:t>An interactive marking page that enables lecturer to add marks based on current document layout</w:t>
      </w:r>
    </w:p>
    <w:p w:rsidR="00433F0B" w:rsidRDefault="00433F0B" w:rsidP="00433F0B">
      <w:pPr>
        <w:pStyle w:val="ListBullet"/>
      </w:pPr>
      <w:r>
        <w:t>Result layout page, with editing feature</w:t>
      </w:r>
    </w:p>
    <w:p w:rsidR="00433F0B" w:rsidRDefault="00433F0B" w:rsidP="00433F0B">
      <w:pPr>
        <w:pStyle w:val="ListBullet"/>
      </w:pPr>
      <w:r>
        <w:t>Students are assigned modules upon creation of a new student</w:t>
      </w:r>
    </w:p>
    <w:p w:rsidR="00433F0B" w:rsidRDefault="00433F0B" w:rsidP="00433F0B">
      <w:pPr>
        <w:pStyle w:val="Heading2"/>
      </w:pPr>
      <w:bookmarkStart w:id="6" w:name="_Toc440181236"/>
      <w:r>
        <w:t>Phase Two</w:t>
      </w:r>
      <w:r w:rsidR="00B74A43">
        <w:t xml:space="preserve"> – to be completed by </w:t>
      </w:r>
      <w:r w:rsidR="009153C9">
        <w:t>28</w:t>
      </w:r>
      <w:r w:rsidR="00B74A43">
        <w:t xml:space="preserve"> </w:t>
      </w:r>
      <w:r w:rsidR="002708F7">
        <w:t>February</w:t>
      </w:r>
      <w:r w:rsidR="00B74A43">
        <w:t xml:space="preserve"> 2016:</w:t>
      </w:r>
      <w:bookmarkEnd w:id="6"/>
    </w:p>
    <w:p w:rsidR="00433F0B" w:rsidRDefault="00433F0B" w:rsidP="00433F0B">
      <w:pPr>
        <w:pStyle w:val="ListBullet"/>
      </w:pPr>
      <w:r>
        <w:t>Update Module Detail view to include Marking Overview details</w:t>
      </w:r>
    </w:p>
    <w:p w:rsidR="00433F0B" w:rsidRDefault="00433F0B" w:rsidP="00433F0B">
      <w:pPr>
        <w:pStyle w:val="ListBullet"/>
      </w:pPr>
      <w:r>
        <w:t xml:space="preserve">Update Module Edit page to allow user to update marking overview and overview titles </w:t>
      </w:r>
    </w:p>
    <w:p w:rsidR="00433F0B" w:rsidRDefault="00433F0B" w:rsidP="00433F0B">
      <w:pPr>
        <w:pStyle w:val="ListBullet"/>
      </w:pPr>
      <w:r>
        <w:t>Login Authorization to Students and Lecturers with appropriate authority application</w:t>
      </w:r>
    </w:p>
    <w:p w:rsidR="00433F0B" w:rsidRDefault="00433F0B" w:rsidP="00433F0B">
      <w:pPr>
        <w:pStyle w:val="ListBullet"/>
      </w:pPr>
      <w:r>
        <w:t>Students can upload link to assignment files whether it’s to their GitHub repository, Google Drive, Dropbox or any cloud storage system</w:t>
      </w:r>
    </w:p>
    <w:p w:rsidR="00433F0B" w:rsidRDefault="00433F0B" w:rsidP="00433F0B">
      <w:pPr>
        <w:pStyle w:val="ListBullet"/>
      </w:pPr>
      <w:r>
        <w:t xml:space="preserve">Apply theme and artwork to project </w:t>
      </w:r>
    </w:p>
    <w:p w:rsidR="00433F0B" w:rsidRDefault="00433F0B" w:rsidP="00433F0B">
      <w:pPr>
        <w:pStyle w:val="ListBullet"/>
      </w:pPr>
      <w:r>
        <w:t>Implement ability to add Assignment PDF per Module document for download</w:t>
      </w:r>
    </w:p>
    <w:p w:rsidR="00433F0B" w:rsidRDefault="00D05A48" w:rsidP="00433F0B">
      <w:pPr>
        <w:pStyle w:val="ListBullet"/>
      </w:pPr>
      <w:r>
        <w:t xml:space="preserve">Upload project to </w:t>
      </w:r>
      <w:r w:rsidR="00433F0B">
        <w:t xml:space="preserve">Azure </w:t>
      </w:r>
    </w:p>
    <w:p w:rsidR="00502667" w:rsidRDefault="00B74A43">
      <w:pPr>
        <w:pStyle w:val="Heading1"/>
      </w:pPr>
      <w:bookmarkStart w:id="7" w:name="_Toc440181237"/>
      <w:bookmarkStart w:id="8" w:name="_GoBack"/>
      <w:bookmarkEnd w:id="8"/>
      <w:r>
        <w:lastRenderedPageBreak/>
        <w:t>Project Schedule</w:t>
      </w:r>
      <w:bookmarkEnd w:id="7"/>
    </w:p>
    <w:p w:rsidR="00B74A43" w:rsidRDefault="00B74A43" w:rsidP="00B74A43">
      <w:pPr>
        <w:pStyle w:val="TableHeading"/>
      </w:pPr>
      <w:r>
        <w:t>Client briefing and initial design</w:t>
      </w:r>
    </w:p>
    <w:tbl>
      <w:tblPr>
        <w:tblStyle w:val="FinancialTable"/>
        <w:tblW w:w="5000" w:type="pct"/>
        <w:tblLook w:val="04A0" w:firstRow="1" w:lastRow="0" w:firstColumn="1" w:lastColumn="0" w:noHBand="0" w:noVBand="1"/>
      </w:tblPr>
      <w:tblGrid>
        <w:gridCol w:w="5415"/>
        <w:gridCol w:w="3801"/>
      </w:tblGrid>
      <w:tr w:rsidR="00B74A43" w:rsidTr="00B74A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38" w:type="pct"/>
            <w:vAlign w:val="bottom"/>
          </w:tcPr>
          <w:p w:rsidR="00B74A43" w:rsidRDefault="00B74A43" w:rsidP="002C647B">
            <w:pPr>
              <w:jc w:val="left"/>
            </w:pPr>
            <w:r>
              <w:t>Description</w:t>
            </w:r>
          </w:p>
        </w:tc>
        <w:tc>
          <w:tcPr>
            <w:tcW w:w="2062" w:type="pct"/>
            <w:vAlign w:val="bottom"/>
          </w:tcPr>
          <w:p w:rsidR="00B74A43" w:rsidRDefault="00B74A43" w:rsidP="00B74A43">
            <w:pPr>
              <w:ind w:left="0"/>
              <w:jc w:val="left"/>
              <w:cnfStyle w:val="100000000000" w:firstRow="1" w:lastRow="0" w:firstColumn="0" w:lastColumn="0" w:oddVBand="0" w:evenVBand="0" w:oddHBand="0" w:evenHBand="0" w:firstRowFirstColumn="0" w:firstRowLastColumn="0" w:lastRowFirstColumn="0" w:lastRowLastColumn="0"/>
            </w:pPr>
            <w:r>
              <w:t>completion date</w:t>
            </w:r>
          </w:p>
        </w:tc>
      </w:tr>
      <w:tr w:rsidR="00B74A43" w:rsidTr="00B74A43">
        <w:trPr>
          <w:trHeight w:val="267"/>
        </w:trPr>
        <w:tc>
          <w:tcPr>
            <w:cnfStyle w:val="001000000000" w:firstRow="0" w:lastRow="0" w:firstColumn="1" w:lastColumn="0" w:oddVBand="0" w:evenVBand="0" w:oddHBand="0" w:evenHBand="0" w:firstRowFirstColumn="0" w:firstRowLastColumn="0" w:lastRowFirstColumn="0" w:lastRowLastColumn="0"/>
            <w:tcW w:w="2938" w:type="pct"/>
          </w:tcPr>
          <w:p w:rsidR="00B74A43" w:rsidRDefault="00B74A43" w:rsidP="002C647B">
            <w:r>
              <w:t xml:space="preserve">Client Briefing </w:t>
            </w:r>
          </w:p>
        </w:tc>
        <w:tc>
          <w:tcPr>
            <w:tcW w:w="2062" w:type="pct"/>
          </w:tcPr>
          <w:p w:rsidR="00B74A43" w:rsidRDefault="00E700E3" w:rsidP="00B74A43">
            <w:pPr>
              <w:ind w:left="0"/>
              <w:jc w:val="left"/>
              <w:cnfStyle w:val="000000000000" w:firstRow="0" w:lastRow="0" w:firstColumn="0" w:lastColumn="0" w:oddVBand="0" w:evenVBand="0" w:oddHBand="0" w:evenHBand="0" w:firstRowFirstColumn="0" w:firstRowLastColumn="0" w:lastRowFirstColumn="0" w:lastRowLastColumn="0"/>
            </w:pPr>
            <w:r>
              <w:t>26/10/2015</w:t>
            </w:r>
          </w:p>
        </w:tc>
      </w:tr>
      <w:tr w:rsidR="00B74A43" w:rsidTr="00B74A43">
        <w:trPr>
          <w:trHeight w:val="267"/>
        </w:trPr>
        <w:tc>
          <w:tcPr>
            <w:cnfStyle w:val="001000000000" w:firstRow="0" w:lastRow="0" w:firstColumn="1" w:lastColumn="0" w:oddVBand="0" w:evenVBand="0" w:oddHBand="0" w:evenHBand="0" w:firstRowFirstColumn="0" w:firstRowLastColumn="0" w:lastRowFirstColumn="0" w:lastRowLastColumn="0"/>
            <w:tcW w:w="2938" w:type="pct"/>
          </w:tcPr>
          <w:p w:rsidR="00B74A43" w:rsidRDefault="00E700E3" w:rsidP="002C647B">
            <w:r>
              <w:t>Submit Project Proposal</w:t>
            </w:r>
          </w:p>
        </w:tc>
        <w:tc>
          <w:tcPr>
            <w:tcW w:w="2062" w:type="pct"/>
          </w:tcPr>
          <w:p w:rsidR="00B74A43" w:rsidRDefault="00E700E3" w:rsidP="00B74A43">
            <w:pPr>
              <w:ind w:left="0"/>
              <w:jc w:val="left"/>
              <w:cnfStyle w:val="000000000000" w:firstRow="0" w:lastRow="0" w:firstColumn="0" w:lastColumn="0" w:oddVBand="0" w:evenVBand="0" w:oddHBand="0" w:evenHBand="0" w:firstRowFirstColumn="0" w:firstRowLastColumn="0" w:lastRowFirstColumn="0" w:lastRowLastColumn="0"/>
            </w:pPr>
            <w:r>
              <w:t>30/10/2015</w:t>
            </w:r>
          </w:p>
        </w:tc>
      </w:tr>
      <w:tr w:rsidR="00B74A43" w:rsidTr="00B74A43">
        <w:trPr>
          <w:trHeight w:val="267"/>
        </w:trPr>
        <w:tc>
          <w:tcPr>
            <w:cnfStyle w:val="001000000000" w:firstRow="0" w:lastRow="0" w:firstColumn="1" w:lastColumn="0" w:oddVBand="0" w:evenVBand="0" w:oddHBand="0" w:evenHBand="0" w:firstRowFirstColumn="0" w:firstRowLastColumn="0" w:lastRowFirstColumn="0" w:lastRowLastColumn="0"/>
            <w:tcW w:w="2938" w:type="pct"/>
          </w:tcPr>
          <w:p w:rsidR="00B74A43" w:rsidRDefault="00E700E3" w:rsidP="002C647B">
            <w:r>
              <w:t>Database Design and UX Design Submission</w:t>
            </w:r>
          </w:p>
        </w:tc>
        <w:tc>
          <w:tcPr>
            <w:tcW w:w="2062" w:type="pct"/>
          </w:tcPr>
          <w:p w:rsidR="00B74A43" w:rsidRDefault="00E700E3" w:rsidP="00B74A43">
            <w:pPr>
              <w:ind w:left="0"/>
              <w:jc w:val="left"/>
              <w:cnfStyle w:val="000000000000" w:firstRow="0" w:lastRow="0" w:firstColumn="0" w:lastColumn="0" w:oddVBand="0" w:evenVBand="0" w:oddHBand="0" w:evenHBand="0" w:firstRowFirstColumn="0" w:firstRowLastColumn="0" w:lastRowFirstColumn="0" w:lastRowLastColumn="0"/>
            </w:pPr>
            <w:r>
              <w:t>04/11/2015</w:t>
            </w:r>
          </w:p>
        </w:tc>
      </w:tr>
      <w:tr w:rsidR="00E700E3" w:rsidTr="00B74A43">
        <w:trPr>
          <w:trHeight w:val="267"/>
        </w:trPr>
        <w:tc>
          <w:tcPr>
            <w:cnfStyle w:val="001000000000" w:firstRow="0" w:lastRow="0" w:firstColumn="1" w:lastColumn="0" w:oddVBand="0" w:evenVBand="0" w:oddHBand="0" w:evenHBand="0" w:firstRowFirstColumn="0" w:firstRowLastColumn="0" w:lastRowFirstColumn="0" w:lastRowLastColumn="0"/>
            <w:tcW w:w="2938" w:type="pct"/>
          </w:tcPr>
          <w:p w:rsidR="00E700E3" w:rsidRDefault="00E700E3" w:rsidP="002C647B">
            <w:r>
              <w:t>Signed-off Design</w:t>
            </w:r>
          </w:p>
        </w:tc>
        <w:tc>
          <w:tcPr>
            <w:tcW w:w="2062" w:type="pct"/>
          </w:tcPr>
          <w:p w:rsidR="00E700E3" w:rsidRDefault="00E700E3" w:rsidP="00E700E3">
            <w:pPr>
              <w:ind w:left="0"/>
              <w:jc w:val="left"/>
              <w:cnfStyle w:val="000000000000" w:firstRow="0" w:lastRow="0" w:firstColumn="0" w:lastColumn="0" w:oddVBand="0" w:evenVBand="0" w:oddHBand="0" w:evenHBand="0" w:firstRowFirstColumn="0" w:firstRowLastColumn="0" w:lastRowFirstColumn="0" w:lastRowLastColumn="0"/>
            </w:pPr>
            <w:r>
              <w:t>06/11/2015</w:t>
            </w:r>
          </w:p>
        </w:tc>
      </w:tr>
      <w:tr w:rsidR="00E700E3" w:rsidTr="00B74A43">
        <w:trPr>
          <w:trHeight w:val="267"/>
        </w:trPr>
        <w:tc>
          <w:tcPr>
            <w:cnfStyle w:val="001000000000" w:firstRow="0" w:lastRow="0" w:firstColumn="1" w:lastColumn="0" w:oddVBand="0" w:evenVBand="0" w:oddHBand="0" w:evenHBand="0" w:firstRowFirstColumn="0" w:firstRowLastColumn="0" w:lastRowFirstColumn="0" w:lastRowLastColumn="0"/>
            <w:tcW w:w="2938" w:type="pct"/>
          </w:tcPr>
          <w:p w:rsidR="00E700E3" w:rsidRDefault="00E700E3" w:rsidP="002C647B">
            <w:r>
              <w:t>Implementation and submission of phase one</w:t>
            </w:r>
          </w:p>
        </w:tc>
        <w:tc>
          <w:tcPr>
            <w:tcW w:w="2062" w:type="pct"/>
          </w:tcPr>
          <w:p w:rsidR="00E700E3" w:rsidRDefault="00E700E3" w:rsidP="00E700E3">
            <w:pPr>
              <w:ind w:left="0"/>
              <w:jc w:val="left"/>
              <w:cnfStyle w:val="000000000000" w:firstRow="0" w:lastRow="0" w:firstColumn="0" w:lastColumn="0" w:oddVBand="0" w:evenVBand="0" w:oddHBand="0" w:evenHBand="0" w:firstRowFirstColumn="0" w:firstRowLastColumn="0" w:lastRowFirstColumn="0" w:lastRowLastColumn="0"/>
            </w:pPr>
            <w:r>
              <w:t>09/11/2015 – 10/12/2015</w:t>
            </w:r>
          </w:p>
        </w:tc>
      </w:tr>
      <w:tr w:rsidR="00E700E3" w:rsidTr="00B74A43">
        <w:trPr>
          <w:trHeight w:val="267"/>
        </w:trPr>
        <w:tc>
          <w:tcPr>
            <w:cnfStyle w:val="001000000000" w:firstRow="0" w:lastRow="0" w:firstColumn="1" w:lastColumn="0" w:oddVBand="0" w:evenVBand="0" w:oddHBand="0" w:evenHBand="0" w:firstRowFirstColumn="0" w:firstRowLastColumn="0" w:lastRowFirstColumn="0" w:lastRowLastColumn="0"/>
            <w:tcW w:w="2938" w:type="pct"/>
          </w:tcPr>
          <w:p w:rsidR="00E700E3" w:rsidRDefault="00E700E3" w:rsidP="002C647B">
            <w:r>
              <w:t>Implementation and submission of phase two</w:t>
            </w:r>
          </w:p>
        </w:tc>
        <w:tc>
          <w:tcPr>
            <w:tcW w:w="2062" w:type="pct"/>
          </w:tcPr>
          <w:p w:rsidR="00E700E3" w:rsidRDefault="008B1F7F" w:rsidP="00CF23EA">
            <w:pPr>
              <w:ind w:left="0"/>
              <w:jc w:val="left"/>
              <w:cnfStyle w:val="000000000000" w:firstRow="0" w:lastRow="0" w:firstColumn="0" w:lastColumn="0" w:oddVBand="0" w:evenVBand="0" w:oddHBand="0" w:evenHBand="0" w:firstRowFirstColumn="0" w:firstRowLastColumn="0" w:lastRowFirstColumn="0" w:lastRowLastColumn="0"/>
            </w:pPr>
            <w:r>
              <w:t>20</w:t>
            </w:r>
            <w:r w:rsidR="00CF23EA">
              <w:t>/01/2016 – 28</w:t>
            </w:r>
            <w:r w:rsidR="00E700E3">
              <w:t>/0</w:t>
            </w:r>
            <w:r w:rsidR="00CF23EA">
              <w:t>2</w:t>
            </w:r>
            <w:r w:rsidR="00E700E3">
              <w:t>/2016</w:t>
            </w:r>
          </w:p>
        </w:tc>
      </w:tr>
    </w:tbl>
    <w:p w:rsidR="00502667" w:rsidRDefault="00E700E3">
      <w:pPr>
        <w:pStyle w:val="Heading2"/>
      </w:pPr>
      <w:bookmarkStart w:id="9" w:name="_Toc440181238"/>
      <w:r>
        <w:t>client briefing and overview</w:t>
      </w:r>
      <w:bookmarkEnd w:id="9"/>
    </w:p>
    <w:p w:rsidR="00E700E3" w:rsidRDefault="00E700E3" w:rsidP="00E700E3">
      <w:r>
        <w:t xml:space="preserve">I had a meeting with the Software Engineering Lecturer Gary Dix to discuss the </w:t>
      </w:r>
      <w:r w:rsidR="00F9774A">
        <w:t xml:space="preserve">functionality of the marking tool. </w:t>
      </w:r>
      <w:r>
        <w:t>Gary suppl</w:t>
      </w:r>
      <w:r w:rsidR="00F9774A">
        <w:t>ied</w:t>
      </w:r>
      <w:r>
        <w:t xml:space="preserve"> me with all the documentation </w:t>
      </w:r>
      <w:r w:rsidR="00F9774A">
        <w:t>which</w:t>
      </w:r>
      <w:r>
        <w:t xml:space="preserve"> include</w:t>
      </w:r>
      <w:r w:rsidR="00F9774A">
        <w:t>d</w:t>
      </w:r>
      <w:r>
        <w:t xml:space="preserve"> all the course module layouts</w:t>
      </w:r>
      <w:r w:rsidR="00F9774A">
        <w:t xml:space="preserve">, assessments, a </w:t>
      </w:r>
      <w:r>
        <w:t>copy of the current marking document.</w:t>
      </w:r>
    </w:p>
    <w:p w:rsidR="00E700E3" w:rsidRDefault="00E700E3" w:rsidP="00E700E3">
      <w:r>
        <w:t>I have enlisted mentoring from Gary Dix and the majority of the project will be complete</w:t>
      </w:r>
      <w:r w:rsidR="00F9774A">
        <w:t>d</w:t>
      </w:r>
      <w:r>
        <w:t xml:space="preserve"> onsite. I will also be using services as Stack Overflow and Google.</w:t>
      </w:r>
    </w:p>
    <w:p w:rsidR="00E700E3" w:rsidRDefault="00E700E3" w:rsidP="00E700E3">
      <w:r>
        <w:t xml:space="preserve">I am hoping to gain an in-depth knowledge of ASP.NET MVC/Razor, protocol to upload to server. </w:t>
      </w:r>
    </w:p>
    <w:p w:rsidR="00574A4C" w:rsidRDefault="00574A4C">
      <w:pPr>
        <w:rPr>
          <w:rFonts w:asciiTheme="majorHAnsi" w:eastAsiaTheme="majorEastAsia" w:hAnsiTheme="majorHAnsi" w:cstheme="majorBidi"/>
          <w:b/>
          <w:bCs/>
          <w:color w:val="7E97AD" w:themeColor="accent1"/>
          <w14:ligatures w14:val="standardContextual"/>
        </w:rPr>
      </w:pPr>
      <w:r>
        <w:br w:type="page"/>
      </w:r>
    </w:p>
    <w:p w:rsidR="00A376E5" w:rsidRDefault="00A376E5" w:rsidP="00A376E5">
      <w:pPr>
        <w:pStyle w:val="Heading1"/>
      </w:pPr>
      <w:bookmarkStart w:id="10" w:name="_Toc440181239"/>
      <w:r>
        <w:lastRenderedPageBreak/>
        <w:t xml:space="preserve">User Experience </w:t>
      </w:r>
      <w:r>
        <w:t>Design</w:t>
      </w:r>
      <w:r>
        <w:t xml:space="preserve"> </w:t>
      </w:r>
      <w:r>
        <w:t>F</w:t>
      </w:r>
      <w:r>
        <w:t>low</w:t>
      </w:r>
      <w:r>
        <w:t xml:space="preserve"> and Database Design</w:t>
      </w:r>
      <w:bookmarkEnd w:id="10"/>
    </w:p>
    <w:p w:rsidR="00574A4C" w:rsidRDefault="00574A4C" w:rsidP="00574A4C">
      <w:pPr>
        <w:pStyle w:val="Heading3"/>
      </w:pPr>
      <w:bookmarkStart w:id="11" w:name="_Toc440181240"/>
      <w:r>
        <w:t>Workflow wireframe</w:t>
      </w:r>
      <w:bookmarkEnd w:id="11"/>
    </w:p>
    <w:p w:rsidR="00574A4C" w:rsidRDefault="00574A4C" w:rsidP="00574A4C">
      <w:r>
        <w:t>The landing page will give the user the option to the student list and module list. From the student list, once a student has been added and has been attributed modules, the marking view can be accessed from the student detail page.</w:t>
      </w:r>
    </w:p>
    <w:p w:rsidR="00574A4C" w:rsidRDefault="00574A4C" w:rsidP="00574A4C">
      <w:r>
        <w:rPr>
          <w:noProof/>
          <w:lang w:eastAsia="en-NZ"/>
        </w:rPr>
        <w:drawing>
          <wp:anchor distT="0" distB="0" distL="114300" distR="114300" simplePos="0" relativeHeight="251660800" behindDoc="1" locked="0" layoutInCell="1" allowOverlap="1" wp14:anchorId="307C784B" wp14:editId="321F9144">
            <wp:simplePos x="0" y="0"/>
            <wp:positionH relativeFrom="margin">
              <wp:align>left</wp:align>
            </wp:positionH>
            <wp:positionV relativeFrom="paragraph">
              <wp:posOffset>69167</wp:posOffset>
            </wp:positionV>
            <wp:extent cx="6271260" cy="2984500"/>
            <wp:effectExtent l="0" t="0" r="15240" b="0"/>
            <wp:wrapThrough wrapText="bothSides">
              <wp:wrapPolygon edited="0">
                <wp:start x="12401" y="2068"/>
                <wp:lineTo x="12401" y="4274"/>
                <wp:lineTo x="7152" y="4688"/>
                <wp:lineTo x="5840" y="5101"/>
                <wp:lineTo x="5840" y="6756"/>
                <wp:lineTo x="0" y="7997"/>
                <wp:lineTo x="0" y="10478"/>
                <wp:lineTo x="12007" y="11168"/>
                <wp:lineTo x="12007" y="11719"/>
                <wp:lineTo x="12270" y="13374"/>
                <wp:lineTo x="14304" y="15580"/>
                <wp:lineTo x="14369" y="17786"/>
                <wp:lineTo x="14697" y="19440"/>
                <wp:lineTo x="21587" y="19440"/>
                <wp:lineTo x="21587" y="8272"/>
                <wp:lineTo x="21259" y="6756"/>
                <wp:lineTo x="21390" y="5101"/>
                <wp:lineTo x="19947" y="4688"/>
                <wp:lineTo x="14501" y="4550"/>
                <wp:lineTo x="14697" y="3998"/>
                <wp:lineTo x="14632" y="2068"/>
                <wp:lineTo x="12401" y="2068"/>
              </wp:wrapPolygon>
            </wp:wrapThrough>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rsidR="00574A4C" w:rsidRDefault="00574A4C" w:rsidP="00574A4C">
      <w:pPr>
        <w:rPr>
          <w:noProof/>
          <w:lang w:eastAsia="en-NZ"/>
        </w:rPr>
      </w:pPr>
      <w:r>
        <w:rPr>
          <w:noProof/>
          <w:lang w:eastAsia="en-NZ"/>
        </w:rPr>
        <w:br/>
      </w:r>
    </w:p>
    <w:p w:rsidR="00574A4C" w:rsidRDefault="00574A4C" w:rsidP="00574A4C">
      <w:pPr>
        <w:rPr>
          <w:noProof/>
          <w:lang w:eastAsia="en-NZ"/>
        </w:rPr>
      </w:pPr>
    </w:p>
    <w:p w:rsidR="00574A4C" w:rsidRDefault="00574A4C" w:rsidP="00574A4C">
      <w:pPr>
        <w:rPr>
          <w:noProof/>
          <w:lang w:eastAsia="en-NZ"/>
        </w:rPr>
      </w:pPr>
    </w:p>
    <w:p w:rsidR="00574A4C" w:rsidRDefault="00574A4C" w:rsidP="00574A4C">
      <w:pPr>
        <w:rPr>
          <w:noProof/>
          <w:lang w:eastAsia="en-NZ"/>
        </w:rPr>
      </w:pPr>
    </w:p>
    <w:p w:rsidR="00574A4C" w:rsidRDefault="00574A4C" w:rsidP="00574A4C">
      <w:pPr>
        <w:rPr>
          <w:noProof/>
          <w:lang w:eastAsia="en-NZ"/>
        </w:rPr>
      </w:pPr>
    </w:p>
    <w:p w:rsidR="00574A4C" w:rsidRDefault="00574A4C" w:rsidP="00574A4C">
      <w:pPr>
        <w:rPr>
          <w:noProof/>
          <w:lang w:eastAsia="en-NZ"/>
        </w:rPr>
      </w:pPr>
    </w:p>
    <w:p w:rsidR="00574A4C" w:rsidRDefault="00574A4C" w:rsidP="00574A4C">
      <w:pPr>
        <w:rPr>
          <w:noProof/>
          <w:lang w:eastAsia="en-NZ"/>
        </w:rPr>
      </w:pPr>
    </w:p>
    <w:p w:rsidR="00574A4C" w:rsidRDefault="00574A4C" w:rsidP="00574A4C">
      <w:pPr>
        <w:rPr>
          <w:noProof/>
          <w:lang w:eastAsia="en-NZ"/>
        </w:rPr>
      </w:pPr>
    </w:p>
    <w:p w:rsidR="00574A4C" w:rsidRDefault="00574A4C" w:rsidP="00574A4C">
      <w:pPr>
        <w:rPr>
          <w:noProof/>
          <w:lang w:eastAsia="en-NZ"/>
        </w:rPr>
      </w:pPr>
    </w:p>
    <w:p w:rsidR="00574A4C" w:rsidRPr="00887663" w:rsidRDefault="00574A4C" w:rsidP="00574A4C">
      <w:r>
        <w:rPr>
          <w:noProof/>
          <w:lang w:eastAsia="en-NZ"/>
        </w:rPr>
        <w:t xml:space="preserve">The student detail page as demonstrated below displays the Modules together with a Mark button. It will display a result button if a result ID is available. </w:t>
      </w:r>
    </w:p>
    <w:p w:rsidR="00574A4C" w:rsidRDefault="00574A4C" w:rsidP="00574A4C">
      <w:r>
        <w:rPr>
          <w:noProof/>
          <w:lang w:eastAsia="en-NZ"/>
        </w:rPr>
        <w:drawing>
          <wp:anchor distT="0" distB="0" distL="114300" distR="114300" simplePos="0" relativeHeight="251661824" behindDoc="1" locked="0" layoutInCell="1" allowOverlap="1">
            <wp:simplePos x="0" y="0"/>
            <wp:positionH relativeFrom="column">
              <wp:posOffset>462280</wp:posOffset>
            </wp:positionH>
            <wp:positionV relativeFrom="paragraph">
              <wp:posOffset>4445</wp:posOffset>
            </wp:positionV>
            <wp:extent cx="4960620" cy="2794635"/>
            <wp:effectExtent l="0" t="0" r="0" b="5715"/>
            <wp:wrapNone/>
            <wp:docPr id="5" name="Picture 5" descr="IMG_20151209_14100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0151209_141005854"/>
                    <pic:cNvPicPr>
                      <a:picLocks noChangeAspect="1" noChangeArrowheads="1"/>
                    </pic:cNvPicPr>
                  </pic:nvPicPr>
                  <pic:blipFill>
                    <a:blip r:embed="rId18" cstate="print">
                      <a:lum bright="20000"/>
                      <a:extLst>
                        <a:ext uri="{28A0092B-C50C-407E-A947-70E740481C1C}">
                          <a14:useLocalDpi xmlns:a14="http://schemas.microsoft.com/office/drawing/2010/main" val="0"/>
                        </a:ext>
                      </a:extLst>
                    </a:blip>
                    <a:srcRect/>
                    <a:stretch>
                      <a:fillRect/>
                    </a:stretch>
                  </pic:blipFill>
                  <pic:spPr bwMode="auto">
                    <a:xfrm>
                      <a:off x="0" y="0"/>
                      <a:ext cx="4960620" cy="2794635"/>
                    </a:xfrm>
                    <a:prstGeom prst="rect">
                      <a:avLst/>
                    </a:prstGeom>
                    <a:noFill/>
                  </pic:spPr>
                </pic:pic>
              </a:graphicData>
            </a:graphic>
            <wp14:sizeRelH relativeFrom="page">
              <wp14:pctWidth>0</wp14:pctWidth>
            </wp14:sizeRelH>
            <wp14:sizeRelV relativeFrom="page">
              <wp14:pctHeight>0</wp14:pctHeight>
            </wp14:sizeRelV>
          </wp:anchor>
        </w:drawing>
      </w:r>
    </w:p>
    <w:p w:rsidR="00574A4C" w:rsidRDefault="00574A4C" w:rsidP="00574A4C">
      <w:pPr>
        <w:pStyle w:val="Heading2"/>
      </w:pPr>
      <w:r>
        <w:br/>
      </w:r>
    </w:p>
    <w:p w:rsidR="00574A4C" w:rsidRDefault="00574A4C" w:rsidP="00574A4C">
      <w:pPr>
        <w:rPr>
          <w:rFonts w:asciiTheme="majorHAnsi" w:eastAsiaTheme="majorEastAsia" w:hAnsiTheme="majorHAnsi" w:cstheme="majorBidi"/>
          <w:caps/>
          <w:color w:val="577188" w:themeColor="accent1" w:themeShade="BF"/>
          <w:sz w:val="24"/>
          <w14:ligatures w14:val="standardContextual"/>
        </w:rPr>
      </w:pPr>
      <w:r>
        <w:br w:type="page"/>
      </w:r>
    </w:p>
    <w:p w:rsidR="00DC6280" w:rsidRDefault="00DC6280" w:rsidP="00DC6280">
      <w:pPr>
        <w:pStyle w:val="Heading2"/>
      </w:pPr>
      <w:bookmarkStart w:id="12" w:name="_Toc440181241"/>
      <w:r>
        <w:lastRenderedPageBreak/>
        <w:t>Database design</w:t>
      </w:r>
      <w:bookmarkEnd w:id="12"/>
    </w:p>
    <w:p w:rsidR="00DC6280" w:rsidRDefault="002D540E" w:rsidP="00DC6280">
      <w:r>
        <w:t xml:space="preserve">I spent some </w:t>
      </w:r>
      <w:r w:rsidR="00DC6280">
        <w:t>amount of time working on my relational database for the project. As this is the integral part of my project I wanted to get it as accurate as possible.</w:t>
      </w:r>
    </w:p>
    <w:p w:rsidR="00DC6280" w:rsidRDefault="00DC6280" w:rsidP="00DC6280">
      <w:r>
        <w:t>My original data base had the Marking Overview table with 10 comments per row.</w:t>
      </w:r>
      <w:r w:rsidR="002D540E">
        <w:t xml:space="preserve"> As part of database normalisation </w:t>
      </w:r>
      <w:r>
        <w:t xml:space="preserve">I </w:t>
      </w:r>
      <w:r w:rsidR="002D540E">
        <w:t>reconfigure</w:t>
      </w:r>
      <w:r>
        <w:t xml:space="preserve"> the database tables for </w:t>
      </w:r>
      <w:proofErr w:type="spellStart"/>
      <w:r>
        <w:t>AchievedElements</w:t>
      </w:r>
      <w:proofErr w:type="spellEnd"/>
      <w:r>
        <w:t xml:space="preserve"> and </w:t>
      </w:r>
      <w:proofErr w:type="spellStart"/>
      <w:r>
        <w:t>MarketingScheduleOverview</w:t>
      </w:r>
      <w:proofErr w:type="spellEnd"/>
      <w:r>
        <w:t xml:space="preserve"> which cut down significantly on repeated code as well as simplifying the database insert for achieved elements per result. I am pleased that I did make the decision to do this as it will save a lot of coding time. This took me about 1.30 hours to update and introduce back into my project.</w:t>
      </w:r>
    </w:p>
    <w:p w:rsidR="00DC6280" w:rsidRDefault="00DC6280" w:rsidP="00DC6280">
      <w:r>
        <w:rPr>
          <w:noProof/>
          <w:lang w:eastAsia="en-NZ"/>
        </w:rPr>
        <w:drawing>
          <wp:inline distT="0" distB="0" distL="0" distR="0" wp14:anchorId="5B0B903E" wp14:editId="65A986A5">
            <wp:extent cx="5852160" cy="4011930"/>
            <wp:effectExtent l="133350" t="114300" r="148590" b="1600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Database.png"/>
                    <pic:cNvPicPr/>
                  </pic:nvPicPr>
                  <pic:blipFill>
                    <a:blip r:embed="rId19">
                      <a:extLst>
                        <a:ext uri="{28A0092B-C50C-407E-A947-70E740481C1C}">
                          <a14:useLocalDpi xmlns:a14="http://schemas.microsoft.com/office/drawing/2010/main" val="0"/>
                        </a:ext>
                      </a:extLst>
                    </a:blip>
                    <a:stretch>
                      <a:fillRect/>
                    </a:stretch>
                  </pic:blipFill>
                  <pic:spPr>
                    <a:xfrm>
                      <a:off x="0" y="0"/>
                      <a:ext cx="5852160" cy="4011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6280" w:rsidRPr="00364887" w:rsidRDefault="00DC6280" w:rsidP="00DC6280"/>
    <w:p w:rsidR="00A376E5" w:rsidRDefault="00A376E5" w:rsidP="00A376E5">
      <w:pPr>
        <w:pStyle w:val="Heading1"/>
      </w:pPr>
      <w:bookmarkStart w:id="13" w:name="_Toc440181242"/>
      <w:r>
        <w:lastRenderedPageBreak/>
        <w:t>Implementation</w:t>
      </w:r>
      <w:bookmarkEnd w:id="13"/>
    </w:p>
    <w:p w:rsidR="00A376E5" w:rsidRDefault="00A376E5" w:rsidP="00A376E5">
      <w:pPr>
        <w:pStyle w:val="Heading2"/>
      </w:pPr>
      <w:bookmarkStart w:id="14" w:name="_Toc440181243"/>
      <w:r>
        <w:t>Build relational database structure</w:t>
      </w:r>
      <w:bookmarkEnd w:id="14"/>
      <w:r>
        <w:t xml:space="preserve"> </w:t>
      </w:r>
    </w:p>
    <w:p w:rsidR="00A376E5" w:rsidRDefault="00A376E5" w:rsidP="00A376E5">
      <w:r>
        <w:t xml:space="preserve">I started by drawing my design on paper. My initial design had the connection between students and module with an assignment table. This design element caused some issues with the relation between the table and the updating of related tables. I fixed this by creating a Module Enrolment table which held foreign keys for Students, Modules, and Results. </w:t>
      </w:r>
    </w:p>
    <w:p w:rsidR="00A376E5" w:rsidRDefault="00A376E5" w:rsidP="00A376E5">
      <w:r>
        <w:t xml:space="preserve">The </w:t>
      </w:r>
      <w:proofErr w:type="spellStart"/>
      <w:r>
        <w:t>AssignmentSubmission</w:t>
      </w:r>
      <w:proofErr w:type="spellEnd"/>
      <w:r>
        <w:t xml:space="preserve"> Table will be accessed in phase two, when implementing the functionality of students having the ability to submit assignment links.</w:t>
      </w:r>
    </w:p>
    <w:p w:rsidR="00A376E5" w:rsidRDefault="00A376E5" w:rsidP="00A376E5">
      <w:pPr>
        <w:rPr>
          <w:noProof/>
          <w:lang w:eastAsia="en-NZ"/>
        </w:rPr>
      </w:pPr>
    </w:p>
    <w:p w:rsidR="00A376E5" w:rsidRDefault="00A376E5" w:rsidP="00A376E5">
      <w:r>
        <w:rPr>
          <w:noProof/>
          <w:lang w:eastAsia="en-NZ"/>
        </w:rPr>
        <w:drawing>
          <wp:inline distT="0" distB="0" distL="0" distR="0" wp14:anchorId="67ED3344" wp14:editId="11D4AC85">
            <wp:extent cx="4882551" cy="2372265"/>
            <wp:effectExtent l="133350" t="133350" r="146685"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Database.png"/>
                    <pic:cNvPicPr/>
                  </pic:nvPicPr>
                  <pic:blipFill rotWithShape="1">
                    <a:blip r:embed="rId19">
                      <a:extLst>
                        <a:ext uri="{28A0092B-C50C-407E-A947-70E740481C1C}">
                          <a14:useLocalDpi xmlns:a14="http://schemas.microsoft.com/office/drawing/2010/main" val="0"/>
                        </a:ext>
                      </a:extLst>
                    </a:blip>
                    <a:srcRect r="16568" b="40870"/>
                    <a:stretch/>
                  </pic:blipFill>
                  <pic:spPr bwMode="auto">
                    <a:xfrm>
                      <a:off x="0" y="0"/>
                      <a:ext cx="4882551" cy="237226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A376E5" w:rsidRDefault="00A376E5" w:rsidP="00A376E5">
      <w:pPr>
        <w:pStyle w:val="Heading2"/>
      </w:pPr>
      <w:bookmarkStart w:id="15" w:name="_Toc440181244"/>
      <w:r>
        <w:t>Build Student, Module, Overview comments, overtitles MVC</w:t>
      </w:r>
      <w:bookmarkEnd w:id="15"/>
      <w:r>
        <w:t xml:space="preserve"> </w:t>
      </w:r>
    </w:p>
    <w:p w:rsidR="00A376E5" w:rsidRDefault="00A376E5" w:rsidP="00A376E5">
      <w:r>
        <w:t>I used ASP.NET to scaffold the Module View Controllers for these tables. This automatically generated the functionality to update, delete and create students, modules, overview comments and titles. I then modified the student detail view to display the modules assigned to each student.</w:t>
      </w:r>
    </w:p>
    <w:p w:rsidR="00A376E5" w:rsidRDefault="00A376E5" w:rsidP="00A376E5">
      <w:r>
        <w:t>Phase two, I will modify the Module display to show the overview comments and titles per module. Then create the ability to update this display in a single view.</w:t>
      </w:r>
    </w:p>
    <w:p w:rsidR="00A376E5" w:rsidRDefault="00A376E5" w:rsidP="00A376E5">
      <w:pPr>
        <w:rPr>
          <w:rStyle w:val="Heading2Char"/>
        </w:rPr>
      </w:pPr>
      <w:r>
        <w:rPr>
          <w:rStyle w:val="Heading2Char"/>
        </w:rPr>
        <w:br w:type="page"/>
      </w:r>
    </w:p>
    <w:p w:rsidR="00DC6280" w:rsidRDefault="00491006" w:rsidP="00A376E5">
      <w:pPr>
        <w:pStyle w:val="Heading2"/>
      </w:pPr>
      <w:bookmarkStart w:id="16" w:name="_Toc440181245"/>
      <w:r>
        <w:rPr>
          <w:noProof/>
          <w:lang w:eastAsia="en-NZ"/>
        </w:rPr>
        <w:lastRenderedPageBreak/>
        <w:drawing>
          <wp:anchor distT="0" distB="0" distL="114300" distR="114300" simplePos="0" relativeHeight="251656704" behindDoc="0" locked="0" layoutInCell="1" allowOverlap="1" wp14:anchorId="0150DD03" wp14:editId="163B666D">
            <wp:simplePos x="0" y="0"/>
            <wp:positionH relativeFrom="margin">
              <wp:posOffset>3643882</wp:posOffset>
            </wp:positionH>
            <wp:positionV relativeFrom="paragraph">
              <wp:posOffset>72522</wp:posOffset>
            </wp:positionV>
            <wp:extent cx="2553335" cy="6003925"/>
            <wp:effectExtent l="0" t="0" r="0" b="0"/>
            <wp:wrapSquare wrapText="bothSides"/>
            <wp:docPr id="4" name="Picture 4" descr="C:\Users\DWX\AppData\Local\Microsoft\Windows\INetCache\Content.Word\2015-12-10_1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WX\AppData\Local\Microsoft\Windows\INetCache\Content.Word\2015-12-10_12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3335" cy="600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C6280">
        <w:t>Basic MVC scaffolding of the Students, Modules and Enrolments</w:t>
      </w:r>
      <w:bookmarkEnd w:id="16"/>
    </w:p>
    <w:p w:rsidR="006228C8" w:rsidRDefault="00DC6280" w:rsidP="00DC6280">
      <w:r>
        <w:t xml:space="preserve">I’ve used ASP.NET MVC 5 to automatically create the scaffold pages for the </w:t>
      </w:r>
      <w:proofErr w:type="spellStart"/>
      <w:r>
        <w:t>Stud</w:t>
      </w:r>
      <w:r w:rsidR="002E340B">
        <w:t>entDetail</w:t>
      </w:r>
      <w:proofErr w:type="spellEnd"/>
      <w:r w:rsidR="002E340B">
        <w:t xml:space="preserve">, </w:t>
      </w:r>
      <w:proofErr w:type="spellStart"/>
      <w:r w:rsidR="002E340B">
        <w:t>ModuleDetail</w:t>
      </w:r>
      <w:proofErr w:type="spellEnd"/>
      <w:r w:rsidR="002E340B">
        <w:t xml:space="preserve">. </w:t>
      </w:r>
      <w:proofErr w:type="spellStart"/>
      <w:r w:rsidR="002E340B">
        <w:t>Module</w:t>
      </w:r>
      <w:r>
        <w:t>Enrollment</w:t>
      </w:r>
      <w:r w:rsidR="002E340B">
        <w:t>s</w:t>
      </w:r>
      <w:proofErr w:type="spellEnd"/>
      <w:r w:rsidR="006228C8">
        <w:t xml:space="preserve">, </w:t>
      </w:r>
      <w:proofErr w:type="spellStart"/>
      <w:r w:rsidR="006228C8">
        <w:t>MarkingScheduleOverview</w:t>
      </w:r>
      <w:proofErr w:type="spellEnd"/>
      <w:r w:rsidR="006228C8">
        <w:t xml:space="preserve"> and </w:t>
      </w:r>
      <w:proofErr w:type="spellStart"/>
      <w:r w:rsidR="006228C8">
        <w:t>MarkingOverviewTitles</w:t>
      </w:r>
      <w:proofErr w:type="spellEnd"/>
      <w:r w:rsidR="006228C8">
        <w:t xml:space="preserve"> Tables. </w:t>
      </w:r>
    </w:p>
    <w:p w:rsidR="006228C8" w:rsidRDefault="006228C8" w:rsidP="00DC6280">
      <w:r>
        <w:t>Th</w:t>
      </w:r>
      <w:r w:rsidR="00AB26F6">
        <w:t xml:space="preserve">e key table here is the </w:t>
      </w:r>
      <w:proofErr w:type="spellStart"/>
      <w:r w:rsidR="00AB26F6">
        <w:t>Student</w:t>
      </w:r>
      <w:r>
        <w:t>Details</w:t>
      </w:r>
      <w:proofErr w:type="spellEnd"/>
      <w:r>
        <w:t xml:space="preserve"> Table. This is where the user can delete edit and create students. I have also added the Marking View, Result View and Edit Marking View under the </w:t>
      </w:r>
      <w:proofErr w:type="spellStart"/>
      <w:r>
        <w:t>StudentDetails</w:t>
      </w:r>
      <w:proofErr w:type="spellEnd"/>
      <w:r>
        <w:t xml:space="preserve"> Controller.</w:t>
      </w:r>
    </w:p>
    <w:p w:rsidR="00DC6280" w:rsidRPr="00DC6280" w:rsidRDefault="006228C8" w:rsidP="00DC6280">
      <w:r>
        <w:t>I have included the Overview and Title tables as these will need editing capability as Modules change and new Modules are created.</w:t>
      </w:r>
    </w:p>
    <w:p w:rsidR="00887663" w:rsidRDefault="00887663">
      <w:r>
        <w:br w:type="page"/>
      </w:r>
    </w:p>
    <w:p w:rsidR="00582A9A" w:rsidRDefault="00582A9A" w:rsidP="00582A9A">
      <w:pPr>
        <w:pStyle w:val="Heading2"/>
      </w:pPr>
      <w:bookmarkStart w:id="17" w:name="_Toc440181246"/>
      <w:r>
        <w:lastRenderedPageBreak/>
        <w:t>Completed view layouts</w:t>
      </w:r>
      <w:bookmarkEnd w:id="17"/>
    </w:p>
    <w:p w:rsidR="00582A9A" w:rsidRDefault="00582A9A" w:rsidP="00582A9A">
      <w:pPr>
        <w:pStyle w:val="Heading3"/>
      </w:pPr>
      <w:bookmarkStart w:id="18" w:name="_Toc440181247"/>
      <w:r>
        <w:t>Student List Page</w:t>
      </w:r>
      <w:bookmarkEnd w:id="18"/>
    </w:p>
    <w:p w:rsidR="00E86C88" w:rsidRDefault="00E86C88" w:rsidP="00E86C88">
      <w:r>
        <w:t>Click through to student details, edit, create or delete</w:t>
      </w:r>
    </w:p>
    <w:p w:rsidR="00F0006F" w:rsidRPr="00E86C88" w:rsidRDefault="00F0006F" w:rsidP="00E86C88">
      <w:r>
        <w:rPr>
          <w:noProof/>
          <w:lang w:eastAsia="en-NZ"/>
        </w:rPr>
        <w:drawing>
          <wp:inline distT="0" distB="0" distL="0" distR="0" wp14:anchorId="225ECEAA" wp14:editId="2A2B0230">
            <wp:extent cx="5469147" cy="2017104"/>
            <wp:effectExtent l="133350" t="114300" r="151130" b="1739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15-12-10_1342.png"/>
                    <pic:cNvPicPr/>
                  </pic:nvPicPr>
                  <pic:blipFill>
                    <a:blip r:embed="rId21">
                      <a:extLst>
                        <a:ext uri="{28A0092B-C50C-407E-A947-70E740481C1C}">
                          <a14:useLocalDpi xmlns:a14="http://schemas.microsoft.com/office/drawing/2010/main" val="0"/>
                        </a:ext>
                      </a:extLst>
                    </a:blip>
                    <a:stretch>
                      <a:fillRect/>
                    </a:stretch>
                  </pic:blipFill>
                  <pic:spPr>
                    <a:xfrm>
                      <a:off x="0" y="0"/>
                      <a:ext cx="5481079" cy="2021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82A9A" w:rsidRDefault="00582A9A" w:rsidP="00582A9A">
      <w:pPr>
        <w:pStyle w:val="Heading3"/>
      </w:pPr>
      <w:bookmarkStart w:id="19" w:name="_Toc440181248"/>
      <w:r>
        <w:t>Student Details Page</w:t>
      </w:r>
      <w:bookmarkEnd w:id="19"/>
    </w:p>
    <w:p w:rsidR="00E86C88" w:rsidRDefault="00E86C88" w:rsidP="00E86C88">
      <w:r>
        <w:t>Click through to either marking view or result view</w:t>
      </w:r>
      <w:r w:rsidR="00AB26F6">
        <w:t>. The layout has been edited to include the module code and name assigned to each student. The mark button clicks through to the module marking page.</w:t>
      </w:r>
      <w:r w:rsidR="007E56C9">
        <w:t xml:space="preserve"> As module marking is saved a result ID is generated which adds the Result button to the student detail page.</w:t>
      </w:r>
    </w:p>
    <w:p w:rsidR="00F0006F" w:rsidRPr="00E86C88" w:rsidRDefault="00F0006F" w:rsidP="00E86C88">
      <w:r>
        <w:rPr>
          <w:noProof/>
          <w:lang w:eastAsia="en-NZ"/>
        </w:rPr>
        <w:drawing>
          <wp:inline distT="0" distB="0" distL="0" distR="0" wp14:anchorId="4EFFA847" wp14:editId="40E79884">
            <wp:extent cx="5443268" cy="3015178"/>
            <wp:effectExtent l="114300" t="114300" r="138430" b="1473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15-12-10_1325.png"/>
                    <pic:cNvPicPr/>
                  </pic:nvPicPr>
                  <pic:blipFill>
                    <a:blip r:embed="rId22">
                      <a:extLst>
                        <a:ext uri="{28A0092B-C50C-407E-A947-70E740481C1C}">
                          <a14:useLocalDpi xmlns:a14="http://schemas.microsoft.com/office/drawing/2010/main" val="0"/>
                        </a:ext>
                      </a:extLst>
                    </a:blip>
                    <a:stretch>
                      <a:fillRect/>
                    </a:stretch>
                  </pic:blipFill>
                  <pic:spPr>
                    <a:xfrm>
                      <a:off x="0" y="0"/>
                      <a:ext cx="5461012" cy="30250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82A9A" w:rsidRDefault="00F0006F" w:rsidP="00582A9A">
      <w:pPr>
        <w:pStyle w:val="Heading3"/>
      </w:pPr>
      <w:bookmarkStart w:id="20" w:name="_Toc440181249"/>
      <w:r>
        <w:rPr>
          <w:noProof/>
          <w:lang w:eastAsia="en-NZ"/>
        </w:rPr>
        <w:lastRenderedPageBreak/>
        <w:drawing>
          <wp:anchor distT="0" distB="0" distL="114300" distR="114300" simplePos="0" relativeHeight="251657728" behindDoc="1" locked="0" layoutInCell="1" allowOverlap="1" wp14:anchorId="0FD2C8F0" wp14:editId="24734F85">
            <wp:simplePos x="0" y="0"/>
            <wp:positionH relativeFrom="column">
              <wp:posOffset>2145030</wp:posOffset>
            </wp:positionH>
            <wp:positionV relativeFrom="paragraph">
              <wp:posOffset>116205</wp:posOffset>
            </wp:positionV>
            <wp:extent cx="3752215" cy="7202170"/>
            <wp:effectExtent l="114300" t="114300" r="133985" b="1511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rkingView.png"/>
                    <pic:cNvPicPr/>
                  </pic:nvPicPr>
                  <pic:blipFill>
                    <a:blip r:embed="rId23">
                      <a:extLst>
                        <a:ext uri="{28A0092B-C50C-407E-A947-70E740481C1C}">
                          <a14:useLocalDpi xmlns:a14="http://schemas.microsoft.com/office/drawing/2010/main" val="0"/>
                        </a:ext>
                      </a:extLst>
                    </a:blip>
                    <a:stretch>
                      <a:fillRect/>
                    </a:stretch>
                  </pic:blipFill>
                  <pic:spPr>
                    <a:xfrm>
                      <a:off x="0" y="0"/>
                      <a:ext cx="3752215" cy="7202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82A9A">
        <w:t>Marking Tool View</w:t>
      </w:r>
      <w:bookmarkEnd w:id="20"/>
    </w:p>
    <w:p w:rsidR="00E86C88" w:rsidRDefault="00E86C88" w:rsidP="00E86C88">
      <w:r>
        <w:t>Save click display Result page</w:t>
      </w:r>
    </w:p>
    <w:p w:rsidR="00AE06B0" w:rsidRDefault="00AE06B0" w:rsidP="00AE06B0">
      <w:pPr>
        <w:pStyle w:val="Heading3"/>
      </w:pPr>
      <w:bookmarkStart w:id="21" w:name="_Toc440181250"/>
      <w:r>
        <w:t>Edit View page</w:t>
      </w:r>
      <w:bookmarkEnd w:id="21"/>
    </w:p>
    <w:p w:rsidR="00AE06B0" w:rsidRPr="00E86C88" w:rsidRDefault="00AE06B0" w:rsidP="00AE06B0">
      <w:r>
        <w:t xml:space="preserve">Same as the Marking view, with </w:t>
      </w:r>
      <w:r>
        <w:br/>
        <w:t xml:space="preserve">student result values pulled through </w:t>
      </w:r>
      <w:r>
        <w:br/>
        <w:t>from database. Save click to Result</w:t>
      </w:r>
      <w:r>
        <w:br/>
        <w:t>page.</w:t>
      </w:r>
    </w:p>
    <w:p w:rsidR="00AE06B0" w:rsidRDefault="00AE06B0" w:rsidP="00E86C88"/>
    <w:p w:rsidR="00F0006F" w:rsidRPr="00E86C88" w:rsidRDefault="00F0006F" w:rsidP="00E86C88"/>
    <w:p w:rsidR="00E86C88" w:rsidRDefault="00F0006F" w:rsidP="00E86C88">
      <w:pPr>
        <w:pStyle w:val="Heading3"/>
      </w:pPr>
      <w:r>
        <w:br w:type="column"/>
      </w:r>
      <w:bookmarkStart w:id="22" w:name="_Toc440181251"/>
      <w:r>
        <w:rPr>
          <w:noProof/>
          <w:lang w:eastAsia="en-NZ"/>
        </w:rPr>
        <w:lastRenderedPageBreak/>
        <w:drawing>
          <wp:anchor distT="0" distB="0" distL="114300" distR="114300" simplePos="0" relativeHeight="251658752" behindDoc="0" locked="0" layoutInCell="1" allowOverlap="1" wp14:anchorId="76BE5ADC" wp14:editId="7FB096F0">
            <wp:simplePos x="0" y="0"/>
            <wp:positionH relativeFrom="column">
              <wp:posOffset>1730004</wp:posOffset>
            </wp:positionH>
            <wp:positionV relativeFrom="paragraph">
              <wp:posOffset>71755</wp:posOffset>
            </wp:positionV>
            <wp:extent cx="4314825" cy="7315200"/>
            <wp:effectExtent l="133350" t="114300" r="123825" b="1714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View.png"/>
                    <pic:cNvPicPr/>
                  </pic:nvPicPr>
                  <pic:blipFill>
                    <a:blip r:embed="rId24">
                      <a:extLst>
                        <a:ext uri="{28A0092B-C50C-407E-A947-70E740481C1C}">
                          <a14:useLocalDpi xmlns:a14="http://schemas.microsoft.com/office/drawing/2010/main" val="0"/>
                        </a:ext>
                      </a:extLst>
                    </a:blip>
                    <a:stretch>
                      <a:fillRect/>
                    </a:stretch>
                  </pic:blipFill>
                  <pic:spPr>
                    <a:xfrm>
                      <a:off x="0" y="0"/>
                      <a:ext cx="4314825" cy="7315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82A9A">
        <w:t>Results Page</w:t>
      </w:r>
      <w:bookmarkEnd w:id="22"/>
    </w:p>
    <w:p w:rsidR="00F0006F" w:rsidRDefault="00E86C88" w:rsidP="00E86C88">
      <w:r>
        <w:t xml:space="preserve">Click through to edit view, </w:t>
      </w:r>
      <w:r w:rsidR="00F0006F">
        <w:br/>
      </w:r>
      <w:r>
        <w:t>back to student details or</w:t>
      </w:r>
      <w:r w:rsidR="00F0006F">
        <w:br/>
      </w:r>
      <w:r>
        <w:t>back to student list</w:t>
      </w:r>
    </w:p>
    <w:p w:rsidR="00F0006F" w:rsidRDefault="00F0006F" w:rsidP="00E86C88"/>
    <w:p w:rsidR="00F0006F" w:rsidRDefault="00F0006F">
      <w:r>
        <w:br w:type="page"/>
      </w:r>
    </w:p>
    <w:p w:rsidR="00AC2766" w:rsidRDefault="00C243EF" w:rsidP="00C243EF">
      <w:pPr>
        <w:rPr>
          <w:rStyle w:val="Heading2Char"/>
        </w:rPr>
      </w:pPr>
      <w:bookmarkStart w:id="23" w:name="_Toc440181252"/>
      <w:r w:rsidRPr="00AC2766">
        <w:rPr>
          <w:rStyle w:val="Heading2Char"/>
        </w:rPr>
        <w:lastRenderedPageBreak/>
        <w:t>Build Marking Tool View Page</w:t>
      </w:r>
      <w:r w:rsidR="00161986" w:rsidRPr="00AC2766">
        <w:rPr>
          <w:rStyle w:val="Heading2Char"/>
        </w:rPr>
        <w:t xml:space="preserve"> – created a ViewModel with DatabaseCall class</w:t>
      </w:r>
      <w:r w:rsidR="007E36C6" w:rsidRPr="00AC2766">
        <w:rPr>
          <w:rStyle w:val="Heading2Char"/>
        </w:rPr>
        <w:t xml:space="preserve"> and Data Transfer Object class</w:t>
      </w:r>
      <w:bookmarkEnd w:id="23"/>
    </w:p>
    <w:p w:rsidR="00DA27AB" w:rsidRDefault="00C243EF" w:rsidP="00DA27AB">
      <w:pPr>
        <w:pStyle w:val="ListBullet"/>
      </w:pPr>
      <w:r>
        <w:t>Pull Module Code and Name from Module ID</w:t>
      </w:r>
    </w:p>
    <w:p w:rsidR="00DA27AB" w:rsidRDefault="00C243EF" w:rsidP="00DA27AB">
      <w:pPr>
        <w:pStyle w:val="ListBullet"/>
      </w:pPr>
      <w:r>
        <w:t xml:space="preserve">Pull Student </w:t>
      </w:r>
      <w:proofErr w:type="spellStart"/>
      <w:r>
        <w:t>FullName</w:t>
      </w:r>
      <w:proofErr w:type="spellEnd"/>
      <w:r>
        <w:t xml:space="preserve"> and ID</w:t>
      </w:r>
    </w:p>
    <w:p w:rsidR="00DA27AB" w:rsidRDefault="00C243EF" w:rsidP="00DA27AB">
      <w:pPr>
        <w:pStyle w:val="ListBullet"/>
      </w:pPr>
      <w:r>
        <w:t>Marking Overview Table</w:t>
      </w:r>
    </w:p>
    <w:p w:rsidR="00DA27AB" w:rsidRDefault="00C243EF" w:rsidP="00DA27AB">
      <w:pPr>
        <w:pStyle w:val="ListBullet"/>
      </w:pPr>
      <w:r>
        <w:t>Generate Rubric Table using Database</w:t>
      </w:r>
    </w:p>
    <w:p w:rsidR="00C243EF" w:rsidRDefault="00C243EF" w:rsidP="00DA27AB">
      <w:pPr>
        <w:pStyle w:val="ListBullet"/>
      </w:pPr>
      <w:r>
        <w:t>Create update calls to database – Update Results, Enrolments and Achieved Elements</w:t>
      </w:r>
      <w:r>
        <w:tab/>
      </w:r>
    </w:p>
    <w:p w:rsidR="00AC2766" w:rsidRDefault="00AC2766" w:rsidP="00DA27AB">
      <w:pPr>
        <w:pStyle w:val="Heading3"/>
      </w:pPr>
      <w:bookmarkStart w:id="24" w:name="_Toc440181253"/>
      <w:r>
        <w:t>View Model Code:</w:t>
      </w:r>
      <w:bookmarkEnd w:id="24"/>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GET:StudentDetail</w:t>
      </w:r>
      <w:proofErr w:type="spellEnd"/>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MarkingToolView</w:t>
      </w:r>
      <w:proofErr w:type="spellEnd"/>
      <w:r>
        <w:rPr>
          <w:rFonts w:ascii="Consolas" w:hAnsi="Consolas" w:cs="Consolas"/>
          <w:color w:val="008000"/>
          <w:kern w:val="0"/>
          <w:sz w:val="19"/>
          <w:szCs w:val="19"/>
          <w:highlight w:val="white"/>
        </w:rPr>
        <w:t>/5</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//how to pass values to controller http://stackoverflow.com/questions/8646944/persist-values-between-two-action-results-in-one-controller</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HttpGet</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ActionResult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MarkingToolView</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id,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MarkingVM</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MyMarkingVM</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MarkingVM</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ResultsDTO</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MyResults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ResultsDTO</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StudentMarkingDTO</w:t>
      </w:r>
      <w:proofErr w:type="spellEnd"/>
      <w:r>
        <w:rPr>
          <w:rFonts w:ascii="Consolas" w:hAnsi="Consolas" w:cs="Consolas"/>
          <w:color w:val="008000"/>
          <w:kern w:val="0"/>
          <w:sz w:val="19"/>
          <w:szCs w:val="19"/>
          <w:highlight w:val="white"/>
        </w:rPr>
        <w:t xml:space="preserve"> </w:t>
      </w:r>
      <w:proofErr w:type="spellStart"/>
      <w:r>
        <w:rPr>
          <w:rFonts w:ascii="Consolas" w:hAnsi="Consolas" w:cs="Consolas"/>
          <w:color w:val="008000"/>
          <w:kern w:val="0"/>
          <w:sz w:val="19"/>
          <w:szCs w:val="19"/>
          <w:highlight w:val="white"/>
        </w:rPr>
        <w:t>MyStudentData</w:t>
      </w:r>
      <w:proofErr w:type="spellEnd"/>
      <w:r>
        <w:rPr>
          <w:rFonts w:ascii="Consolas" w:hAnsi="Consolas" w:cs="Consolas"/>
          <w:color w:val="008000"/>
          <w:kern w:val="0"/>
          <w:sz w:val="19"/>
          <w:szCs w:val="19"/>
          <w:highlight w:val="white"/>
        </w:rPr>
        <w:t xml:space="preserve"> = new </w:t>
      </w:r>
      <w:proofErr w:type="spellStart"/>
      <w:proofErr w:type="gramStart"/>
      <w:r>
        <w:rPr>
          <w:rFonts w:ascii="Consolas" w:hAnsi="Consolas" w:cs="Consolas"/>
          <w:color w:val="008000"/>
          <w:kern w:val="0"/>
          <w:sz w:val="19"/>
          <w:szCs w:val="19"/>
          <w:highlight w:val="white"/>
        </w:rPr>
        <w:t>StudentMarkingDTO</w:t>
      </w:r>
      <w:proofErr w:type="spellEnd"/>
      <w:r>
        <w:rPr>
          <w:rFonts w:ascii="Consolas" w:hAnsi="Consolas" w:cs="Consolas"/>
          <w:color w:val="008000"/>
          <w:kern w:val="0"/>
          <w:sz w:val="19"/>
          <w:szCs w:val="19"/>
          <w:highlight w:val="white"/>
        </w:rPr>
        <w:t>(</w:t>
      </w:r>
      <w:proofErr w:type="gramEnd"/>
      <w:r>
        <w:rPr>
          <w:rFonts w:ascii="Consolas" w:hAnsi="Consolas" w:cs="Consolas"/>
          <w:color w:val="008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//return student </w:t>
      </w:r>
      <w:proofErr w:type="spellStart"/>
      <w:r>
        <w:rPr>
          <w:rFonts w:ascii="Consolas" w:hAnsi="Consolas" w:cs="Consolas"/>
          <w:color w:val="008000"/>
          <w:kern w:val="0"/>
          <w:sz w:val="19"/>
          <w:szCs w:val="19"/>
          <w:highlight w:val="white"/>
        </w:rPr>
        <w:t>deets</w:t>
      </w:r>
      <w:proofErr w:type="spellEnd"/>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MyResults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myDatabaseCalls.getStudentDetails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MyMarkingVM.StudentID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MyMarkingVM.ModuleID</w:t>
      </w:r>
      <w:proofErr w:type="spellEnd"/>
      <w:r>
        <w:rPr>
          <w:rFonts w:ascii="Consolas" w:hAnsi="Consolas" w:cs="Consolas"/>
          <w:color w:val="000000"/>
          <w:kern w:val="0"/>
          <w:sz w:val="19"/>
          <w:szCs w:val="19"/>
          <w:highlight w:val="white"/>
        </w:rPr>
        <w:t xml:space="preserve"> = 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//return marking overview</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MyMarkingVM.MyMarkingOverview</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myDatabaseCalls.GetMarkingOverview</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MyMarkingVM.MarkAchievedList</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myDatabaseCalls.GetMarkingOverview</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MyResults.ModuleID</w:t>
      </w:r>
      <w:proofErr w:type="spellEnd"/>
      <w:r>
        <w:rPr>
          <w:rFonts w:ascii="Consolas" w:hAnsi="Consolas" w:cs="Consolas"/>
          <w:color w:val="000000"/>
          <w:kern w:val="0"/>
          <w:sz w:val="19"/>
          <w:szCs w:val="19"/>
          <w:highlight w:val="white"/>
        </w:rPr>
        <w:t xml:space="preserve"> = 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//get unique titles of overview for display</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MyMarkingVM.MyOverviewTitles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myDatabaseCalls.GetUniqueTitle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//return marking rubric table value per row index</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MyMarkingVM.MyTableRow1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1);</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MyMarkingVM.MyTableRow2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2);</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MyMarkingVM.MyTableRow3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3);</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MyMarkingVM.MyTableRow4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4);</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MyMarkingVM.MyTableRow5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5);</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//return Mark values for radio button</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MyMarkingVM.myMarksSet1 = </w:t>
      </w:r>
      <w:proofErr w:type="gramStart"/>
      <w:r>
        <w:rPr>
          <w:rFonts w:ascii="Consolas" w:hAnsi="Consolas" w:cs="Consolas"/>
          <w:color w:val="000000"/>
          <w:kern w:val="0"/>
          <w:sz w:val="19"/>
          <w:szCs w:val="19"/>
          <w:highlight w:val="white"/>
        </w:rPr>
        <w:t>myDatabaseCalls.GetMarkSetValues1(</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MyMarkingVM.myMarksSet2 = </w:t>
      </w:r>
      <w:proofErr w:type="gramStart"/>
      <w:r>
        <w:rPr>
          <w:rFonts w:ascii="Consolas" w:hAnsi="Consolas" w:cs="Consolas"/>
          <w:color w:val="000000"/>
          <w:kern w:val="0"/>
          <w:sz w:val="19"/>
          <w:szCs w:val="19"/>
          <w:highlight w:val="white"/>
        </w:rPr>
        <w:t>myDatabaseCalls.GetMarkSetValues2(</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MyMarkingVM.myMarksSet3 = </w:t>
      </w:r>
      <w:proofErr w:type="gramStart"/>
      <w:r>
        <w:rPr>
          <w:rFonts w:ascii="Consolas" w:hAnsi="Consolas" w:cs="Consolas"/>
          <w:color w:val="000000"/>
          <w:kern w:val="0"/>
          <w:sz w:val="19"/>
          <w:szCs w:val="19"/>
          <w:highlight w:val="white"/>
        </w:rPr>
        <w:t>myDatabaseCalls.GetMarkSetValues2(</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MyMarkingVM.myMarksSet4 = </w:t>
      </w:r>
      <w:proofErr w:type="gramStart"/>
      <w:r>
        <w:rPr>
          <w:rFonts w:ascii="Consolas" w:hAnsi="Consolas" w:cs="Consolas"/>
          <w:color w:val="000000"/>
          <w:kern w:val="0"/>
          <w:sz w:val="19"/>
          <w:szCs w:val="19"/>
          <w:highlight w:val="white"/>
        </w:rPr>
        <w:t>myDatabaseCalls.GetMarkSetValues3(</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MyMarkingVM.myMarksSet5 = </w:t>
      </w:r>
      <w:proofErr w:type="gramStart"/>
      <w:r>
        <w:rPr>
          <w:rFonts w:ascii="Consolas" w:hAnsi="Consolas" w:cs="Consolas"/>
          <w:color w:val="000000"/>
          <w:kern w:val="0"/>
          <w:sz w:val="19"/>
          <w:szCs w:val="19"/>
          <w:highlight w:val="white"/>
        </w:rPr>
        <w:t>myDatabaseCalls.GetMarkSetValues3(</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Viewbags</w:t>
      </w:r>
      <w:proofErr w:type="spellEnd"/>
    </w:p>
    <w:p w:rsidR="00AC2766" w:rsidRDefault="00AC2766" w:rsidP="006B3879">
      <w:pPr>
        <w:autoSpaceDE w:val="0"/>
        <w:autoSpaceDN w:val="0"/>
        <w:adjustRightInd w:val="0"/>
        <w:spacing w:before="0" w:after="0" w:line="240" w:lineRule="auto"/>
        <w:ind w:left="1276" w:hanging="1276"/>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spellStart"/>
      <w:r>
        <w:rPr>
          <w:rFonts w:ascii="Consolas" w:hAnsi="Consolas" w:cs="Consolas"/>
          <w:color w:val="000000"/>
          <w:kern w:val="0"/>
          <w:sz w:val="19"/>
          <w:szCs w:val="19"/>
          <w:highlight w:val="white"/>
        </w:rPr>
        <w:t>ViewBag.ModuleDeets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"{0} - {1}"</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MyResults.MCode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MyResults.MName</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ViewBag.StudentDeets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MyResults.SFullName</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View(</w:t>
      </w:r>
      <w:proofErr w:type="spellStart"/>
      <w:r>
        <w:rPr>
          <w:rFonts w:ascii="Consolas" w:hAnsi="Consolas" w:cs="Consolas"/>
          <w:color w:val="000000"/>
          <w:kern w:val="0"/>
          <w:sz w:val="19"/>
          <w:szCs w:val="19"/>
          <w:highlight w:val="white"/>
        </w:rPr>
        <w:t>MyMarkingVM</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POST:StudentDetail</w:t>
      </w:r>
      <w:proofErr w:type="spellEnd"/>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MarkingToolView</w:t>
      </w:r>
      <w:proofErr w:type="spellEnd"/>
      <w:r>
        <w:rPr>
          <w:rFonts w:ascii="Consolas" w:hAnsi="Consolas" w:cs="Consolas"/>
          <w:color w:val="008000"/>
          <w:kern w:val="0"/>
          <w:sz w:val="19"/>
          <w:szCs w:val="19"/>
          <w:highlight w:val="white"/>
        </w:rPr>
        <w:t>/Create</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HttpPost</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ActionResult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MarkingToolView</w:t>
      </w:r>
      <w:proofErr w:type="spell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MarkingVM</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MarkingModel</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ModelState.IsValid</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//Get </w:t>
      </w:r>
      <w:proofErr w:type="gramStart"/>
      <w:r>
        <w:rPr>
          <w:rFonts w:ascii="Consolas" w:hAnsi="Consolas" w:cs="Consolas"/>
          <w:color w:val="008000"/>
          <w:kern w:val="0"/>
          <w:sz w:val="19"/>
          <w:szCs w:val="19"/>
          <w:highlight w:val="white"/>
        </w:rPr>
        <w:t>Marking</w:t>
      </w:r>
      <w:proofErr w:type="gramEnd"/>
      <w:r>
        <w:rPr>
          <w:rFonts w:ascii="Consolas" w:hAnsi="Consolas" w:cs="Consolas"/>
          <w:color w:val="008000"/>
          <w:kern w:val="0"/>
          <w:sz w:val="19"/>
          <w:szCs w:val="19"/>
          <w:highlight w:val="white"/>
        </w:rPr>
        <w:t xml:space="preserve"> total value</w:t>
      </w:r>
    </w:p>
    <w:p w:rsidR="00AC2766" w:rsidRDefault="00AC2766" w:rsidP="006B3879">
      <w:pPr>
        <w:autoSpaceDE w:val="0"/>
        <w:autoSpaceDN w:val="0"/>
        <w:adjustRightInd w:val="0"/>
        <w:spacing w:before="0" w:after="0" w:line="240" w:lineRule="auto"/>
        <w:ind w:left="1701" w:hanging="1701"/>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MarkingModel.MarkTotal</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MarkingModel.GetTotalMark</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MarkingModel.MyResults</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//update results Database</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myDatabaseCalls.CreateNewResultsRecord</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MarkingModel</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6B3879">
      <w:pPr>
        <w:autoSpaceDE w:val="0"/>
        <w:autoSpaceDN w:val="0"/>
        <w:adjustRightInd w:val="0"/>
        <w:spacing w:before="0" w:after="0" w:line="240" w:lineRule="auto"/>
        <w:ind w:left="1701" w:hanging="1701"/>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RedirectToAction</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ResultView</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 id = </w:t>
      </w:r>
      <w:proofErr w:type="spellStart"/>
      <w:r>
        <w:rPr>
          <w:rFonts w:ascii="Consolas" w:hAnsi="Consolas" w:cs="Consolas"/>
          <w:color w:val="000000"/>
          <w:kern w:val="0"/>
          <w:sz w:val="19"/>
          <w:szCs w:val="19"/>
          <w:highlight w:val="white"/>
        </w:rPr>
        <w:t>MarkingModel.ModuleID</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MarkingModel.StudentID</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View(</w:t>
      </w:r>
      <w:proofErr w:type="spellStart"/>
      <w:r>
        <w:rPr>
          <w:rFonts w:ascii="Consolas" w:hAnsi="Consolas" w:cs="Consolas"/>
          <w:color w:val="000000"/>
          <w:kern w:val="0"/>
          <w:sz w:val="19"/>
          <w:szCs w:val="19"/>
          <w:highlight w:val="white"/>
        </w:rPr>
        <w:t>MarkingModel</w:t>
      </w:r>
      <w:proofErr w:type="spellEnd"/>
      <w:r>
        <w:rPr>
          <w:rFonts w:ascii="Consolas" w:hAnsi="Consolas" w:cs="Consolas"/>
          <w:color w:val="000000"/>
          <w:kern w:val="0"/>
          <w:sz w:val="19"/>
          <w:szCs w:val="19"/>
          <w:highlight w:val="white"/>
        </w:rPr>
        <w:t>);</w:t>
      </w:r>
    </w:p>
    <w:p w:rsidR="00AC2766" w:rsidRDefault="00AC2766" w:rsidP="00AC2766">
      <w:r>
        <w:rPr>
          <w:rFonts w:ascii="Consolas" w:hAnsi="Consolas" w:cs="Consolas"/>
          <w:color w:val="000000"/>
          <w:kern w:val="0"/>
          <w:sz w:val="19"/>
          <w:szCs w:val="19"/>
          <w:highlight w:val="white"/>
        </w:rPr>
        <w:t xml:space="preserve">        }</w:t>
      </w:r>
    </w:p>
    <w:p w:rsidR="001F4074" w:rsidRDefault="00C243EF" w:rsidP="00DA27AB">
      <w:pPr>
        <w:pStyle w:val="Heading2"/>
      </w:pPr>
      <w:r>
        <w:br/>
      </w:r>
    </w:p>
    <w:p w:rsidR="001F4074" w:rsidRDefault="001F4074">
      <w:pPr>
        <w:rPr>
          <w:rFonts w:asciiTheme="majorHAnsi" w:eastAsiaTheme="majorEastAsia" w:hAnsiTheme="majorHAnsi" w:cstheme="majorBidi"/>
          <w:caps/>
          <w:color w:val="577188" w:themeColor="accent1" w:themeShade="BF"/>
          <w:sz w:val="24"/>
          <w14:ligatures w14:val="standardContextual"/>
        </w:rPr>
      </w:pPr>
      <w:r>
        <w:br w:type="page"/>
      </w:r>
    </w:p>
    <w:p w:rsidR="00C243EF" w:rsidRDefault="00C243EF" w:rsidP="00DA27AB">
      <w:pPr>
        <w:pStyle w:val="Heading2"/>
      </w:pPr>
      <w:bookmarkStart w:id="25" w:name="_Toc440181254"/>
      <w:r>
        <w:lastRenderedPageBreak/>
        <w:t>Build Result View Page - Edit option for lecturer – view only for student</w:t>
      </w:r>
      <w:bookmarkEnd w:id="25"/>
    </w:p>
    <w:p w:rsidR="001F4074" w:rsidRDefault="00C243EF" w:rsidP="001F4074">
      <w:pPr>
        <w:pStyle w:val="ListBullet"/>
      </w:pPr>
      <w:r>
        <w:t>Marking Overview Table</w:t>
      </w:r>
    </w:p>
    <w:p w:rsidR="001F4074" w:rsidRDefault="00C243EF" w:rsidP="001F4074">
      <w:pPr>
        <w:pStyle w:val="ListBullet"/>
      </w:pPr>
      <w:r>
        <w:t>Generate Rubric Table using Database</w:t>
      </w:r>
    </w:p>
    <w:p w:rsidR="007E36C6" w:rsidRDefault="00C243EF" w:rsidP="001F4074">
      <w:pPr>
        <w:pStyle w:val="ListBullet"/>
      </w:pPr>
      <w:r>
        <w:t>Pull all student ID Module 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//GET: </w:t>
      </w:r>
      <w:proofErr w:type="spellStart"/>
      <w:r>
        <w:rPr>
          <w:rFonts w:ascii="Consolas" w:hAnsi="Consolas" w:cs="Consolas"/>
          <w:color w:val="008000"/>
          <w:kern w:val="0"/>
          <w:sz w:val="19"/>
          <w:szCs w:val="19"/>
          <w:highlight w:val="white"/>
        </w:rPr>
        <w:t>StudentDetails</w:t>
      </w:r>
      <w:proofErr w:type="spellEnd"/>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ResultView</w:t>
      </w:r>
      <w:proofErr w:type="spellEnd"/>
      <w:r>
        <w:rPr>
          <w:rFonts w:ascii="Consolas" w:hAnsi="Consolas" w:cs="Consolas"/>
          <w:color w:val="008000"/>
          <w:kern w:val="0"/>
          <w:sz w:val="19"/>
          <w:szCs w:val="19"/>
          <w:highlight w:val="white"/>
        </w:rPr>
        <w:t>/5</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ActionResult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ResultView</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id,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ResultVM</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ResultViewModel</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ResultVM</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ResultsDTO</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MyResultDetails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ResultsDTO</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//return student </w:t>
      </w:r>
      <w:proofErr w:type="spellStart"/>
      <w:r>
        <w:rPr>
          <w:rFonts w:ascii="Consolas" w:hAnsi="Consolas" w:cs="Consolas"/>
          <w:color w:val="008000"/>
          <w:kern w:val="0"/>
          <w:sz w:val="19"/>
          <w:szCs w:val="19"/>
          <w:highlight w:val="white"/>
        </w:rPr>
        <w:t>deets</w:t>
      </w:r>
      <w:proofErr w:type="spellEnd"/>
    </w:p>
    <w:p w:rsidR="00AC2766" w:rsidRDefault="00AC2766" w:rsidP="006B3879">
      <w:pPr>
        <w:autoSpaceDE w:val="0"/>
        <w:autoSpaceDN w:val="0"/>
        <w:adjustRightInd w:val="0"/>
        <w:spacing w:before="0" w:after="0" w:line="240" w:lineRule="auto"/>
        <w:ind w:left="1276" w:hanging="1276"/>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ResultViewModel.MyResults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myDatabaseCalls.GetStudentResults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ResultViewModel.StudentID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ResultViewModel.ModuleID</w:t>
      </w:r>
      <w:proofErr w:type="spellEnd"/>
      <w:r>
        <w:rPr>
          <w:rFonts w:ascii="Consolas" w:hAnsi="Consolas" w:cs="Consolas"/>
          <w:color w:val="000000"/>
          <w:kern w:val="0"/>
          <w:sz w:val="19"/>
          <w:szCs w:val="19"/>
          <w:highlight w:val="white"/>
        </w:rPr>
        <w:t xml:space="preserve"> = 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//Get mark total</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ResultView.MarkTotal</w:t>
      </w:r>
      <w:proofErr w:type="spellEnd"/>
      <w:r>
        <w:rPr>
          <w:rFonts w:ascii="Consolas" w:hAnsi="Consolas" w:cs="Consolas"/>
          <w:color w:val="008000"/>
          <w:kern w:val="0"/>
          <w:sz w:val="19"/>
          <w:szCs w:val="19"/>
          <w:highlight w:val="white"/>
        </w:rPr>
        <w:t xml:space="preserve"> = </w:t>
      </w:r>
      <w:proofErr w:type="spellStart"/>
      <w:proofErr w:type="gramStart"/>
      <w:r>
        <w:rPr>
          <w:rFonts w:ascii="Consolas" w:hAnsi="Consolas" w:cs="Consolas"/>
          <w:color w:val="008000"/>
          <w:kern w:val="0"/>
          <w:sz w:val="19"/>
          <w:szCs w:val="19"/>
          <w:highlight w:val="white"/>
        </w:rPr>
        <w:t>ResultView.GetTotalMark</w:t>
      </w:r>
      <w:proofErr w:type="spellEnd"/>
      <w:r>
        <w:rPr>
          <w:rFonts w:ascii="Consolas" w:hAnsi="Consolas" w:cs="Consolas"/>
          <w:color w:val="008000"/>
          <w:kern w:val="0"/>
          <w:sz w:val="19"/>
          <w:szCs w:val="19"/>
          <w:highlight w:val="white"/>
        </w:rPr>
        <w:t>(</w:t>
      </w:r>
      <w:proofErr w:type="spellStart"/>
      <w:proofErr w:type="gramEnd"/>
      <w:r>
        <w:rPr>
          <w:rFonts w:ascii="Consolas" w:hAnsi="Consolas" w:cs="Consolas"/>
          <w:color w:val="008000"/>
          <w:kern w:val="0"/>
          <w:sz w:val="19"/>
          <w:szCs w:val="19"/>
          <w:highlight w:val="white"/>
        </w:rPr>
        <w:t>ResultView.MyResults</w:t>
      </w:r>
      <w:proofErr w:type="spellEnd"/>
      <w:r>
        <w:rPr>
          <w:rFonts w:ascii="Consolas" w:hAnsi="Consolas" w:cs="Consolas"/>
          <w:color w:val="008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//return marking overview and Marks Achieved Values</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ResultViewModel.MyMarkingOverview</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myDatabaseCalls.GetMarkingOverview</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//get unique titles of overview for display one title per comment set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ResultViewModel.MyOverviewTitles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myDatabaseCalls.GetUniqueTitle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//return marking rubric table value per row index</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ResultViewModel.MyTableRow1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1);</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ResultViewModel.MyTableRow2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2);</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ResultViewModel.MyTableRow3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3);</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ResultViewModel.MyTableRow4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4);</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ResultViewModel.MyTableRow5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5);</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//get table cell background colours</w:t>
      </w:r>
    </w:p>
    <w:p w:rsidR="00AC2766" w:rsidRDefault="00AC2766" w:rsidP="006B3879">
      <w:pPr>
        <w:autoSpaceDE w:val="0"/>
        <w:autoSpaceDN w:val="0"/>
        <w:adjustRightInd w:val="0"/>
        <w:spacing w:before="0" w:after="0" w:line="240" w:lineRule="auto"/>
        <w:ind w:left="1276" w:hanging="1276"/>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myDatabaseCalls.GetBackGroundValues</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ResultViewModel.MyTableRow1, ResultViewModel.MyResults.RMark1);</w:t>
      </w:r>
    </w:p>
    <w:p w:rsidR="00AC2766" w:rsidRDefault="00AC2766" w:rsidP="006B3879">
      <w:pPr>
        <w:autoSpaceDE w:val="0"/>
        <w:autoSpaceDN w:val="0"/>
        <w:adjustRightInd w:val="0"/>
        <w:spacing w:before="0" w:after="0" w:line="240" w:lineRule="auto"/>
        <w:ind w:left="1276" w:hanging="1276"/>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myDatabaseCalls.GetBackGroundValues</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ResultViewModel.MyTableRow2, ResultViewModel.MyResults.RMark2);</w:t>
      </w:r>
    </w:p>
    <w:p w:rsidR="00AC2766" w:rsidRDefault="00AC2766" w:rsidP="006B3879">
      <w:pPr>
        <w:autoSpaceDE w:val="0"/>
        <w:autoSpaceDN w:val="0"/>
        <w:adjustRightInd w:val="0"/>
        <w:spacing w:before="0" w:after="0" w:line="240" w:lineRule="auto"/>
        <w:ind w:left="1276" w:hanging="1276"/>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myDatabaseCalls.GetBackGroundValues</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ResultViewModel.MyTableRow3, ResultViewModel.MyResults.RMark3);</w:t>
      </w:r>
    </w:p>
    <w:p w:rsidR="00AC2766" w:rsidRDefault="00AC2766" w:rsidP="006B3879">
      <w:pPr>
        <w:autoSpaceDE w:val="0"/>
        <w:autoSpaceDN w:val="0"/>
        <w:adjustRightInd w:val="0"/>
        <w:spacing w:before="0" w:after="0" w:line="240" w:lineRule="auto"/>
        <w:ind w:left="1276" w:hanging="1276"/>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myDatabaseCalls.GetBackGroundValues</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ResultViewModel.MyTableRow4, ResultViewModel.MyResults.RMark4);</w:t>
      </w:r>
    </w:p>
    <w:p w:rsidR="00AC2766" w:rsidRDefault="00AC2766" w:rsidP="006B3879">
      <w:pPr>
        <w:autoSpaceDE w:val="0"/>
        <w:autoSpaceDN w:val="0"/>
        <w:adjustRightInd w:val="0"/>
        <w:spacing w:before="0" w:after="0" w:line="240" w:lineRule="auto"/>
        <w:ind w:left="1276" w:hanging="1276"/>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myDatabaseCalls.GetBackGroundValues</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ResultViewModel.MyTableRow5, ResultViewModel.MyResults.RMark5);</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Viewbags</w:t>
      </w:r>
      <w:proofErr w:type="spellEnd"/>
    </w:p>
    <w:p w:rsidR="00AC2766" w:rsidRDefault="00AC2766" w:rsidP="006B3879">
      <w:pPr>
        <w:autoSpaceDE w:val="0"/>
        <w:autoSpaceDN w:val="0"/>
        <w:adjustRightInd w:val="0"/>
        <w:spacing w:before="0" w:after="0" w:line="240" w:lineRule="auto"/>
        <w:ind w:left="1276" w:hanging="1276"/>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ViewBag.ModuleDeets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"{0} - {1}"</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ResultViewModel.MyResults.MCode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ResultViewModel.MyResults.MName</w:t>
      </w:r>
      <w:proofErr w:type="spellEnd"/>
      <w:r>
        <w:rPr>
          <w:rFonts w:ascii="Consolas" w:hAnsi="Consolas" w:cs="Consolas"/>
          <w:color w:val="000000"/>
          <w:kern w:val="0"/>
          <w:sz w:val="19"/>
          <w:szCs w:val="19"/>
          <w:highlight w:val="white"/>
        </w:rPr>
        <w:t>);</w:t>
      </w:r>
    </w:p>
    <w:p w:rsidR="00AC2766" w:rsidRDefault="00AC2766" w:rsidP="006B3879">
      <w:pPr>
        <w:autoSpaceDE w:val="0"/>
        <w:autoSpaceDN w:val="0"/>
        <w:adjustRightInd w:val="0"/>
        <w:spacing w:before="0" w:after="0" w:line="240" w:lineRule="auto"/>
        <w:ind w:left="1276" w:hanging="1276"/>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ViewBag.StudentDeets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ResultViewModel.MyResults.SFullName</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View(</w:t>
      </w:r>
      <w:proofErr w:type="spellStart"/>
      <w:r>
        <w:rPr>
          <w:rFonts w:ascii="Consolas" w:hAnsi="Consolas" w:cs="Consolas"/>
          <w:color w:val="000000"/>
          <w:kern w:val="0"/>
          <w:sz w:val="19"/>
          <w:szCs w:val="19"/>
          <w:highlight w:val="white"/>
        </w:rPr>
        <w:t>ResultViewModel</w:t>
      </w:r>
      <w:proofErr w:type="spellEnd"/>
      <w:r>
        <w:rPr>
          <w:rFonts w:ascii="Consolas" w:hAnsi="Consolas" w:cs="Consolas"/>
          <w:color w:val="000000"/>
          <w:kern w:val="0"/>
          <w:sz w:val="19"/>
          <w:szCs w:val="19"/>
          <w:highlight w:val="white"/>
        </w:rPr>
        <w:t>);</w:t>
      </w:r>
    </w:p>
    <w:p w:rsidR="00AC2766" w:rsidRDefault="00AC2766" w:rsidP="00AC2766">
      <w:r>
        <w:rPr>
          <w:rFonts w:ascii="Consolas" w:hAnsi="Consolas" w:cs="Consolas"/>
          <w:color w:val="000000"/>
          <w:kern w:val="0"/>
          <w:sz w:val="19"/>
          <w:szCs w:val="19"/>
          <w:highlight w:val="white"/>
        </w:rPr>
        <w:lastRenderedPageBreak/>
        <w:t xml:space="preserve">        }</w:t>
      </w:r>
    </w:p>
    <w:p w:rsidR="00AC2766" w:rsidRDefault="00AC2766" w:rsidP="007E36C6">
      <w:pPr>
        <w:ind w:left="720"/>
      </w:pPr>
    </w:p>
    <w:p w:rsidR="007E36C6" w:rsidRDefault="007E36C6" w:rsidP="001F4074">
      <w:pPr>
        <w:pStyle w:val="Heading2"/>
      </w:pPr>
      <w:bookmarkStart w:id="26" w:name="_Toc440181255"/>
      <w:r>
        <w:t>Build Edit View Page</w:t>
      </w:r>
      <w:bookmarkEnd w:id="26"/>
    </w:p>
    <w:p w:rsidR="001F4074" w:rsidRDefault="007E36C6" w:rsidP="001F4074">
      <w:pPr>
        <w:pStyle w:val="ListBullet"/>
      </w:pPr>
      <w:r>
        <w:t>Pull Result DTO details into form</w:t>
      </w:r>
    </w:p>
    <w:p w:rsidR="007E36C6" w:rsidRDefault="007E36C6" w:rsidP="001F4074">
      <w:pPr>
        <w:pStyle w:val="ListBullet"/>
      </w:pPr>
      <w:r>
        <w:t>Create Data call to update all relevant tables</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GET:StudentDetail</w:t>
      </w:r>
      <w:proofErr w:type="spellEnd"/>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MarkingToolView</w:t>
      </w:r>
      <w:proofErr w:type="spellEnd"/>
      <w:r>
        <w:rPr>
          <w:rFonts w:ascii="Consolas" w:hAnsi="Consolas" w:cs="Consolas"/>
          <w:color w:val="008000"/>
          <w:kern w:val="0"/>
          <w:sz w:val="19"/>
          <w:szCs w:val="19"/>
          <w:highlight w:val="white"/>
        </w:rPr>
        <w:t>/5</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//how to pass values to controller http://stackoverflow.com/questions/8646944/persist-values-between-two-action-results-in-one-controller</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HttpGet</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ActionResult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EditMarkingView</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id, </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EditVM</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EditVM</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MyEditVM.MyResults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myDatabaseCalls.GetStudentResults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MyEditVM.ResultID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MyEditVM.MyResults.ResultID</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MyEditVM.ModuleID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MyEditVM.MyResults.ModuleID</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//return marking overview</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MyEditVM.MyMarkingOverview</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myDatabaseCalls.GetMarkingOverview</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MyEditVM.MarkAchievedList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MyEditVM.MyResults.myAchievedList</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MyEditVM.MyResults.ModuleID</w:t>
      </w:r>
      <w:proofErr w:type="spellEnd"/>
      <w:r>
        <w:rPr>
          <w:rFonts w:ascii="Consolas" w:hAnsi="Consolas" w:cs="Consolas"/>
          <w:color w:val="000000"/>
          <w:kern w:val="0"/>
          <w:sz w:val="19"/>
          <w:szCs w:val="19"/>
          <w:highlight w:val="white"/>
        </w:rPr>
        <w:t xml:space="preserve"> = 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//get checked value for </w:t>
      </w:r>
      <w:proofErr w:type="spellStart"/>
      <w:r>
        <w:rPr>
          <w:rFonts w:ascii="Consolas" w:hAnsi="Consolas" w:cs="Consolas"/>
          <w:color w:val="008000"/>
          <w:kern w:val="0"/>
          <w:sz w:val="19"/>
          <w:szCs w:val="19"/>
          <w:highlight w:val="white"/>
        </w:rPr>
        <w:t>AchievedElements</w:t>
      </w:r>
      <w:proofErr w:type="spellEnd"/>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MyEditVM.UpdateCheckedValues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MyEditVM.MarkAchievedList</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//get unique titles of overview for display</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MyEditVM.MyOverviewTitles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myDatabaseCalls.GetUniqueTitle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id);</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//return marking rubric table value per row index</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MyEditVM.MyTableRow1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1);</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MyEditVM.MyTableRow2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2);</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MyEditVM.MyTableRow3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3);</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MyEditVM.MyTableRow4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4);</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MyEditVM.MyTableRow5 = </w:t>
      </w:r>
      <w:proofErr w:type="spellStart"/>
      <w:proofErr w:type="gramStart"/>
      <w:r>
        <w:rPr>
          <w:rFonts w:ascii="Consolas" w:hAnsi="Consolas" w:cs="Consolas"/>
          <w:color w:val="000000"/>
          <w:kern w:val="0"/>
          <w:sz w:val="19"/>
          <w:szCs w:val="19"/>
          <w:highlight w:val="white"/>
        </w:rPr>
        <w:t>myDatabaseCalls.GetRubricTable</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5);</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//return Mark values for radio button</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MyEditVM.myMarksSet1 = </w:t>
      </w:r>
      <w:proofErr w:type="gramStart"/>
      <w:r>
        <w:rPr>
          <w:rFonts w:ascii="Consolas" w:hAnsi="Consolas" w:cs="Consolas"/>
          <w:color w:val="000000"/>
          <w:kern w:val="0"/>
          <w:sz w:val="19"/>
          <w:szCs w:val="19"/>
          <w:highlight w:val="white"/>
        </w:rPr>
        <w:t>myDatabaseCalls.GetMarkSetValues1(</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MyEditVM.myMarksSet2 = </w:t>
      </w:r>
      <w:proofErr w:type="gramStart"/>
      <w:r>
        <w:rPr>
          <w:rFonts w:ascii="Consolas" w:hAnsi="Consolas" w:cs="Consolas"/>
          <w:color w:val="000000"/>
          <w:kern w:val="0"/>
          <w:sz w:val="19"/>
          <w:szCs w:val="19"/>
          <w:highlight w:val="white"/>
        </w:rPr>
        <w:t>myDatabaseCalls.GetMarkSetValues2(</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MyEditVM.myMarksSet3 = </w:t>
      </w:r>
      <w:proofErr w:type="gramStart"/>
      <w:r>
        <w:rPr>
          <w:rFonts w:ascii="Consolas" w:hAnsi="Consolas" w:cs="Consolas"/>
          <w:color w:val="000000"/>
          <w:kern w:val="0"/>
          <w:sz w:val="19"/>
          <w:szCs w:val="19"/>
          <w:highlight w:val="white"/>
        </w:rPr>
        <w:t>myDatabaseCalls.GetMarkSetValues2(</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MyEditVM.myMarksSet4 = </w:t>
      </w:r>
      <w:proofErr w:type="gramStart"/>
      <w:r>
        <w:rPr>
          <w:rFonts w:ascii="Consolas" w:hAnsi="Consolas" w:cs="Consolas"/>
          <w:color w:val="000000"/>
          <w:kern w:val="0"/>
          <w:sz w:val="19"/>
          <w:szCs w:val="19"/>
          <w:highlight w:val="white"/>
        </w:rPr>
        <w:t>myDatabaseCalls.GetMarkSetValues3(</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MyEditVM.myMarksSet5 = </w:t>
      </w:r>
      <w:proofErr w:type="gramStart"/>
      <w:r>
        <w:rPr>
          <w:rFonts w:ascii="Consolas" w:hAnsi="Consolas" w:cs="Consolas"/>
          <w:color w:val="000000"/>
          <w:kern w:val="0"/>
          <w:sz w:val="19"/>
          <w:szCs w:val="19"/>
          <w:highlight w:val="white"/>
        </w:rPr>
        <w:t>myDatabaseCalls.GetMarkSetValues3(</w:t>
      </w:r>
      <w:proofErr w:type="gram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Viewbags</w:t>
      </w:r>
      <w:proofErr w:type="spellEnd"/>
    </w:p>
    <w:p w:rsidR="00AC2766" w:rsidRDefault="00AC2766" w:rsidP="006B3879">
      <w:pPr>
        <w:autoSpaceDE w:val="0"/>
        <w:autoSpaceDN w:val="0"/>
        <w:adjustRightInd w:val="0"/>
        <w:spacing w:before="0" w:after="0" w:line="240" w:lineRule="auto"/>
        <w:ind w:left="1134" w:hanging="1134"/>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ViewBag.ModuleDeets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"{0} - {1}"</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MyEditVM.MyResults.MCode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MyEditVM.MyResults.MName</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spellStart"/>
      <w:r>
        <w:rPr>
          <w:rFonts w:ascii="Consolas" w:hAnsi="Consolas" w:cs="Consolas"/>
          <w:color w:val="000000"/>
          <w:kern w:val="0"/>
          <w:sz w:val="19"/>
          <w:szCs w:val="19"/>
          <w:highlight w:val="white"/>
        </w:rPr>
        <w:t>ViewBag.StudentDeets</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.Format</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MyEditVM.MyResults.SFullName</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View(</w:t>
      </w:r>
      <w:proofErr w:type="spellStart"/>
      <w:r>
        <w:rPr>
          <w:rFonts w:ascii="Consolas" w:hAnsi="Consolas" w:cs="Consolas"/>
          <w:color w:val="000000"/>
          <w:kern w:val="0"/>
          <w:sz w:val="19"/>
          <w:szCs w:val="19"/>
          <w:highlight w:val="white"/>
        </w:rPr>
        <w:t>MyEditVM</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POST:StudentDetail</w:t>
      </w:r>
      <w:proofErr w:type="spellEnd"/>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MarkingToolView</w:t>
      </w:r>
      <w:proofErr w:type="spellEnd"/>
      <w:r>
        <w:rPr>
          <w:rFonts w:ascii="Consolas" w:hAnsi="Consolas" w:cs="Consolas"/>
          <w:color w:val="008000"/>
          <w:kern w:val="0"/>
          <w:sz w:val="19"/>
          <w:szCs w:val="19"/>
          <w:highlight w:val="white"/>
        </w:rPr>
        <w:t>/Create</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HttpPost</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ActionResult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EditMarkingView</w:t>
      </w:r>
      <w:proofErr w:type="spell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EditVM</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ModelState.IsValid</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//Get </w:t>
      </w:r>
      <w:proofErr w:type="gramStart"/>
      <w:r>
        <w:rPr>
          <w:rFonts w:ascii="Consolas" w:hAnsi="Consolas" w:cs="Consolas"/>
          <w:color w:val="008000"/>
          <w:kern w:val="0"/>
          <w:sz w:val="19"/>
          <w:szCs w:val="19"/>
          <w:highlight w:val="white"/>
        </w:rPr>
        <w:t>Marking</w:t>
      </w:r>
      <w:proofErr w:type="gramEnd"/>
      <w:r>
        <w:rPr>
          <w:rFonts w:ascii="Consolas" w:hAnsi="Consolas" w:cs="Consolas"/>
          <w:color w:val="008000"/>
          <w:kern w:val="0"/>
          <w:sz w:val="19"/>
          <w:szCs w:val="19"/>
          <w:highlight w:val="white"/>
        </w:rPr>
        <w:t xml:space="preserve"> total value to update new total value</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MyEditVM.MarkTotal</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MyEditVM.GetTotalMark</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MyEditVM.MyResults</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//update results Database</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myDatabaseCalls.UpdateMarkingResults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MyEditVM</w:t>
      </w:r>
      <w:proofErr w:type="spellEnd"/>
      <w:r>
        <w:rPr>
          <w:rFonts w:ascii="Consolas" w:hAnsi="Consolas" w:cs="Consolas"/>
          <w:color w:val="000000"/>
          <w:kern w:val="0"/>
          <w:sz w:val="19"/>
          <w:szCs w:val="19"/>
          <w:highlight w:val="white"/>
        </w:rPr>
        <w:t>);</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6B3879">
      <w:pPr>
        <w:autoSpaceDE w:val="0"/>
        <w:autoSpaceDN w:val="0"/>
        <w:adjustRightInd w:val="0"/>
        <w:spacing w:before="0" w:after="0" w:line="240" w:lineRule="auto"/>
        <w:ind w:left="1560" w:hanging="156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RedirectToAction</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ResultView</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 id = </w:t>
      </w:r>
      <w:proofErr w:type="spellStart"/>
      <w:r>
        <w:rPr>
          <w:rFonts w:ascii="Consolas" w:hAnsi="Consolas" w:cs="Consolas"/>
          <w:color w:val="000000"/>
          <w:kern w:val="0"/>
          <w:sz w:val="19"/>
          <w:szCs w:val="19"/>
          <w:highlight w:val="white"/>
        </w:rPr>
        <w:t>MyEditVM.ModuleID</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studentID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MyEditVM.StudentID</w:t>
      </w:r>
      <w:proofErr w:type="spellEnd"/>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AC276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View(</w:t>
      </w:r>
      <w:proofErr w:type="spellStart"/>
      <w:r>
        <w:rPr>
          <w:rFonts w:ascii="Consolas" w:hAnsi="Consolas" w:cs="Consolas"/>
          <w:color w:val="000000"/>
          <w:kern w:val="0"/>
          <w:sz w:val="19"/>
          <w:szCs w:val="19"/>
          <w:highlight w:val="white"/>
        </w:rPr>
        <w:t>MyEditVM</w:t>
      </w:r>
      <w:proofErr w:type="spellEnd"/>
      <w:r>
        <w:rPr>
          <w:rFonts w:ascii="Consolas" w:hAnsi="Consolas" w:cs="Consolas"/>
          <w:color w:val="000000"/>
          <w:kern w:val="0"/>
          <w:sz w:val="19"/>
          <w:szCs w:val="19"/>
          <w:highlight w:val="white"/>
        </w:rPr>
        <w:t>);</w:t>
      </w:r>
    </w:p>
    <w:p w:rsidR="00AC2766" w:rsidRDefault="00AC2766" w:rsidP="00AC2766">
      <w:r>
        <w:rPr>
          <w:rFonts w:ascii="Consolas" w:hAnsi="Consolas" w:cs="Consolas"/>
          <w:color w:val="000000"/>
          <w:kern w:val="0"/>
          <w:sz w:val="19"/>
          <w:szCs w:val="19"/>
          <w:highlight w:val="white"/>
        </w:rPr>
        <w:t xml:space="preserve">        }</w:t>
      </w:r>
    </w:p>
    <w:p w:rsidR="00D22FD6" w:rsidRDefault="00D22FD6">
      <w:r>
        <w:br w:type="page"/>
      </w:r>
    </w:p>
    <w:p w:rsidR="007303F6" w:rsidRDefault="0099686D" w:rsidP="00D22FD6">
      <w:pPr>
        <w:pStyle w:val="Heading1"/>
      </w:pPr>
      <w:bookmarkStart w:id="27" w:name="_Toc440181256"/>
      <w:r>
        <w:lastRenderedPageBreak/>
        <w:t>Troubleshoot</w:t>
      </w:r>
      <w:bookmarkEnd w:id="27"/>
    </w:p>
    <w:p w:rsidR="00375B46" w:rsidRDefault="00375B46" w:rsidP="00375B46">
      <w:pPr>
        <w:pStyle w:val="Heading3"/>
      </w:pPr>
      <w:bookmarkStart w:id="28" w:name="_Toc440181257"/>
      <w:r>
        <w:t>Rubric Table set up</w:t>
      </w:r>
      <w:bookmarkEnd w:id="28"/>
    </w:p>
    <w:p w:rsidR="00375B46" w:rsidRDefault="00375B46" w:rsidP="00375B46">
      <w:r>
        <w:t>Pulling out the single values for my Marks proved to be more difficult than first realised. This proved to be an issue as well when wanting to change the cell colour of each selected mark. My solution was to create a single table for each to the Rubric Row values. This did cause a lot of repetitive code which I would like to revisit at a later stage to see if it can be simplified</w:t>
      </w:r>
      <w:r w:rsidR="001819FA">
        <w:t xml:space="preserve"> and update code in one place. </w:t>
      </w:r>
    </w:p>
    <w:p w:rsidR="00375B46" w:rsidRPr="00AC2766" w:rsidRDefault="00375B46" w:rsidP="00375B46">
      <w:r>
        <w:rPr>
          <w:noProof/>
          <w:lang w:eastAsia="en-NZ"/>
        </w:rPr>
        <w:drawing>
          <wp:inline distT="0" distB="0" distL="0" distR="0" wp14:anchorId="349B807B" wp14:editId="4C9CBBEF">
            <wp:extent cx="2609524" cy="1923810"/>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9524" cy="1923810"/>
                    </a:xfrm>
                    <a:prstGeom prst="rect">
                      <a:avLst/>
                    </a:prstGeom>
                  </pic:spPr>
                </pic:pic>
              </a:graphicData>
            </a:graphic>
          </wp:inline>
        </w:drawing>
      </w:r>
    </w:p>
    <w:p w:rsidR="00375B46" w:rsidRDefault="00375B46" w:rsidP="00375B46">
      <w:pPr>
        <w:pStyle w:val="Heading3"/>
      </w:pPr>
      <w:bookmarkStart w:id="29" w:name="_Toc440181258"/>
      <w:proofErr w:type="spellStart"/>
      <w:r>
        <w:t>MarkSet</w:t>
      </w:r>
      <w:proofErr w:type="spellEnd"/>
      <w:r>
        <w:t xml:space="preserve"> Values</w:t>
      </w:r>
      <w:bookmarkEnd w:id="29"/>
    </w:p>
    <w:p w:rsidR="00375B46" w:rsidRDefault="00375B46" w:rsidP="00375B46">
      <w:r>
        <w:t>At first got I couldn’t retrieved the mark set values for each of the Rubric Table Rows and had to manually create these value sets. Below was my solution. As I progressed through this project, I’ve learn how to obtain values from radio buttons and will be useful in future projects.</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proofErr w:type="gramStart"/>
      <w:r>
        <w:rPr>
          <w:rFonts w:ascii="Consolas" w:hAnsi="Consolas" w:cs="Consolas"/>
          <w:color w:val="008000"/>
          <w:kern w:val="0"/>
          <w:sz w:val="19"/>
          <w:szCs w:val="19"/>
          <w:highlight w:val="white"/>
        </w:rPr>
        <w:t>Generate</w:t>
      </w:r>
      <w:proofErr w:type="gramEnd"/>
      <w:r>
        <w:rPr>
          <w:rFonts w:ascii="Consolas" w:hAnsi="Consolas" w:cs="Consolas"/>
          <w:color w:val="008000"/>
          <w:kern w:val="0"/>
          <w:sz w:val="19"/>
          <w:szCs w:val="19"/>
          <w:highlight w:val="white"/>
        </w:rPr>
        <w:t xml:space="preserve"> Marking Set for Rubric Table, returns list to use in </w:t>
      </w:r>
      <w:proofErr w:type="spellStart"/>
      <w:r>
        <w:rPr>
          <w:rFonts w:ascii="Consolas" w:hAnsi="Consolas" w:cs="Consolas"/>
          <w:color w:val="008000"/>
          <w:kern w:val="0"/>
          <w:sz w:val="19"/>
          <w:szCs w:val="19"/>
          <w:highlight w:val="white"/>
        </w:rPr>
        <w:t>RadioButton</w:t>
      </w:r>
      <w:proofErr w:type="spellEnd"/>
      <w:r>
        <w:rPr>
          <w:rFonts w:ascii="Consolas" w:hAnsi="Consolas" w:cs="Consolas"/>
          <w:color w:val="008000"/>
          <w:kern w:val="0"/>
          <w:sz w:val="19"/>
          <w:szCs w:val="19"/>
          <w:highlight w:val="white"/>
        </w:rPr>
        <w:t xml:space="preserve"> on </w:t>
      </w:r>
      <w:proofErr w:type="spellStart"/>
      <w:r>
        <w:rPr>
          <w:rFonts w:ascii="Consolas" w:hAnsi="Consolas" w:cs="Consolas"/>
          <w:color w:val="008000"/>
          <w:kern w:val="0"/>
          <w:sz w:val="19"/>
          <w:szCs w:val="19"/>
          <w:highlight w:val="white"/>
        </w:rPr>
        <w:t>MarkingToolView</w:t>
      </w:r>
      <w:proofErr w:type="spellEnd"/>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&gt; GetMarkSetValues1()</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50},</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40},</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30},</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0 }</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ToList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proofErr w:type="gramStart"/>
      <w:r>
        <w:rPr>
          <w:rFonts w:ascii="Consolas" w:hAnsi="Consolas" w:cs="Consolas"/>
          <w:color w:val="008000"/>
          <w:kern w:val="0"/>
          <w:sz w:val="19"/>
          <w:szCs w:val="19"/>
          <w:highlight w:val="white"/>
        </w:rPr>
        <w:t>Generate</w:t>
      </w:r>
      <w:proofErr w:type="gramEnd"/>
      <w:r>
        <w:rPr>
          <w:rFonts w:ascii="Consolas" w:hAnsi="Consolas" w:cs="Consolas"/>
          <w:color w:val="008000"/>
          <w:kern w:val="0"/>
          <w:sz w:val="19"/>
          <w:szCs w:val="19"/>
          <w:highlight w:val="white"/>
        </w:rPr>
        <w:t xml:space="preserve"> Marking Set for Rubric Table, returns list to use in </w:t>
      </w:r>
      <w:proofErr w:type="spellStart"/>
      <w:r>
        <w:rPr>
          <w:rFonts w:ascii="Consolas" w:hAnsi="Consolas" w:cs="Consolas"/>
          <w:color w:val="008000"/>
          <w:kern w:val="0"/>
          <w:sz w:val="19"/>
          <w:szCs w:val="19"/>
          <w:highlight w:val="white"/>
        </w:rPr>
        <w:t>RadioButton</w:t>
      </w:r>
      <w:proofErr w:type="spellEnd"/>
      <w:r>
        <w:rPr>
          <w:rFonts w:ascii="Consolas" w:hAnsi="Consolas" w:cs="Consolas"/>
          <w:color w:val="008000"/>
          <w:kern w:val="0"/>
          <w:sz w:val="19"/>
          <w:szCs w:val="19"/>
          <w:highlight w:val="white"/>
        </w:rPr>
        <w:t xml:space="preserve"> on </w:t>
      </w:r>
      <w:proofErr w:type="spellStart"/>
      <w:r>
        <w:rPr>
          <w:rFonts w:ascii="Consolas" w:hAnsi="Consolas" w:cs="Consolas"/>
          <w:color w:val="008000"/>
          <w:kern w:val="0"/>
          <w:sz w:val="19"/>
          <w:szCs w:val="19"/>
          <w:highlight w:val="white"/>
        </w:rPr>
        <w:t>MarkingToolView</w:t>
      </w:r>
      <w:proofErr w:type="spellEnd"/>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&gt; GetMarkSetValues2()</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20},</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16},</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12},</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0 }</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ToList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proofErr w:type="gramStart"/>
      <w:r>
        <w:rPr>
          <w:rFonts w:ascii="Consolas" w:hAnsi="Consolas" w:cs="Consolas"/>
          <w:color w:val="008000"/>
          <w:kern w:val="0"/>
          <w:sz w:val="19"/>
          <w:szCs w:val="19"/>
          <w:highlight w:val="white"/>
        </w:rPr>
        <w:t>Generate</w:t>
      </w:r>
      <w:proofErr w:type="gramEnd"/>
      <w:r>
        <w:rPr>
          <w:rFonts w:ascii="Consolas" w:hAnsi="Consolas" w:cs="Consolas"/>
          <w:color w:val="008000"/>
          <w:kern w:val="0"/>
          <w:sz w:val="19"/>
          <w:szCs w:val="19"/>
          <w:highlight w:val="white"/>
        </w:rPr>
        <w:t xml:space="preserve"> Marking Set for Rubric Table, returns list to use in </w:t>
      </w:r>
      <w:proofErr w:type="spellStart"/>
      <w:r>
        <w:rPr>
          <w:rFonts w:ascii="Consolas" w:hAnsi="Consolas" w:cs="Consolas"/>
          <w:color w:val="008000"/>
          <w:kern w:val="0"/>
          <w:sz w:val="19"/>
          <w:szCs w:val="19"/>
          <w:highlight w:val="white"/>
        </w:rPr>
        <w:t>RadioButton</w:t>
      </w:r>
      <w:proofErr w:type="spellEnd"/>
      <w:r>
        <w:rPr>
          <w:rFonts w:ascii="Consolas" w:hAnsi="Consolas" w:cs="Consolas"/>
          <w:color w:val="008000"/>
          <w:kern w:val="0"/>
          <w:sz w:val="19"/>
          <w:szCs w:val="19"/>
          <w:highlight w:val="white"/>
        </w:rPr>
        <w:t xml:space="preserve"> on </w:t>
      </w:r>
      <w:proofErr w:type="spellStart"/>
      <w:r>
        <w:rPr>
          <w:rFonts w:ascii="Consolas" w:hAnsi="Consolas" w:cs="Consolas"/>
          <w:color w:val="008000"/>
          <w:kern w:val="0"/>
          <w:sz w:val="19"/>
          <w:szCs w:val="19"/>
          <w:highlight w:val="white"/>
        </w:rPr>
        <w:t>MarkingToolView</w:t>
      </w:r>
      <w:proofErr w:type="spellEnd"/>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&lt;/summary&gt;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w:t>
      </w:r>
      <w:r>
        <w:rPr>
          <w:rFonts w:ascii="Consolas" w:hAnsi="Consolas" w:cs="Consolas"/>
          <w:color w:val="008000"/>
          <w:kern w:val="0"/>
          <w:sz w:val="19"/>
          <w:szCs w:val="19"/>
          <w:highlight w:val="white"/>
        </w:rPr>
        <w:t xml:space="preserve"> </w:t>
      </w:r>
      <w:r>
        <w:rPr>
          <w:rFonts w:ascii="Consolas" w:hAnsi="Consolas" w:cs="Consolas"/>
          <w:color w:val="808080"/>
          <w:kern w:val="0"/>
          <w:sz w:val="19"/>
          <w:szCs w:val="19"/>
          <w:highlight w:val="white"/>
        </w:rPr>
        <w:t>&lt;returns&gt;&lt;/returns&gt;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&gt; GetMarkSetValues3()</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5},</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4},</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3},</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MarkDTO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MarkValue</w:t>
      </w:r>
      <w:proofErr w:type="spellEnd"/>
      <w:r>
        <w:rPr>
          <w:rFonts w:ascii="Consolas" w:hAnsi="Consolas" w:cs="Consolas"/>
          <w:color w:val="000000"/>
          <w:kern w:val="0"/>
          <w:sz w:val="19"/>
          <w:szCs w:val="19"/>
          <w:highlight w:val="white"/>
        </w:rPr>
        <w:t xml:space="preserve"> = 0 }</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ToList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rsidR="00375B46" w:rsidRDefault="00375B46" w:rsidP="00375B46">
      <w:pPr>
        <w:autoSpaceDE w:val="0"/>
        <w:autoSpaceDN w:val="0"/>
        <w:adjustRightInd w:val="0"/>
        <w:spacing w:before="0" w:after="0" w:line="240" w:lineRule="auto"/>
        <w:rPr>
          <w:rFonts w:ascii="Consolas" w:hAnsi="Consolas" w:cs="Consolas"/>
          <w:color w:val="000000"/>
          <w:kern w:val="0"/>
          <w:sz w:val="19"/>
          <w:szCs w:val="19"/>
          <w:highlight w:val="white"/>
        </w:rPr>
      </w:pPr>
    </w:p>
    <w:p w:rsidR="0099686D" w:rsidRDefault="00375B46" w:rsidP="00375B46">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99686D" w:rsidRDefault="0099686D">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br w:type="page"/>
      </w:r>
    </w:p>
    <w:p w:rsidR="00375B46" w:rsidRPr="00124364" w:rsidRDefault="00124364" w:rsidP="00124364">
      <w:pPr>
        <w:pStyle w:val="Heading3"/>
      </w:pPr>
      <w:bookmarkStart w:id="30" w:name="_Toc440181259"/>
      <w:r>
        <w:lastRenderedPageBreak/>
        <w:t>Deleting Related Data</w:t>
      </w:r>
      <w:bookmarkEnd w:id="30"/>
    </w:p>
    <w:p w:rsidR="004028E2" w:rsidRDefault="004028E2" w:rsidP="00887663">
      <w:r>
        <w:t xml:space="preserve">I couldn’t delete a student due to the relation the student have with the module </w:t>
      </w:r>
      <w:r w:rsidR="00532C7A">
        <w:t>enrolment</w:t>
      </w:r>
      <w:r>
        <w:t xml:space="preserve"> table. Solution was to delete all the entries in the table that contained the student FK with the student ID I had to delete</w:t>
      </w:r>
      <w:r w:rsidR="00A865E3">
        <w:t>.</w:t>
      </w:r>
    </w:p>
    <w:p w:rsidR="00A865E3" w:rsidRDefault="00A865E3" w:rsidP="00887663">
      <w:r>
        <w:t>I had to do this for each module as well to delete the Overview Titles associated with each module ID</w:t>
      </w:r>
    </w:p>
    <w:p w:rsidR="00610F81" w:rsidRDefault="00610F81" w:rsidP="00610F81">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POST: </w:t>
      </w:r>
      <w:proofErr w:type="spellStart"/>
      <w:r>
        <w:rPr>
          <w:rFonts w:ascii="Consolas" w:hAnsi="Consolas" w:cs="Consolas"/>
          <w:color w:val="008000"/>
          <w:kern w:val="0"/>
          <w:sz w:val="19"/>
          <w:szCs w:val="19"/>
          <w:highlight w:val="white"/>
        </w:rPr>
        <w:t>StudentDetails</w:t>
      </w:r>
      <w:proofErr w:type="spellEnd"/>
      <w:r>
        <w:rPr>
          <w:rFonts w:ascii="Consolas" w:hAnsi="Consolas" w:cs="Consolas"/>
          <w:color w:val="008000"/>
          <w:kern w:val="0"/>
          <w:sz w:val="19"/>
          <w:szCs w:val="19"/>
          <w:highlight w:val="white"/>
        </w:rPr>
        <w:t>/Delete/5</w:t>
      </w:r>
    </w:p>
    <w:p w:rsidR="00610F81" w:rsidRDefault="00610F81" w:rsidP="00610F81">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HttpPost</w:t>
      </w:r>
      <w:proofErr w:type="spellEnd"/>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ActionName</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"Delete"</w:t>
      </w:r>
      <w:r>
        <w:rPr>
          <w:rFonts w:ascii="Consolas" w:hAnsi="Consolas" w:cs="Consolas"/>
          <w:color w:val="000000"/>
          <w:kern w:val="0"/>
          <w:sz w:val="19"/>
          <w:szCs w:val="19"/>
          <w:highlight w:val="white"/>
        </w:rPr>
        <w:t>)]</w:t>
      </w:r>
    </w:p>
    <w:p w:rsidR="00610F81" w:rsidRDefault="00610F81" w:rsidP="00610F81">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ValidateAntiForgeryToken</w:t>
      </w:r>
      <w:proofErr w:type="spellEnd"/>
      <w:r>
        <w:rPr>
          <w:rFonts w:ascii="Consolas" w:hAnsi="Consolas" w:cs="Consolas"/>
          <w:color w:val="000000"/>
          <w:kern w:val="0"/>
          <w:sz w:val="19"/>
          <w:szCs w:val="19"/>
          <w:highlight w:val="white"/>
        </w:rPr>
        <w:t>]</w:t>
      </w:r>
    </w:p>
    <w:p w:rsidR="00610F81" w:rsidRDefault="00610F81" w:rsidP="00610F81">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async</w:t>
      </w:r>
      <w:proofErr w:type="spell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Task</w:t>
      </w:r>
      <w:r>
        <w:rPr>
          <w:rFonts w:ascii="Consolas" w:hAnsi="Consolas" w:cs="Consolas"/>
          <w:color w:val="000000"/>
          <w:kern w:val="0"/>
          <w:sz w:val="19"/>
          <w:szCs w:val="19"/>
          <w:highlight w:val="white"/>
        </w:rPr>
        <w:t>&lt;</w:t>
      </w:r>
      <w:proofErr w:type="spellStart"/>
      <w:r>
        <w:rPr>
          <w:rFonts w:ascii="Consolas" w:hAnsi="Consolas" w:cs="Consolas"/>
          <w:color w:val="2B91AF"/>
          <w:kern w:val="0"/>
          <w:sz w:val="19"/>
          <w:szCs w:val="19"/>
          <w:highlight w:val="white"/>
        </w:rPr>
        <w:t>ActionResult</w:t>
      </w:r>
      <w:proofErr w:type="spellEnd"/>
      <w:r>
        <w:rPr>
          <w:rFonts w:ascii="Consolas" w:hAnsi="Consolas" w:cs="Consolas"/>
          <w:color w:val="000000"/>
          <w:kern w:val="0"/>
          <w:sz w:val="19"/>
          <w:szCs w:val="19"/>
          <w:highlight w:val="white"/>
        </w:rPr>
        <w:t xml:space="preserve">&gt; </w:t>
      </w:r>
      <w:proofErr w:type="spellStart"/>
      <w:r>
        <w:rPr>
          <w:rFonts w:ascii="Consolas" w:hAnsi="Consolas" w:cs="Consolas"/>
          <w:color w:val="000000"/>
          <w:kern w:val="0"/>
          <w:sz w:val="19"/>
          <w:szCs w:val="19"/>
          <w:highlight w:val="white"/>
        </w:rPr>
        <w:t>DeleteConfirmed</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id)</w:t>
      </w:r>
    </w:p>
    <w:p w:rsidR="00610F81" w:rsidRDefault="00610F81" w:rsidP="00610F81">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10F81" w:rsidRDefault="00610F81" w:rsidP="00610F81">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StudentDetail</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studentDetail</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await</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db.StudentDetails.FindAsync</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id);</w:t>
      </w:r>
    </w:p>
    <w:p w:rsidR="00610F81" w:rsidRPr="00B3738E" w:rsidRDefault="00610F81" w:rsidP="00610F81">
      <w:pPr>
        <w:autoSpaceDE w:val="0"/>
        <w:autoSpaceDN w:val="0"/>
        <w:adjustRightInd w:val="0"/>
        <w:spacing w:before="0" w:after="0" w:line="240" w:lineRule="auto"/>
        <w:rPr>
          <w:rFonts w:ascii="Consolas" w:hAnsi="Consolas" w:cs="Consolas"/>
          <w:color w:val="000000"/>
          <w:kern w:val="0"/>
          <w:sz w:val="19"/>
          <w:szCs w:val="19"/>
          <w:highlight w:val="yellow"/>
        </w:rPr>
      </w:pPr>
    </w:p>
    <w:p w:rsidR="00610F81" w:rsidRPr="00B3738E" w:rsidRDefault="00610F81" w:rsidP="00610F81">
      <w:pPr>
        <w:autoSpaceDE w:val="0"/>
        <w:autoSpaceDN w:val="0"/>
        <w:adjustRightInd w:val="0"/>
        <w:spacing w:before="0" w:after="0" w:line="240" w:lineRule="auto"/>
        <w:rPr>
          <w:rFonts w:ascii="Consolas" w:hAnsi="Consolas" w:cs="Consolas"/>
          <w:color w:val="000000"/>
          <w:kern w:val="0"/>
          <w:sz w:val="19"/>
          <w:szCs w:val="19"/>
          <w:highlight w:val="yellow"/>
        </w:rPr>
      </w:pPr>
      <w:r w:rsidRPr="00B3738E">
        <w:rPr>
          <w:rFonts w:ascii="Consolas" w:hAnsi="Consolas" w:cs="Consolas"/>
          <w:color w:val="000000"/>
          <w:kern w:val="0"/>
          <w:sz w:val="19"/>
          <w:szCs w:val="19"/>
          <w:highlight w:val="yellow"/>
        </w:rPr>
        <w:t xml:space="preserve">            </w:t>
      </w:r>
      <w:r w:rsidRPr="00B3738E">
        <w:rPr>
          <w:rFonts w:ascii="Consolas" w:hAnsi="Consolas" w:cs="Consolas"/>
          <w:color w:val="008000"/>
          <w:kern w:val="0"/>
          <w:sz w:val="19"/>
          <w:szCs w:val="19"/>
          <w:highlight w:val="yellow"/>
        </w:rPr>
        <w:t xml:space="preserve">//Remove </w:t>
      </w:r>
      <w:proofErr w:type="spellStart"/>
      <w:r w:rsidRPr="00B3738E">
        <w:rPr>
          <w:rFonts w:ascii="Consolas" w:hAnsi="Consolas" w:cs="Consolas"/>
          <w:color w:val="008000"/>
          <w:kern w:val="0"/>
          <w:sz w:val="19"/>
          <w:szCs w:val="19"/>
          <w:highlight w:val="yellow"/>
        </w:rPr>
        <w:t>Enrollment</w:t>
      </w:r>
      <w:proofErr w:type="spellEnd"/>
      <w:r w:rsidRPr="00B3738E">
        <w:rPr>
          <w:rFonts w:ascii="Consolas" w:hAnsi="Consolas" w:cs="Consolas"/>
          <w:color w:val="008000"/>
          <w:kern w:val="0"/>
          <w:sz w:val="19"/>
          <w:szCs w:val="19"/>
          <w:highlight w:val="yellow"/>
        </w:rPr>
        <w:t xml:space="preserve"> details of student using student ID</w:t>
      </w:r>
    </w:p>
    <w:p w:rsidR="00610F81" w:rsidRPr="00B3738E" w:rsidRDefault="00610F81" w:rsidP="00610F81">
      <w:pPr>
        <w:autoSpaceDE w:val="0"/>
        <w:autoSpaceDN w:val="0"/>
        <w:adjustRightInd w:val="0"/>
        <w:spacing w:before="0" w:after="0" w:line="240" w:lineRule="auto"/>
        <w:rPr>
          <w:rFonts w:ascii="Consolas" w:hAnsi="Consolas" w:cs="Consolas"/>
          <w:color w:val="000000"/>
          <w:kern w:val="0"/>
          <w:sz w:val="19"/>
          <w:szCs w:val="19"/>
          <w:highlight w:val="yellow"/>
        </w:rPr>
      </w:pPr>
      <w:r w:rsidRPr="00B3738E">
        <w:rPr>
          <w:rFonts w:ascii="Consolas" w:hAnsi="Consolas" w:cs="Consolas"/>
          <w:color w:val="000000"/>
          <w:kern w:val="0"/>
          <w:sz w:val="19"/>
          <w:szCs w:val="19"/>
          <w:highlight w:val="yellow"/>
        </w:rPr>
        <w:t xml:space="preserve">            </w:t>
      </w:r>
      <w:proofErr w:type="spellStart"/>
      <w:proofErr w:type="gramStart"/>
      <w:r w:rsidRPr="00B3738E">
        <w:rPr>
          <w:rFonts w:ascii="Consolas" w:hAnsi="Consolas" w:cs="Consolas"/>
          <w:color w:val="000000"/>
          <w:kern w:val="0"/>
          <w:sz w:val="19"/>
          <w:szCs w:val="19"/>
          <w:highlight w:val="yellow"/>
        </w:rPr>
        <w:t>db.ModuleEnrollments.RemoveRange</w:t>
      </w:r>
      <w:proofErr w:type="spellEnd"/>
      <w:r w:rsidRPr="00B3738E">
        <w:rPr>
          <w:rFonts w:ascii="Consolas" w:hAnsi="Consolas" w:cs="Consolas"/>
          <w:color w:val="000000"/>
          <w:kern w:val="0"/>
          <w:sz w:val="19"/>
          <w:szCs w:val="19"/>
          <w:highlight w:val="yellow"/>
        </w:rPr>
        <w:t>(</w:t>
      </w:r>
      <w:proofErr w:type="spellStart"/>
      <w:proofErr w:type="gramEnd"/>
      <w:r w:rsidRPr="00B3738E">
        <w:rPr>
          <w:rFonts w:ascii="Consolas" w:hAnsi="Consolas" w:cs="Consolas"/>
          <w:color w:val="000000"/>
          <w:kern w:val="0"/>
          <w:sz w:val="19"/>
          <w:szCs w:val="19"/>
          <w:highlight w:val="yellow"/>
        </w:rPr>
        <w:t>db.ModuleEnrollments.Where</w:t>
      </w:r>
      <w:proofErr w:type="spellEnd"/>
      <w:r w:rsidRPr="00B3738E">
        <w:rPr>
          <w:rFonts w:ascii="Consolas" w:hAnsi="Consolas" w:cs="Consolas"/>
          <w:color w:val="000000"/>
          <w:kern w:val="0"/>
          <w:sz w:val="19"/>
          <w:szCs w:val="19"/>
          <w:highlight w:val="yellow"/>
        </w:rPr>
        <w:t xml:space="preserve">(x =&gt; </w:t>
      </w:r>
      <w:proofErr w:type="spellStart"/>
      <w:r w:rsidRPr="00B3738E">
        <w:rPr>
          <w:rFonts w:ascii="Consolas" w:hAnsi="Consolas" w:cs="Consolas"/>
          <w:color w:val="000000"/>
          <w:kern w:val="0"/>
          <w:sz w:val="19"/>
          <w:szCs w:val="19"/>
          <w:highlight w:val="yellow"/>
        </w:rPr>
        <w:t>x.StudentFk</w:t>
      </w:r>
      <w:proofErr w:type="spellEnd"/>
      <w:r w:rsidRPr="00B3738E">
        <w:rPr>
          <w:rFonts w:ascii="Consolas" w:hAnsi="Consolas" w:cs="Consolas"/>
          <w:color w:val="000000"/>
          <w:kern w:val="0"/>
          <w:sz w:val="19"/>
          <w:szCs w:val="19"/>
          <w:highlight w:val="yellow"/>
        </w:rPr>
        <w:t xml:space="preserve"> == id));</w:t>
      </w:r>
    </w:p>
    <w:p w:rsidR="00610F81" w:rsidRDefault="00610F81" w:rsidP="00610F81">
      <w:pPr>
        <w:autoSpaceDE w:val="0"/>
        <w:autoSpaceDN w:val="0"/>
        <w:adjustRightInd w:val="0"/>
        <w:spacing w:before="0" w:after="0" w:line="240" w:lineRule="auto"/>
        <w:rPr>
          <w:rFonts w:ascii="Consolas" w:hAnsi="Consolas" w:cs="Consolas"/>
          <w:color w:val="000000"/>
          <w:kern w:val="0"/>
          <w:sz w:val="19"/>
          <w:szCs w:val="19"/>
          <w:highlight w:val="white"/>
        </w:rPr>
      </w:pPr>
    </w:p>
    <w:p w:rsidR="00610F81" w:rsidRDefault="00610F81" w:rsidP="00610F81">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db.StudentDetails.Remove</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studentDetail</w:t>
      </w:r>
      <w:proofErr w:type="spellEnd"/>
      <w:r>
        <w:rPr>
          <w:rFonts w:ascii="Consolas" w:hAnsi="Consolas" w:cs="Consolas"/>
          <w:color w:val="000000"/>
          <w:kern w:val="0"/>
          <w:sz w:val="19"/>
          <w:szCs w:val="19"/>
          <w:highlight w:val="white"/>
        </w:rPr>
        <w:t>);</w:t>
      </w:r>
    </w:p>
    <w:p w:rsidR="00610F81" w:rsidRDefault="00610F81" w:rsidP="00610F81">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await</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db.SaveChangesAsync</w:t>
      </w:r>
      <w:proofErr w:type="spellEnd"/>
      <w:r>
        <w:rPr>
          <w:rFonts w:ascii="Consolas" w:hAnsi="Consolas" w:cs="Consolas"/>
          <w:color w:val="000000"/>
          <w:kern w:val="0"/>
          <w:sz w:val="19"/>
          <w:szCs w:val="19"/>
          <w:highlight w:val="white"/>
        </w:rPr>
        <w:t>();</w:t>
      </w:r>
    </w:p>
    <w:p w:rsidR="00610F81" w:rsidRDefault="00610F81" w:rsidP="00610F81">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RedirectToAction</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"Index"</w:t>
      </w:r>
      <w:r>
        <w:rPr>
          <w:rFonts w:ascii="Consolas" w:hAnsi="Consolas" w:cs="Consolas"/>
          <w:color w:val="000000"/>
          <w:kern w:val="0"/>
          <w:sz w:val="19"/>
          <w:szCs w:val="19"/>
          <w:highlight w:val="white"/>
        </w:rPr>
        <w:t>);</w:t>
      </w:r>
    </w:p>
    <w:p w:rsidR="00610F81" w:rsidRDefault="00610F81" w:rsidP="00610F81">
      <w:pPr>
        <w:autoSpaceDE w:val="0"/>
        <w:autoSpaceDN w:val="0"/>
        <w:adjustRightInd w:val="0"/>
        <w:spacing w:before="0"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32C7A" w:rsidRDefault="00532C7A" w:rsidP="00610F81">
      <w:pPr>
        <w:autoSpaceDE w:val="0"/>
        <w:autoSpaceDN w:val="0"/>
        <w:adjustRightInd w:val="0"/>
        <w:spacing w:before="0" w:after="0" w:line="240" w:lineRule="auto"/>
        <w:rPr>
          <w:rFonts w:ascii="Consolas" w:hAnsi="Consolas" w:cs="Consolas"/>
          <w:color w:val="000000"/>
          <w:kern w:val="0"/>
          <w:sz w:val="19"/>
          <w:szCs w:val="19"/>
          <w:highlight w:val="white"/>
        </w:rPr>
      </w:pPr>
    </w:p>
    <w:p w:rsidR="00532C7A" w:rsidRDefault="00532C7A" w:rsidP="00610F81">
      <w:pPr>
        <w:autoSpaceDE w:val="0"/>
        <w:autoSpaceDN w:val="0"/>
        <w:adjustRightInd w:val="0"/>
        <w:spacing w:before="0" w:after="0" w:line="240" w:lineRule="auto"/>
        <w:rPr>
          <w:rFonts w:ascii="Consolas" w:hAnsi="Consolas" w:cs="Consolas"/>
          <w:color w:val="000000"/>
          <w:kern w:val="0"/>
          <w:sz w:val="19"/>
          <w:szCs w:val="19"/>
          <w:highlight w:val="white"/>
        </w:rPr>
      </w:pPr>
    </w:p>
    <w:p w:rsidR="00AC2766" w:rsidRDefault="00AC2766" w:rsidP="00887663"/>
    <w:sectPr w:rsidR="00AC2766" w:rsidSect="00574A4C">
      <w:headerReference w:type="default" r:id="rId26"/>
      <w:footerReference w:type="default" r:id="rId27"/>
      <w:pgSz w:w="12240" w:h="15840" w:code="1"/>
      <w:pgMar w:top="2520" w:right="1512" w:bottom="1276"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3CE" w:rsidRDefault="00F303CE">
      <w:pPr>
        <w:spacing w:after="0" w:line="240" w:lineRule="auto"/>
      </w:pPr>
      <w:r>
        <w:separator/>
      </w:r>
    </w:p>
  </w:endnote>
  <w:endnote w:type="continuationSeparator" w:id="0">
    <w:p w:rsidR="00F303CE" w:rsidRDefault="00F3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Footer"/>
    </w:pPr>
    <w:r>
      <w:t xml:space="preserve">Page </w:t>
    </w:r>
    <w:r>
      <w:fldChar w:fldCharType="begin"/>
    </w:r>
    <w:r>
      <w:instrText xml:space="preserve"> page </w:instrText>
    </w:r>
    <w:r>
      <w:fldChar w:fldCharType="separate"/>
    </w:r>
    <w:r w:rsidR="003630B2">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3CE" w:rsidRDefault="00F303CE">
      <w:pPr>
        <w:spacing w:after="0" w:line="240" w:lineRule="auto"/>
      </w:pPr>
      <w:r>
        <w:separator/>
      </w:r>
    </w:p>
  </w:footnote>
  <w:footnote w:type="continuationSeparator" w:id="0">
    <w:p w:rsidR="00F303CE" w:rsidRDefault="00F303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HeaderShaded"/>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67" w:rsidRDefault="008A6DF2">
    <w:pPr>
      <w:pStyle w:val="HeaderShaded"/>
    </w:pPr>
    <w:r>
      <w:fldChar w:fldCharType="begin"/>
    </w:r>
    <w:r>
      <w:instrText xml:space="preserve"> If </w:instrText>
    </w:r>
    <w:r>
      <w:fldChar w:fldCharType="begin"/>
    </w:r>
    <w:r>
      <w:instrText xml:space="preserve"> STYLEREF “Heading 1”</w:instrText>
    </w:r>
    <w:r w:rsidR="00A376E5">
      <w:fldChar w:fldCharType="separate"/>
    </w:r>
    <w:r w:rsidR="003630B2">
      <w:rPr>
        <w:noProof/>
      </w:rPr>
      <w:instrText>User Experience Design Flow and Database Design</w:instrText>
    </w:r>
    <w:r>
      <w:rPr>
        <w:noProof/>
      </w:rPr>
      <w:fldChar w:fldCharType="end"/>
    </w:r>
    <w:r>
      <w:instrText>&lt;&gt; “Error*” “</w:instrText>
    </w:r>
    <w:r>
      <w:fldChar w:fldCharType="begin"/>
    </w:r>
    <w:r>
      <w:instrText xml:space="preserve"> STYLEREF “Heading 1”</w:instrText>
    </w:r>
    <w:r w:rsidR="00A376E5">
      <w:fldChar w:fldCharType="separate"/>
    </w:r>
    <w:r w:rsidR="003630B2">
      <w:rPr>
        <w:noProof/>
      </w:rPr>
      <w:instrText>User Experience Design Flow and Database Design</w:instrText>
    </w:r>
    <w:r>
      <w:rPr>
        <w:noProof/>
      </w:rPr>
      <w:fldChar w:fldCharType="end"/>
    </w:r>
    <w:r w:rsidR="00A376E5">
      <w:fldChar w:fldCharType="separate"/>
    </w:r>
    <w:r w:rsidR="003630B2">
      <w:rPr>
        <w:noProof/>
      </w:rPr>
      <w:t>User Experience Design Flow and Database Design</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8454653"/>
    <w:multiLevelType w:val="hybridMultilevel"/>
    <w:tmpl w:val="FCA611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0F51C3"/>
    <w:multiLevelType w:val="hybridMultilevel"/>
    <w:tmpl w:val="014AE7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EBD41D4"/>
    <w:multiLevelType w:val="hybridMultilevel"/>
    <w:tmpl w:val="26C6D160"/>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8" w15:restartNumberingAfterBreak="0">
    <w:nsid w:val="38364062"/>
    <w:multiLevelType w:val="hybridMultilevel"/>
    <w:tmpl w:val="66E4B15A"/>
    <w:lvl w:ilvl="0" w:tplc="14090001">
      <w:start w:val="1"/>
      <w:numFmt w:val="bullet"/>
      <w:lvlText w:val=""/>
      <w:lvlJc w:val="left"/>
      <w:pPr>
        <w:ind w:left="1440" w:hanging="360"/>
      </w:pPr>
      <w:rPr>
        <w:rFonts w:ascii="Symbol" w:hAnsi="Symbol"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9" w15:restartNumberingAfterBreak="0">
    <w:nsid w:val="46B95838"/>
    <w:multiLevelType w:val="hybridMultilevel"/>
    <w:tmpl w:val="BA20F02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0"/>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9"/>
  </w:num>
  <w:num w:numId="25">
    <w:abstractNumId w:val="14"/>
  </w:num>
  <w:num w:numId="26">
    <w:abstractNumId w:val="11"/>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CF7"/>
    <w:rsid w:val="00011EF5"/>
    <w:rsid w:val="00094549"/>
    <w:rsid w:val="00124364"/>
    <w:rsid w:val="00161986"/>
    <w:rsid w:val="001819FA"/>
    <w:rsid w:val="001F4074"/>
    <w:rsid w:val="002649C5"/>
    <w:rsid w:val="002708F7"/>
    <w:rsid w:val="002D540E"/>
    <w:rsid w:val="002E340B"/>
    <w:rsid w:val="003117EC"/>
    <w:rsid w:val="00346AEF"/>
    <w:rsid w:val="003630B2"/>
    <w:rsid w:val="00364887"/>
    <w:rsid w:val="00375B46"/>
    <w:rsid w:val="0040186E"/>
    <w:rsid w:val="004028E2"/>
    <w:rsid w:val="00433F0B"/>
    <w:rsid w:val="004503C2"/>
    <w:rsid w:val="0047144B"/>
    <w:rsid w:val="0047386E"/>
    <w:rsid w:val="00491006"/>
    <w:rsid w:val="004A3060"/>
    <w:rsid w:val="004C65BA"/>
    <w:rsid w:val="004F191C"/>
    <w:rsid w:val="00502667"/>
    <w:rsid w:val="00532C7A"/>
    <w:rsid w:val="005662B6"/>
    <w:rsid w:val="00574A4C"/>
    <w:rsid w:val="00582A9A"/>
    <w:rsid w:val="00610F81"/>
    <w:rsid w:val="006228C8"/>
    <w:rsid w:val="006B3879"/>
    <w:rsid w:val="006F38D8"/>
    <w:rsid w:val="007303F6"/>
    <w:rsid w:val="007E36C6"/>
    <w:rsid w:val="007E56C9"/>
    <w:rsid w:val="008812E6"/>
    <w:rsid w:val="00887663"/>
    <w:rsid w:val="008A6DF2"/>
    <w:rsid w:val="008B1F7F"/>
    <w:rsid w:val="008B227B"/>
    <w:rsid w:val="009153C9"/>
    <w:rsid w:val="00935FE3"/>
    <w:rsid w:val="00981B3E"/>
    <w:rsid w:val="00985E73"/>
    <w:rsid w:val="0099686D"/>
    <w:rsid w:val="009A05BE"/>
    <w:rsid w:val="009F7263"/>
    <w:rsid w:val="00A214E0"/>
    <w:rsid w:val="00A376E5"/>
    <w:rsid w:val="00A610AE"/>
    <w:rsid w:val="00A735A1"/>
    <w:rsid w:val="00A865E3"/>
    <w:rsid w:val="00AB26F6"/>
    <w:rsid w:val="00AC2766"/>
    <w:rsid w:val="00AE06B0"/>
    <w:rsid w:val="00B12809"/>
    <w:rsid w:val="00B3738E"/>
    <w:rsid w:val="00B74A43"/>
    <w:rsid w:val="00BF0A10"/>
    <w:rsid w:val="00C243EF"/>
    <w:rsid w:val="00CD0C24"/>
    <w:rsid w:val="00CF23EA"/>
    <w:rsid w:val="00D05A48"/>
    <w:rsid w:val="00D22FD6"/>
    <w:rsid w:val="00D61A2F"/>
    <w:rsid w:val="00DA27AB"/>
    <w:rsid w:val="00DC6280"/>
    <w:rsid w:val="00DD3247"/>
    <w:rsid w:val="00E46E8B"/>
    <w:rsid w:val="00E62E40"/>
    <w:rsid w:val="00E700E3"/>
    <w:rsid w:val="00E86C88"/>
    <w:rsid w:val="00EE2CF7"/>
    <w:rsid w:val="00F0006F"/>
    <w:rsid w:val="00F303CE"/>
    <w:rsid w:val="00F4251E"/>
    <w:rsid w:val="00F45CC5"/>
    <w:rsid w:val="00F9774A"/>
    <w:rsid w:val="00FA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716DA7-B466-4474-A8F7-41C532EA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n-NZ"/>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Pr>
      <w:i/>
      <w:iCs/>
      <w:noProof/>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pPr>
      <w:spacing w:before="60" w:after="60" w:line="240" w:lineRule="auto"/>
      <w:ind w:left="144" w:right="144"/>
    </w:pPr>
  </w:style>
  <w:style w:type="paragraph" w:customStyle="1" w:styleId="TableReverseHeading">
    <w:name w:val="Table Reverse Heading"/>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2.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microsoft.com/office/2007/relationships/diagramDrawing" Target="diagrams/drawing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X\AppData\Roaming\Microsoft\Templates\Annual%20report%20with%20cover%20photo%20(Timeless%20desig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10957B-0EE5-46FD-AABF-C6731A03F76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NZ"/>
        </a:p>
      </dgm:t>
    </dgm:pt>
    <dgm:pt modelId="{90B66998-DA07-4700-8556-32DF88B556BE}">
      <dgm:prSet phldrT="[Text]"/>
      <dgm:spPr/>
      <dgm:t>
        <a:bodyPr/>
        <a:lstStyle/>
        <a:p>
          <a:r>
            <a:rPr lang="en-US"/>
            <a:t>Home Page</a:t>
          </a:r>
          <a:endParaRPr lang="en-NZ"/>
        </a:p>
      </dgm:t>
    </dgm:pt>
    <dgm:pt modelId="{84C70C78-DF28-427D-AD82-18D8753273E0}" type="parTrans" cxnId="{BD758780-5738-4E0E-A8A3-B770D74C9055}">
      <dgm:prSet/>
      <dgm:spPr/>
      <dgm:t>
        <a:bodyPr/>
        <a:lstStyle/>
        <a:p>
          <a:endParaRPr lang="en-NZ"/>
        </a:p>
      </dgm:t>
    </dgm:pt>
    <dgm:pt modelId="{40AF28C6-781D-4EF8-84D6-4A38B4A07175}" type="sibTrans" cxnId="{BD758780-5738-4E0E-A8A3-B770D74C9055}">
      <dgm:prSet/>
      <dgm:spPr/>
      <dgm:t>
        <a:bodyPr/>
        <a:lstStyle/>
        <a:p>
          <a:endParaRPr lang="en-NZ"/>
        </a:p>
      </dgm:t>
    </dgm:pt>
    <dgm:pt modelId="{29E44962-3705-489E-A2EC-E353DE8AA24B}">
      <dgm:prSet phldrT="[Text]"/>
      <dgm:spPr/>
      <dgm:t>
        <a:bodyPr/>
        <a:lstStyle/>
        <a:p>
          <a:r>
            <a:rPr lang="en-US"/>
            <a:t>Student Details</a:t>
          </a:r>
          <a:endParaRPr lang="en-NZ"/>
        </a:p>
      </dgm:t>
    </dgm:pt>
    <dgm:pt modelId="{9EF3BAE1-D9E6-4169-81A4-A98FA7AA389E}" type="parTrans" cxnId="{57E3CED0-9083-4CBA-9BCD-22B333C7F25D}">
      <dgm:prSet/>
      <dgm:spPr/>
      <dgm:t>
        <a:bodyPr/>
        <a:lstStyle/>
        <a:p>
          <a:endParaRPr lang="en-NZ"/>
        </a:p>
      </dgm:t>
    </dgm:pt>
    <dgm:pt modelId="{3BE11A35-1DF9-4FC0-9539-F7973B2354F6}" type="sibTrans" cxnId="{57E3CED0-9083-4CBA-9BCD-22B333C7F25D}">
      <dgm:prSet/>
      <dgm:spPr/>
      <dgm:t>
        <a:bodyPr/>
        <a:lstStyle/>
        <a:p>
          <a:endParaRPr lang="en-NZ"/>
        </a:p>
      </dgm:t>
    </dgm:pt>
    <dgm:pt modelId="{B2DCE47C-8333-4F37-96B1-FAE0C2233398}">
      <dgm:prSet phldrT="[Text]"/>
      <dgm:spPr/>
      <dgm:t>
        <a:bodyPr/>
        <a:lstStyle/>
        <a:p>
          <a:r>
            <a:rPr lang="en-US"/>
            <a:t>Marking View</a:t>
          </a:r>
          <a:endParaRPr lang="en-NZ"/>
        </a:p>
      </dgm:t>
    </dgm:pt>
    <dgm:pt modelId="{33B36248-1B96-4204-BE12-3B080B7AA825}" type="parTrans" cxnId="{0FA62167-11BE-4F98-A639-F31B5119ACD2}">
      <dgm:prSet/>
      <dgm:spPr/>
      <dgm:t>
        <a:bodyPr/>
        <a:lstStyle/>
        <a:p>
          <a:endParaRPr lang="en-NZ"/>
        </a:p>
      </dgm:t>
    </dgm:pt>
    <dgm:pt modelId="{73A0F23A-BF98-4843-B0E2-E5D4ECC7FBCD}" type="sibTrans" cxnId="{0FA62167-11BE-4F98-A639-F31B5119ACD2}">
      <dgm:prSet/>
      <dgm:spPr/>
      <dgm:t>
        <a:bodyPr/>
        <a:lstStyle/>
        <a:p>
          <a:endParaRPr lang="en-NZ"/>
        </a:p>
      </dgm:t>
    </dgm:pt>
    <dgm:pt modelId="{14FF4CB9-A477-4156-A1D8-4F837361D2A7}">
      <dgm:prSet phldrT="[Text]"/>
      <dgm:spPr/>
      <dgm:t>
        <a:bodyPr/>
        <a:lstStyle/>
        <a:p>
          <a:r>
            <a:rPr lang="en-US"/>
            <a:t>Modulde Detail</a:t>
          </a:r>
          <a:endParaRPr lang="en-NZ"/>
        </a:p>
      </dgm:t>
    </dgm:pt>
    <dgm:pt modelId="{A9EE92F7-5536-4D2C-83EB-3C8ED9BEB1B3}" type="parTrans" cxnId="{7DD1623B-CB12-4AA7-A5B1-3F4CAFC63D92}">
      <dgm:prSet/>
      <dgm:spPr/>
      <dgm:t>
        <a:bodyPr/>
        <a:lstStyle/>
        <a:p>
          <a:endParaRPr lang="en-NZ"/>
        </a:p>
      </dgm:t>
    </dgm:pt>
    <dgm:pt modelId="{7BA61833-F608-403A-B6BD-5B5ECAAA3FD7}" type="sibTrans" cxnId="{7DD1623B-CB12-4AA7-A5B1-3F4CAFC63D92}">
      <dgm:prSet/>
      <dgm:spPr/>
      <dgm:t>
        <a:bodyPr/>
        <a:lstStyle/>
        <a:p>
          <a:endParaRPr lang="en-NZ"/>
        </a:p>
      </dgm:t>
    </dgm:pt>
    <dgm:pt modelId="{D4B11226-7659-431D-88CF-FD1558672A6B}">
      <dgm:prSet phldrT="[Text]"/>
      <dgm:spPr/>
      <dgm:t>
        <a:bodyPr/>
        <a:lstStyle/>
        <a:p>
          <a:r>
            <a:rPr lang="en-US"/>
            <a:t>Edit</a:t>
          </a:r>
          <a:endParaRPr lang="en-NZ"/>
        </a:p>
      </dgm:t>
    </dgm:pt>
    <dgm:pt modelId="{E7B0400A-2FF4-4B98-8F44-D80C6A70B30F}" type="parTrans" cxnId="{10038A31-400E-4D99-8F15-35629E1FAE44}">
      <dgm:prSet/>
      <dgm:spPr/>
      <dgm:t>
        <a:bodyPr/>
        <a:lstStyle/>
        <a:p>
          <a:endParaRPr lang="en-NZ"/>
        </a:p>
      </dgm:t>
    </dgm:pt>
    <dgm:pt modelId="{9ED30AD7-1AA2-4853-B106-2E2F20B69C25}" type="sibTrans" cxnId="{10038A31-400E-4D99-8F15-35629E1FAE44}">
      <dgm:prSet/>
      <dgm:spPr/>
      <dgm:t>
        <a:bodyPr/>
        <a:lstStyle/>
        <a:p>
          <a:endParaRPr lang="en-NZ"/>
        </a:p>
      </dgm:t>
    </dgm:pt>
    <dgm:pt modelId="{755A7E15-2F83-4966-B16D-74482A0B1B5F}">
      <dgm:prSet phldrT="[Text]"/>
      <dgm:spPr/>
      <dgm:t>
        <a:bodyPr/>
        <a:lstStyle/>
        <a:p>
          <a:r>
            <a:rPr lang="en-US"/>
            <a:t>Delete</a:t>
          </a:r>
          <a:endParaRPr lang="en-NZ"/>
        </a:p>
      </dgm:t>
    </dgm:pt>
    <dgm:pt modelId="{C8DEF5DF-7807-441F-A815-D72A8A54BE55}" type="parTrans" cxnId="{5791DB3D-647C-4A07-B123-99AF8932434B}">
      <dgm:prSet/>
      <dgm:spPr/>
      <dgm:t>
        <a:bodyPr/>
        <a:lstStyle/>
        <a:p>
          <a:endParaRPr lang="en-NZ"/>
        </a:p>
      </dgm:t>
    </dgm:pt>
    <dgm:pt modelId="{D834F394-16FC-4CCA-BC02-CAF74D15AADB}" type="sibTrans" cxnId="{5791DB3D-647C-4A07-B123-99AF8932434B}">
      <dgm:prSet/>
      <dgm:spPr/>
      <dgm:t>
        <a:bodyPr/>
        <a:lstStyle/>
        <a:p>
          <a:endParaRPr lang="en-NZ"/>
        </a:p>
      </dgm:t>
    </dgm:pt>
    <dgm:pt modelId="{08438398-9F0B-4372-9447-423346C546E6}">
      <dgm:prSet phldrT="[Text]"/>
      <dgm:spPr/>
      <dgm:t>
        <a:bodyPr/>
        <a:lstStyle/>
        <a:p>
          <a:r>
            <a:rPr lang="en-US"/>
            <a:t>Details</a:t>
          </a:r>
          <a:endParaRPr lang="en-NZ"/>
        </a:p>
      </dgm:t>
    </dgm:pt>
    <dgm:pt modelId="{9BAFB501-CCAD-41E3-AD0B-7C07C350E142}" type="parTrans" cxnId="{06393C5A-DCD9-4110-BB55-8F7ADD17AA5E}">
      <dgm:prSet/>
      <dgm:spPr/>
      <dgm:t>
        <a:bodyPr/>
        <a:lstStyle/>
        <a:p>
          <a:endParaRPr lang="en-NZ"/>
        </a:p>
      </dgm:t>
    </dgm:pt>
    <dgm:pt modelId="{537E0A80-4330-4C27-AA20-33B606F3C158}" type="sibTrans" cxnId="{06393C5A-DCD9-4110-BB55-8F7ADD17AA5E}">
      <dgm:prSet/>
      <dgm:spPr/>
      <dgm:t>
        <a:bodyPr/>
        <a:lstStyle/>
        <a:p>
          <a:endParaRPr lang="en-NZ"/>
        </a:p>
      </dgm:t>
    </dgm:pt>
    <dgm:pt modelId="{06D110D2-CA97-448B-9553-D8FF308EEB9E}">
      <dgm:prSet phldrT="[Text]"/>
      <dgm:spPr/>
      <dgm:t>
        <a:bodyPr/>
        <a:lstStyle/>
        <a:p>
          <a:r>
            <a:rPr lang="en-US"/>
            <a:t>Create</a:t>
          </a:r>
          <a:endParaRPr lang="en-NZ"/>
        </a:p>
      </dgm:t>
    </dgm:pt>
    <dgm:pt modelId="{267A034C-8B9C-49CA-A14F-E4E36BC75DC1}" type="parTrans" cxnId="{231959C7-3667-406F-A3F4-84F78D00F2F8}">
      <dgm:prSet/>
      <dgm:spPr/>
      <dgm:t>
        <a:bodyPr/>
        <a:lstStyle/>
        <a:p>
          <a:endParaRPr lang="en-NZ"/>
        </a:p>
      </dgm:t>
    </dgm:pt>
    <dgm:pt modelId="{AC1AE610-8CE5-4BC9-AAE4-E1529216EC0E}" type="sibTrans" cxnId="{231959C7-3667-406F-A3F4-84F78D00F2F8}">
      <dgm:prSet/>
      <dgm:spPr/>
      <dgm:t>
        <a:bodyPr/>
        <a:lstStyle/>
        <a:p>
          <a:endParaRPr lang="en-NZ"/>
        </a:p>
      </dgm:t>
    </dgm:pt>
    <dgm:pt modelId="{A6F5A822-B486-4389-BF35-56B88B04826E}">
      <dgm:prSet phldrT="[Text]"/>
      <dgm:spPr/>
      <dgm:t>
        <a:bodyPr/>
        <a:lstStyle/>
        <a:p>
          <a:r>
            <a:rPr lang="en-US"/>
            <a:t>Result View</a:t>
          </a:r>
          <a:endParaRPr lang="en-NZ"/>
        </a:p>
      </dgm:t>
    </dgm:pt>
    <dgm:pt modelId="{2BD5E3C3-C51C-4A2F-8FFF-604F0635FDF2}" type="parTrans" cxnId="{69E6D804-3C0F-4BA1-B6F1-31616893E1E7}">
      <dgm:prSet/>
      <dgm:spPr/>
      <dgm:t>
        <a:bodyPr/>
        <a:lstStyle/>
        <a:p>
          <a:endParaRPr lang="en-NZ"/>
        </a:p>
      </dgm:t>
    </dgm:pt>
    <dgm:pt modelId="{3303842F-EC75-40A4-B58A-A32B84FA0AA3}" type="sibTrans" cxnId="{69E6D804-3C0F-4BA1-B6F1-31616893E1E7}">
      <dgm:prSet/>
      <dgm:spPr/>
      <dgm:t>
        <a:bodyPr/>
        <a:lstStyle/>
        <a:p>
          <a:endParaRPr lang="en-NZ"/>
        </a:p>
      </dgm:t>
    </dgm:pt>
    <dgm:pt modelId="{978C4801-EE1E-4F0D-B7B3-00B04DB4B820}">
      <dgm:prSet phldrT="[Text]"/>
      <dgm:spPr/>
      <dgm:t>
        <a:bodyPr/>
        <a:lstStyle/>
        <a:p>
          <a:r>
            <a:rPr lang="en-US"/>
            <a:t>Edit View</a:t>
          </a:r>
          <a:endParaRPr lang="en-NZ"/>
        </a:p>
      </dgm:t>
    </dgm:pt>
    <dgm:pt modelId="{C948A3A2-52A7-438A-BBA0-97147B0D5F57}" type="parTrans" cxnId="{5713F3AC-2707-4EBD-975B-EE20366455CE}">
      <dgm:prSet/>
      <dgm:spPr/>
      <dgm:t>
        <a:bodyPr/>
        <a:lstStyle/>
        <a:p>
          <a:endParaRPr lang="en-NZ"/>
        </a:p>
      </dgm:t>
    </dgm:pt>
    <dgm:pt modelId="{6DA94977-D9D5-49C9-8957-9F31C2D80525}" type="sibTrans" cxnId="{5713F3AC-2707-4EBD-975B-EE20366455CE}">
      <dgm:prSet/>
      <dgm:spPr/>
      <dgm:t>
        <a:bodyPr/>
        <a:lstStyle/>
        <a:p>
          <a:endParaRPr lang="en-NZ"/>
        </a:p>
      </dgm:t>
    </dgm:pt>
    <dgm:pt modelId="{7DF5942E-AF51-4395-BCCC-425A85FA2899}">
      <dgm:prSet phldrT="[Text]"/>
      <dgm:spPr/>
      <dgm:t>
        <a:bodyPr/>
        <a:lstStyle/>
        <a:p>
          <a:r>
            <a:rPr lang="en-US"/>
            <a:t>Edit</a:t>
          </a:r>
          <a:endParaRPr lang="en-NZ"/>
        </a:p>
      </dgm:t>
    </dgm:pt>
    <dgm:pt modelId="{34030A76-97D5-42AD-9998-D00F9CF0320E}" type="parTrans" cxnId="{2F2936D2-EB54-4D3D-89EC-A58FAD7056D0}">
      <dgm:prSet/>
      <dgm:spPr/>
      <dgm:t>
        <a:bodyPr/>
        <a:lstStyle/>
        <a:p>
          <a:endParaRPr lang="en-NZ"/>
        </a:p>
      </dgm:t>
    </dgm:pt>
    <dgm:pt modelId="{A26FED28-7773-4B59-A3F8-60D7F84D1145}" type="sibTrans" cxnId="{2F2936D2-EB54-4D3D-89EC-A58FAD7056D0}">
      <dgm:prSet/>
      <dgm:spPr/>
      <dgm:t>
        <a:bodyPr/>
        <a:lstStyle/>
        <a:p>
          <a:endParaRPr lang="en-NZ"/>
        </a:p>
      </dgm:t>
    </dgm:pt>
    <dgm:pt modelId="{E9EC2F9B-FDFF-4AF5-89BF-E46E4FF5AD12}">
      <dgm:prSet phldrT="[Text]"/>
      <dgm:spPr/>
      <dgm:t>
        <a:bodyPr/>
        <a:lstStyle/>
        <a:p>
          <a:r>
            <a:rPr lang="en-US"/>
            <a:t>Delete</a:t>
          </a:r>
          <a:endParaRPr lang="en-NZ"/>
        </a:p>
      </dgm:t>
    </dgm:pt>
    <dgm:pt modelId="{3866212D-AE8C-4A90-8DB1-57E135585C1E}" type="parTrans" cxnId="{523AC677-08B6-4AB4-9D89-E5BF47D921BB}">
      <dgm:prSet/>
      <dgm:spPr/>
      <dgm:t>
        <a:bodyPr/>
        <a:lstStyle/>
        <a:p>
          <a:endParaRPr lang="en-NZ"/>
        </a:p>
      </dgm:t>
    </dgm:pt>
    <dgm:pt modelId="{E86370D0-F8EF-48AA-895D-032B40BC19D2}" type="sibTrans" cxnId="{523AC677-08B6-4AB4-9D89-E5BF47D921BB}">
      <dgm:prSet/>
      <dgm:spPr/>
      <dgm:t>
        <a:bodyPr/>
        <a:lstStyle/>
        <a:p>
          <a:endParaRPr lang="en-NZ"/>
        </a:p>
      </dgm:t>
    </dgm:pt>
    <dgm:pt modelId="{3E02399C-6B99-4474-AD59-13B0EC817434}">
      <dgm:prSet phldrT="[Text]"/>
      <dgm:spPr/>
      <dgm:t>
        <a:bodyPr/>
        <a:lstStyle/>
        <a:p>
          <a:r>
            <a:rPr lang="en-US"/>
            <a:t>Details</a:t>
          </a:r>
          <a:endParaRPr lang="en-NZ"/>
        </a:p>
      </dgm:t>
    </dgm:pt>
    <dgm:pt modelId="{6E20C38D-E46F-47E4-ACE8-943E98A4CB8B}" type="parTrans" cxnId="{A072648C-7260-4C71-98C8-78876CDC0E2C}">
      <dgm:prSet/>
      <dgm:spPr/>
      <dgm:t>
        <a:bodyPr/>
        <a:lstStyle/>
        <a:p>
          <a:endParaRPr lang="en-NZ"/>
        </a:p>
      </dgm:t>
    </dgm:pt>
    <dgm:pt modelId="{4BD41711-5181-48FC-AD5C-690F510A5D72}" type="sibTrans" cxnId="{A072648C-7260-4C71-98C8-78876CDC0E2C}">
      <dgm:prSet/>
      <dgm:spPr/>
      <dgm:t>
        <a:bodyPr/>
        <a:lstStyle/>
        <a:p>
          <a:endParaRPr lang="en-NZ"/>
        </a:p>
      </dgm:t>
    </dgm:pt>
    <dgm:pt modelId="{2347D51B-8735-4753-8EE9-17638F67BF2B}">
      <dgm:prSet phldrT="[Text]"/>
      <dgm:spPr/>
      <dgm:t>
        <a:bodyPr/>
        <a:lstStyle/>
        <a:p>
          <a:r>
            <a:rPr lang="en-US"/>
            <a:t>Create</a:t>
          </a:r>
          <a:endParaRPr lang="en-NZ"/>
        </a:p>
      </dgm:t>
    </dgm:pt>
    <dgm:pt modelId="{9899CC86-0613-45FC-9629-69825D841A27}" type="parTrans" cxnId="{4D097698-33F3-429A-AF2F-9A348479277A}">
      <dgm:prSet/>
      <dgm:spPr/>
      <dgm:t>
        <a:bodyPr/>
        <a:lstStyle/>
        <a:p>
          <a:endParaRPr lang="en-NZ"/>
        </a:p>
      </dgm:t>
    </dgm:pt>
    <dgm:pt modelId="{3C28AAC9-A8F2-448D-BFFE-1DDFD5140124}" type="sibTrans" cxnId="{4D097698-33F3-429A-AF2F-9A348479277A}">
      <dgm:prSet/>
      <dgm:spPr/>
      <dgm:t>
        <a:bodyPr/>
        <a:lstStyle/>
        <a:p>
          <a:endParaRPr lang="en-NZ"/>
        </a:p>
      </dgm:t>
    </dgm:pt>
    <dgm:pt modelId="{9EC168FA-C0DB-48F4-8B0D-3023DBA05C1F}">
      <dgm:prSet phldrT="[Text]"/>
      <dgm:spPr/>
      <dgm:t>
        <a:bodyPr/>
        <a:lstStyle/>
        <a:p>
          <a:r>
            <a:rPr lang="en-US"/>
            <a:t>Marking Overview</a:t>
          </a:r>
          <a:endParaRPr lang="en-NZ"/>
        </a:p>
      </dgm:t>
    </dgm:pt>
    <dgm:pt modelId="{D1B2DF7D-3C47-43CE-9FC8-E4E8626FD1FF}" type="parTrans" cxnId="{1839719D-28CA-4E97-A51E-8440471B3F2C}">
      <dgm:prSet/>
      <dgm:spPr/>
      <dgm:t>
        <a:bodyPr/>
        <a:lstStyle/>
        <a:p>
          <a:endParaRPr lang="en-NZ"/>
        </a:p>
      </dgm:t>
    </dgm:pt>
    <dgm:pt modelId="{B5626B21-59E2-4D3F-A6DF-9FE54FECA389}" type="sibTrans" cxnId="{1839719D-28CA-4E97-A51E-8440471B3F2C}">
      <dgm:prSet/>
      <dgm:spPr/>
      <dgm:t>
        <a:bodyPr/>
        <a:lstStyle/>
        <a:p>
          <a:endParaRPr lang="en-NZ"/>
        </a:p>
      </dgm:t>
    </dgm:pt>
    <dgm:pt modelId="{5E061574-E9A6-4971-AAEF-EEE48CF1A6BA}">
      <dgm:prSet phldrT="[Text]"/>
      <dgm:spPr/>
      <dgm:t>
        <a:bodyPr/>
        <a:lstStyle/>
        <a:p>
          <a:r>
            <a:rPr lang="en-US"/>
            <a:t>Edit</a:t>
          </a:r>
          <a:endParaRPr lang="en-NZ"/>
        </a:p>
      </dgm:t>
    </dgm:pt>
    <dgm:pt modelId="{60C69C4D-93D1-4961-B40F-DC8B0104E632}" type="parTrans" cxnId="{05EC1205-7060-4EA5-9195-AD1E4312CBF0}">
      <dgm:prSet/>
      <dgm:spPr/>
      <dgm:t>
        <a:bodyPr/>
        <a:lstStyle/>
        <a:p>
          <a:endParaRPr lang="en-NZ"/>
        </a:p>
      </dgm:t>
    </dgm:pt>
    <dgm:pt modelId="{CC161A92-1802-453B-BF9E-18D26D3BBA73}" type="sibTrans" cxnId="{05EC1205-7060-4EA5-9195-AD1E4312CBF0}">
      <dgm:prSet/>
      <dgm:spPr/>
      <dgm:t>
        <a:bodyPr/>
        <a:lstStyle/>
        <a:p>
          <a:endParaRPr lang="en-NZ"/>
        </a:p>
      </dgm:t>
    </dgm:pt>
    <dgm:pt modelId="{C07697E2-4D6A-4F77-986F-0CB60275EE01}">
      <dgm:prSet phldrT="[Text]"/>
      <dgm:spPr/>
      <dgm:t>
        <a:bodyPr/>
        <a:lstStyle/>
        <a:p>
          <a:r>
            <a:rPr lang="en-US"/>
            <a:t>Delete</a:t>
          </a:r>
          <a:endParaRPr lang="en-NZ"/>
        </a:p>
      </dgm:t>
    </dgm:pt>
    <dgm:pt modelId="{5490E195-86D1-41FE-94B8-7B54CB472D94}" type="parTrans" cxnId="{9A5935CA-ADDC-4E04-B5E9-D10166EE2A70}">
      <dgm:prSet/>
      <dgm:spPr/>
      <dgm:t>
        <a:bodyPr/>
        <a:lstStyle/>
        <a:p>
          <a:endParaRPr lang="en-NZ"/>
        </a:p>
      </dgm:t>
    </dgm:pt>
    <dgm:pt modelId="{8F85334C-A25B-4B92-B402-2F3550E3718A}" type="sibTrans" cxnId="{9A5935CA-ADDC-4E04-B5E9-D10166EE2A70}">
      <dgm:prSet/>
      <dgm:spPr/>
      <dgm:t>
        <a:bodyPr/>
        <a:lstStyle/>
        <a:p>
          <a:endParaRPr lang="en-NZ"/>
        </a:p>
      </dgm:t>
    </dgm:pt>
    <dgm:pt modelId="{2632FFB1-6F97-4F9D-8000-363EB41D4ABD}">
      <dgm:prSet phldrT="[Text]"/>
      <dgm:spPr/>
      <dgm:t>
        <a:bodyPr/>
        <a:lstStyle/>
        <a:p>
          <a:r>
            <a:rPr lang="en-US"/>
            <a:t>Details</a:t>
          </a:r>
          <a:endParaRPr lang="en-NZ"/>
        </a:p>
      </dgm:t>
    </dgm:pt>
    <dgm:pt modelId="{FB4BEB11-ACAA-4950-B49F-595AEE475228}" type="parTrans" cxnId="{1500EAFC-58FE-4A2F-833A-19BF74B23D5C}">
      <dgm:prSet/>
      <dgm:spPr/>
      <dgm:t>
        <a:bodyPr/>
        <a:lstStyle/>
        <a:p>
          <a:endParaRPr lang="en-NZ"/>
        </a:p>
      </dgm:t>
    </dgm:pt>
    <dgm:pt modelId="{2BF64696-26CA-46F5-B3B6-4EC272540390}" type="sibTrans" cxnId="{1500EAFC-58FE-4A2F-833A-19BF74B23D5C}">
      <dgm:prSet/>
      <dgm:spPr/>
      <dgm:t>
        <a:bodyPr/>
        <a:lstStyle/>
        <a:p>
          <a:endParaRPr lang="en-NZ"/>
        </a:p>
      </dgm:t>
    </dgm:pt>
    <dgm:pt modelId="{4926F883-D803-47E4-A823-0132F3A66841}">
      <dgm:prSet phldrT="[Text]"/>
      <dgm:spPr/>
      <dgm:t>
        <a:bodyPr/>
        <a:lstStyle/>
        <a:p>
          <a:r>
            <a:rPr lang="en-US"/>
            <a:t>Create</a:t>
          </a:r>
          <a:endParaRPr lang="en-NZ"/>
        </a:p>
      </dgm:t>
    </dgm:pt>
    <dgm:pt modelId="{CBB3B76B-B04B-4148-87FD-419229E59E3A}" type="parTrans" cxnId="{9DAC38FC-DDBD-4A0C-9CC4-07344B2A2CC6}">
      <dgm:prSet/>
      <dgm:spPr/>
      <dgm:t>
        <a:bodyPr/>
        <a:lstStyle/>
        <a:p>
          <a:endParaRPr lang="en-NZ"/>
        </a:p>
      </dgm:t>
    </dgm:pt>
    <dgm:pt modelId="{EB518CB3-8513-4F90-AA8B-8D2608176CF3}" type="sibTrans" cxnId="{9DAC38FC-DDBD-4A0C-9CC4-07344B2A2CC6}">
      <dgm:prSet/>
      <dgm:spPr/>
      <dgm:t>
        <a:bodyPr/>
        <a:lstStyle/>
        <a:p>
          <a:endParaRPr lang="en-NZ"/>
        </a:p>
      </dgm:t>
    </dgm:pt>
    <dgm:pt modelId="{FE0F9A91-33BA-4321-99CF-55BE79C2A2EF}">
      <dgm:prSet phldrT="[Text]"/>
      <dgm:spPr/>
      <dgm:t>
        <a:bodyPr/>
        <a:lstStyle/>
        <a:p>
          <a:r>
            <a:rPr lang="en-US"/>
            <a:t>Overview Titles</a:t>
          </a:r>
          <a:endParaRPr lang="en-NZ"/>
        </a:p>
      </dgm:t>
    </dgm:pt>
    <dgm:pt modelId="{B04E1158-ADD7-411C-94BE-42DA763914D8}" type="parTrans" cxnId="{0B878513-E3D5-4303-89CD-28A13867B3BC}">
      <dgm:prSet/>
      <dgm:spPr/>
      <dgm:t>
        <a:bodyPr/>
        <a:lstStyle/>
        <a:p>
          <a:endParaRPr lang="en-NZ"/>
        </a:p>
      </dgm:t>
    </dgm:pt>
    <dgm:pt modelId="{BE1466F4-DCC8-466F-A70D-8C539E03402F}" type="sibTrans" cxnId="{0B878513-E3D5-4303-89CD-28A13867B3BC}">
      <dgm:prSet/>
      <dgm:spPr/>
      <dgm:t>
        <a:bodyPr/>
        <a:lstStyle/>
        <a:p>
          <a:endParaRPr lang="en-NZ"/>
        </a:p>
      </dgm:t>
    </dgm:pt>
    <dgm:pt modelId="{4ED3B50A-64F2-41E1-ADDD-7B08926A9967}">
      <dgm:prSet phldrT="[Text]"/>
      <dgm:spPr/>
      <dgm:t>
        <a:bodyPr/>
        <a:lstStyle/>
        <a:p>
          <a:r>
            <a:rPr lang="en-US"/>
            <a:t>Edit</a:t>
          </a:r>
          <a:endParaRPr lang="en-NZ"/>
        </a:p>
      </dgm:t>
    </dgm:pt>
    <dgm:pt modelId="{C77CE323-C66A-441E-A764-3BEAA1CB32D5}" type="parTrans" cxnId="{F4B6BAF7-A455-438F-A2C2-613B79F01097}">
      <dgm:prSet/>
      <dgm:spPr/>
      <dgm:t>
        <a:bodyPr/>
        <a:lstStyle/>
        <a:p>
          <a:endParaRPr lang="en-NZ"/>
        </a:p>
      </dgm:t>
    </dgm:pt>
    <dgm:pt modelId="{AE1D1C11-DA37-4FEE-B72D-E923F5B07162}" type="sibTrans" cxnId="{F4B6BAF7-A455-438F-A2C2-613B79F01097}">
      <dgm:prSet/>
      <dgm:spPr/>
      <dgm:t>
        <a:bodyPr/>
        <a:lstStyle/>
        <a:p>
          <a:endParaRPr lang="en-NZ"/>
        </a:p>
      </dgm:t>
    </dgm:pt>
    <dgm:pt modelId="{EB7C0A0E-F668-4405-8A9B-FCD5E8565ED6}">
      <dgm:prSet phldrT="[Text]"/>
      <dgm:spPr/>
      <dgm:t>
        <a:bodyPr/>
        <a:lstStyle/>
        <a:p>
          <a:r>
            <a:rPr lang="en-US"/>
            <a:t>Delete</a:t>
          </a:r>
          <a:endParaRPr lang="en-NZ"/>
        </a:p>
      </dgm:t>
    </dgm:pt>
    <dgm:pt modelId="{6508BBA2-12DA-49D0-BB79-5AA36A53B253}" type="parTrans" cxnId="{DB50080A-FE73-43D7-8989-34FBDFECF92B}">
      <dgm:prSet/>
      <dgm:spPr/>
      <dgm:t>
        <a:bodyPr/>
        <a:lstStyle/>
        <a:p>
          <a:endParaRPr lang="en-NZ"/>
        </a:p>
      </dgm:t>
    </dgm:pt>
    <dgm:pt modelId="{B79842CB-0918-4465-A0FD-FA497A5BEF52}" type="sibTrans" cxnId="{DB50080A-FE73-43D7-8989-34FBDFECF92B}">
      <dgm:prSet/>
      <dgm:spPr/>
      <dgm:t>
        <a:bodyPr/>
        <a:lstStyle/>
        <a:p>
          <a:endParaRPr lang="en-NZ"/>
        </a:p>
      </dgm:t>
    </dgm:pt>
    <dgm:pt modelId="{7087B5BE-6CCD-4D44-A56C-8F2788DD2072}">
      <dgm:prSet phldrT="[Text]"/>
      <dgm:spPr/>
      <dgm:t>
        <a:bodyPr/>
        <a:lstStyle/>
        <a:p>
          <a:r>
            <a:rPr lang="en-US"/>
            <a:t>Details</a:t>
          </a:r>
          <a:endParaRPr lang="en-NZ"/>
        </a:p>
      </dgm:t>
    </dgm:pt>
    <dgm:pt modelId="{AF3A16A2-8581-4FDD-A17C-513E305243BA}" type="parTrans" cxnId="{E793148A-16C2-466C-8F07-3F77E8839E8E}">
      <dgm:prSet/>
      <dgm:spPr/>
      <dgm:t>
        <a:bodyPr/>
        <a:lstStyle/>
        <a:p>
          <a:endParaRPr lang="en-NZ"/>
        </a:p>
      </dgm:t>
    </dgm:pt>
    <dgm:pt modelId="{BB8F359B-D577-46B9-851A-B8655A4A7F4B}" type="sibTrans" cxnId="{E793148A-16C2-466C-8F07-3F77E8839E8E}">
      <dgm:prSet/>
      <dgm:spPr/>
      <dgm:t>
        <a:bodyPr/>
        <a:lstStyle/>
        <a:p>
          <a:endParaRPr lang="en-NZ"/>
        </a:p>
      </dgm:t>
    </dgm:pt>
    <dgm:pt modelId="{0318706E-42FF-484E-A488-71B41FE8293E}">
      <dgm:prSet phldrT="[Text]"/>
      <dgm:spPr/>
      <dgm:t>
        <a:bodyPr/>
        <a:lstStyle/>
        <a:p>
          <a:r>
            <a:rPr lang="en-US"/>
            <a:t>Create</a:t>
          </a:r>
          <a:endParaRPr lang="en-NZ"/>
        </a:p>
      </dgm:t>
    </dgm:pt>
    <dgm:pt modelId="{50D3AB53-3ED3-4F49-BF1B-4E7B16C165F9}" type="parTrans" cxnId="{5B264159-29DC-4918-A83E-741B408039B5}">
      <dgm:prSet/>
      <dgm:spPr/>
      <dgm:t>
        <a:bodyPr/>
        <a:lstStyle/>
        <a:p>
          <a:endParaRPr lang="en-NZ"/>
        </a:p>
      </dgm:t>
    </dgm:pt>
    <dgm:pt modelId="{583889B7-22EA-4118-A26A-832211677C35}" type="sibTrans" cxnId="{5B264159-29DC-4918-A83E-741B408039B5}">
      <dgm:prSet/>
      <dgm:spPr/>
      <dgm:t>
        <a:bodyPr/>
        <a:lstStyle/>
        <a:p>
          <a:endParaRPr lang="en-NZ"/>
        </a:p>
      </dgm:t>
    </dgm:pt>
    <dgm:pt modelId="{A060806C-F5CB-4827-B448-A27C40D43410}" type="pres">
      <dgm:prSet presAssocID="{2610957B-0EE5-46FD-AABF-C6731A03F76C}" presName="hierChild1" presStyleCnt="0">
        <dgm:presLayoutVars>
          <dgm:orgChart val="1"/>
          <dgm:chPref val="1"/>
          <dgm:dir/>
          <dgm:animOne val="branch"/>
          <dgm:animLvl val="lvl"/>
          <dgm:resizeHandles/>
        </dgm:presLayoutVars>
      </dgm:prSet>
      <dgm:spPr/>
      <dgm:t>
        <a:bodyPr/>
        <a:lstStyle/>
        <a:p>
          <a:endParaRPr lang="en-NZ"/>
        </a:p>
      </dgm:t>
    </dgm:pt>
    <dgm:pt modelId="{37995844-7896-4A11-A792-2E10A821BFFF}" type="pres">
      <dgm:prSet presAssocID="{90B66998-DA07-4700-8556-32DF88B556BE}" presName="hierRoot1" presStyleCnt="0">
        <dgm:presLayoutVars>
          <dgm:hierBranch val="init"/>
        </dgm:presLayoutVars>
      </dgm:prSet>
      <dgm:spPr/>
    </dgm:pt>
    <dgm:pt modelId="{DD11CB1D-C190-4C25-83DE-7291456BE401}" type="pres">
      <dgm:prSet presAssocID="{90B66998-DA07-4700-8556-32DF88B556BE}" presName="rootComposite1" presStyleCnt="0"/>
      <dgm:spPr/>
    </dgm:pt>
    <dgm:pt modelId="{0C69F9C0-6D9C-4E5F-B425-44821E21B3D1}" type="pres">
      <dgm:prSet presAssocID="{90B66998-DA07-4700-8556-32DF88B556BE}" presName="rootText1" presStyleLbl="node0" presStyleIdx="0" presStyleCnt="1">
        <dgm:presLayoutVars>
          <dgm:chPref val="3"/>
        </dgm:presLayoutVars>
      </dgm:prSet>
      <dgm:spPr/>
      <dgm:t>
        <a:bodyPr/>
        <a:lstStyle/>
        <a:p>
          <a:endParaRPr lang="en-NZ"/>
        </a:p>
      </dgm:t>
    </dgm:pt>
    <dgm:pt modelId="{8F361186-BFC3-4A37-A3C0-8FD27C01E942}" type="pres">
      <dgm:prSet presAssocID="{90B66998-DA07-4700-8556-32DF88B556BE}" presName="rootConnector1" presStyleLbl="node1" presStyleIdx="0" presStyleCnt="0"/>
      <dgm:spPr/>
      <dgm:t>
        <a:bodyPr/>
        <a:lstStyle/>
        <a:p>
          <a:endParaRPr lang="en-NZ"/>
        </a:p>
      </dgm:t>
    </dgm:pt>
    <dgm:pt modelId="{00293616-56C6-480B-9217-81B89316DE17}" type="pres">
      <dgm:prSet presAssocID="{90B66998-DA07-4700-8556-32DF88B556BE}" presName="hierChild2" presStyleCnt="0"/>
      <dgm:spPr/>
    </dgm:pt>
    <dgm:pt modelId="{4F9F354F-AD2F-4D72-8DEF-3ADB7F98ECD1}" type="pres">
      <dgm:prSet presAssocID="{9EF3BAE1-D9E6-4169-81A4-A98FA7AA389E}" presName="Name37" presStyleLbl="parChTrans1D2" presStyleIdx="0" presStyleCnt="4"/>
      <dgm:spPr/>
      <dgm:t>
        <a:bodyPr/>
        <a:lstStyle/>
        <a:p>
          <a:endParaRPr lang="en-NZ"/>
        </a:p>
      </dgm:t>
    </dgm:pt>
    <dgm:pt modelId="{6AF58226-6645-47EA-8630-80B7D67404C9}" type="pres">
      <dgm:prSet presAssocID="{29E44962-3705-489E-A2EC-E353DE8AA24B}" presName="hierRoot2" presStyleCnt="0">
        <dgm:presLayoutVars>
          <dgm:hierBranch val="init"/>
        </dgm:presLayoutVars>
      </dgm:prSet>
      <dgm:spPr/>
    </dgm:pt>
    <dgm:pt modelId="{6D6A1ED1-70B0-4162-8CC9-94F841C3AB89}" type="pres">
      <dgm:prSet presAssocID="{29E44962-3705-489E-A2EC-E353DE8AA24B}" presName="rootComposite" presStyleCnt="0"/>
      <dgm:spPr/>
    </dgm:pt>
    <dgm:pt modelId="{8255B0B4-3DB6-4C5F-AC6E-443F0FC6E4B3}" type="pres">
      <dgm:prSet presAssocID="{29E44962-3705-489E-A2EC-E353DE8AA24B}" presName="rootText" presStyleLbl="node2" presStyleIdx="0" presStyleCnt="4">
        <dgm:presLayoutVars>
          <dgm:chPref val="3"/>
        </dgm:presLayoutVars>
      </dgm:prSet>
      <dgm:spPr/>
      <dgm:t>
        <a:bodyPr/>
        <a:lstStyle/>
        <a:p>
          <a:endParaRPr lang="en-NZ"/>
        </a:p>
      </dgm:t>
    </dgm:pt>
    <dgm:pt modelId="{18E1CBA6-9E5C-485B-A77A-C9124CF629A0}" type="pres">
      <dgm:prSet presAssocID="{29E44962-3705-489E-A2EC-E353DE8AA24B}" presName="rootConnector" presStyleLbl="node2" presStyleIdx="0" presStyleCnt="4"/>
      <dgm:spPr/>
      <dgm:t>
        <a:bodyPr/>
        <a:lstStyle/>
        <a:p>
          <a:endParaRPr lang="en-NZ"/>
        </a:p>
      </dgm:t>
    </dgm:pt>
    <dgm:pt modelId="{118D8A83-0EA7-44EF-9D68-2CEE5E86C6BF}" type="pres">
      <dgm:prSet presAssocID="{29E44962-3705-489E-A2EC-E353DE8AA24B}" presName="hierChild4" presStyleCnt="0"/>
      <dgm:spPr/>
    </dgm:pt>
    <dgm:pt modelId="{70C385EC-7DFC-497C-A3CE-2AA6018ECA85}" type="pres">
      <dgm:prSet presAssocID="{34030A76-97D5-42AD-9998-D00F9CF0320E}" presName="Name37" presStyleLbl="parChTrans1D3" presStyleIdx="0" presStyleCnt="18"/>
      <dgm:spPr/>
      <dgm:t>
        <a:bodyPr/>
        <a:lstStyle/>
        <a:p>
          <a:endParaRPr lang="en-NZ"/>
        </a:p>
      </dgm:t>
    </dgm:pt>
    <dgm:pt modelId="{ABC5D76F-9B89-4A3B-95EA-275B03BA3C9A}" type="pres">
      <dgm:prSet presAssocID="{7DF5942E-AF51-4395-BCCC-425A85FA2899}" presName="hierRoot2" presStyleCnt="0">
        <dgm:presLayoutVars>
          <dgm:hierBranch val="init"/>
        </dgm:presLayoutVars>
      </dgm:prSet>
      <dgm:spPr/>
    </dgm:pt>
    <dgm:pt modelId="{F2460D72-42DF-4EB4-BADB-BA8041A75530}" type="pres">
      <dgm:prSet presAssocID="{7DF5942E-AF51-4395-BCCC-425A85FA2899}" presName="rootComposite" presStyleCnt="0"/>
      <dgm:spPr/>
    </dgm:pt>
    <dgm:pt modelId="{81C06C6D-C406-47E7-8C68-19C7C95A5133}" type="pres">
      <dgm:prSet presAssocID="{7DF5942E-AF51-4395-BCCC-425A85FA2899}" presName="rootText" presStyleLbl="node3" presStyleIdx="0" presStyleCnt="18">
        <dgm:presLayoutVars>
          <dgm:chPref val="3"/>
        </dgm:presLayoutVars>
      </dgm:prSet>
      <dgm:spPr/>
      <dgm:t>
        <a:bodyPr/>
        <a:lstStyle/>
        <a:p>
          <a:endParaRPr lang="en-NZ"/>
        </a:p>
      </dgm:t>
    </dgm:pt>
    <dgm:pt modelId="{2A1DC69D-D3B0-4E83-BE33-06E6EDA740FA}" type="pres">
      <dgm:prSet presAssocID="{7DF5942E-AF51-4395-BCCC-425A85FA2899}" presName="rootConnector" presStyleLbl="node3" presStyleIdx="0" presStyleCnt="18"/>
      <dgm:spPr/>
      <dgm:t>
        <a:bodyPr/>
        <a:lstStyle/>
        <a:p>
          <a:endParaRPr lang="en-NZ"/>
        </a:p>
      </dgm:t>
    </dgm:pt>
    <dgm:pt modelId="{B9EA370F-20B5-4127-95E6-DFBF253224C4}" type="pres">
      <dgm:prSet presAssocID="{7DF5942E-AF51-4395-BCCC-425A85FA2899}" presName="hierChild4" presStyleCnt="0"/>
      <dgm:spPr/>
    </dgm:pt>
    <dgm:pt modelId="{27907408-7E48-48F4-8A2A-AA529CC573C3}" type="pres">
      <dgm:prSet presAssocID="{7DF5942E-AF51-4395-BCCC-425A85FA2899}" presName="hierChild5" presStyleCnt="0"/>
      <dgm:spPr/>
    </dgm:pt>
    <dgm:pt modelId="{06126661-B68A-4251-A93F-1884A26E256E}" type="pres">
      <dgm:prSet presAssocID="{3866212D-AE8C-4A90-8DB1-57E135585C1E}" presName="Name37" presStyleLbl="parChTrans1D3" presStyleIdx="1" presStyleCnt="18"/>
      <dgm:spPr/>
      <dgm:t>
        <a:bodyPr/>
        <a:lstStyle/>
        <a:p>
          <a:endParaRPr lang="en-NZ"/>
        </a:p>
      </dgm:t>
    </dgm:pt>
    <dgm:pt modelId="{D57CE671-E7FA-4562-AE0C-F4289AE294D7}" type="pres">
      <dgm:prSet presAssocID="{E9EC2F9B-FDFF-4AF5-89BF-E46E4FF5AD12}" presName="hierRoot2" presStyleCnt="0">
        <dgm:presLayoutVars>
          <dgm:hierBranch val="init"/>
        </dgm:presLayoutVars>
      </dgm:prSet>
      <dgm:spPr/>
    </dgm:pt>
    <dgm:pt modelId="{D3B86A7E-3509-4A2D-BF65-6D3AC4E97BE0}" type="pres">
      <dgm:prSet presAssocID="{E9EC2F9B-FDFF-4AF5-89BF-E46E4FF5AD12}" presName="rootComposite" presStyleCnt="0"/>
      <dgm:spPr/>
    </dgm:pt>
    <dgm:pt modelId="{6C627F8E-8D6B-44A4-A554-5E9AAD5782C4}" type="pres">
      <dgm:prSet presAssocID="{E9EC2F9B-FDFF-4AF5-89BF-E46E4FF5AD12}" presName="rootText" presStyleLbl="node3" presStyleIdx="1" presStyleCnt="18">
        <dgm:presLayoutVars>
          <dgm:chPref val="3"/>
        </dgm:presLayoutVars>
      </dgm:prSet>
      <dgm:spPr/>
      <dgm:t>
        <a:bodyPr/>
        <a:lstStyle/>
        <a:p>
          <a:endParaRPr lang="en-NZ"/>
        </a:p>
      </dgm:t>
    </dgm:pt>
    <dgm:pt modelId="{C2A6C739-64BD-415D-917A-B65E951A1FDE}" type="pres">
      <dgm:prSet presAssocID="{E9EC2F9B-FDFF-4AF5-89BF-E46E4FF5AD12}" presName="rootConnector" presStyleLbl="node3" presStyleIdx="1" presStyleCnt="18"/>
      <dgm:spPr/>
      <dgm:t>
        <a:bodyPr/>
        <a:lstStyle/>
        <a:p>
          <a:endParaRPr lang="en-NZ"/>
        </a:p>
      </dgm:t>
    </dgm:pt>
    <dgm:pt modelId="{9E1B8F43-903D-406D-AFBA-CABB0ED256C8}" type="pres">
      <dgm:prSet presAssocID="{E9EC2F9B-FDFF-4AF5-89BF-E46E4FF5AD12}" presName="hierChild4" presStyleCnt="0"/>
      <dgm:spPr/>
    </dgm:pt>
    <dgm:pt modelId="{B2E7BBE3-DCF0-46BC-A95D-F668C5BD37DF}" type="pres">
      <dgm:prSet presAssocID="{E9EC2F9B-FDFF-4AF5-89BF-E46E4FF5AD12}" presName="hierChild5" presStyleCnt="0"/>
      <dgm:spPr/>
    </dgm:pt>
    <dgm:pt modelId="{174214A2-5C0A-4FE3-A393-33034ED1FE4B}" type="pres">
      <dgm:prSet presAssocID="{6E20C38D-E46F-47E4-ACE8-943E98A4CB8B}" presName="Name37" presStyleLbl="parChTrans1D3" presStyleIdx="2" presStyleCnt="18"/>
      <dgm:spPr/>
      <dgm:t>
        <a:bodyPr/>
        <a:lstStyle/>
        <a:p>
          <a:endParaRPr lang="en-NZ"/>
        </a:p>
      </dgm:t>
    </dgm:pt>
    <dgm:pt modelId="{E6694210-D0B6-4B8F-9F36-744FBF020C1E}" type="pres">
      <dgm:prSet presAssocID="{3E02399C-6B99-4474-AD59-13B0EC817434}" presName="hierRoot2" presStyleCnt="0">
        <dgm:presLayoutVars>
          <dgm:hierBranch val="init"/>
        </dgm:presLayoutVars>
      </dgm:prSet>
      <dgm:spPr/>
    </dgm:pt>
    <dgm:pt modelId="{A5DE43D2-000D-4FE2-B90D-DF7CF2CCEDE5}" type="pres">
      <dgm:prSet presAssocID="{3E02399C-6B99-4474-AD59-13B0EC817434}" presName="rootComposite" presStyleCnt="0"/>
      <dgm:spPr/>
    </dgm:pt>
    <dgm:pt modelId="{612CEEE8-89D6-4E63-A4C6-7AD96BAD0776}" type="pres">
      <dgm:prSet presAssocID="{3E02399C-6B99-4474-AD59-13B0EC817434}" presName="rootText" presStyleLbl="node3" presStyleIdx="2" presStyleCnt="18">
        <dgm:presLayoutVars>
          <dgm:chPref val="3"/>
        </dgm:presLayoutVars>
      </dgm:prSet>
      <dgm:spPr/>
      <dgm:t>
        <a:bodyPr/>
        <a:lstStyle/>
        <a:p>
          <a:endParaRPr lang="en-NZ"/>
        </a:p>
      </dgm:t>
    </dgm:pt>
    <dgm:pt modelId="{6ABAE061-BB6D-424C-B2AE-0DB167934F19}" type="pres">
      <dgm:prSet presAssocID="{3E02399C-6B99-4474-AD59-13B0EC817434}" presName="rootConnector" presStyleLbl="node3" presStyleIdx="2" presStyleCnt="18"/>
      <dgm:spPr/>
      <dgm:t>
        <a:bodyPr/>
        <a:lstStyle/>
        <a:p>
          <a:endParaRPr lang="en-NZ"/>
        </a:p>
      </dgm:t>
    </dgm:pt>
    <dgm:pt modelId="{082145ED-4519-419B-8541-C918169743AC}" type="pres">
      <dgm:prSet presAssocID="{3E02399C-6B99-4474-AD59-13B0EC817434}" presName="hierChild4" presStyleCnt="0"/>
      <dgm:spPr/>
    </dgm:pt>
    <dgm:pt modelId="{8547B9C1-5B3B-44CF-8112-CF9B46239AAD}" type="pres">
      <dgm:prSet presAssocID="{3E02399C-6B99-4474-AD59-13B0EC817434}" presName="hierChild5" presStyleCnt="0"/>
      <dgm:spPr/>
    </dgm:pt>
    <dgm:pt modelId="{17336B68-EE58-418C-B165-2CAFD30379BD}" type="pres">
      <dgm:prSet presAssocID="{9899CC86-0613-45FC-9629-69825D841A27}" presName="Name37" presStyleLbl="parChTrans1D3" presStyleIdx="3" presStyleCnt="18"/>
      <dgm:spPr/>
      <dgm:t>
        <a:bodyPr/>
        <a:lstStyle/>
        <a:p>
          <a:endParaRPr lang="en-NZ"/>
        </a:p>
      </dgm:t>
    </dgm:pt>
    <dgm:pt modelId="{86BA28B6-0EC7-45BA-899E-ED5EECB7A6DE}" type="pres">
      <dgm:prSet presAssocID="{2347D51B-8735-4753-8EE9-17638F67BF2B}" presName="hierRoot2" presStyleCnt="0">
        <dgm:presLayoutVars>
          <dgm:hierBranch val="init"/>
        </dgm:presLayoutVars>
      </dgm:prSet>
      <dgm:spPr/>
    </dgm:pt>
    <dgm:pt modelId="{26BD731F-AE65-4F35-AC3D-783E1AB040FB}" type="pres">
      <dgm:prSet presAssocID="{2347D51B-8735-4753-8EE9-17638F67BF2B}" presName="rootComposite" presStyleCnt="0"/>
      <dgm:spPr/>
    </dgm:pt>
    <dgm:pt modelId="{65C179FF-34FE-497A-A721-B343682B26DD}" type="pres">
      <dgm:prSet presAssocID="{2347D51B-8735-4753-8EE9-17638F67BF2B}" presName="rootText" presStyleLbl="node3" presStyleIdx="3" presStyleCnt="18">
        <dgm:presLayoutVars>
          <dgm:chPref val="3"/>
        </dgm:presLayoutVars>
      </dgm:prSet>
      <dgm:spPr/>
      <dgm:t>
        <a:bodyPr/>
        <a:lstStyle/>
        <a:p>
          <a:endParaRPr lang="en-NZ"/>
        </a:p>
      </dgm:t>
    </dgm:pt>
    <dgm:pt modelId="{72F9B7D5-2FDA-45FB-A613-07E29E4D6F58}" type="pres">
      <dgm:prSet presAssocID="{2347D51B-8735-4753-8EE9-17638F67BF2B}" presName="rootConnector" presStyleLbl="node3" presStyleIdx="3" presStyleCnt="18"/>
      <dgm:spPr/>
      <dgm:t>
        <a:bodyPr/>
        <a:lstStyle/>
        <a:p>
          <a:endParaRPr lang="en-NZ"/>
        </a:p>
      </dgm:t>
    </dgm:pt>
    <dgm:pt modelId="{B45FB86A-8311-4958-AB15-61E8434BE0CA}" type="pres">
      <dgm:prSet presAssocID="{2347D51B-8735-4753-8EE9-17638F67BF2B}" presName="hierChild4" presStyleCnt="0"/>
      <dgm:spPr/>
    </dgm:pt>
    <dgm:pt modelId="{300E3B18-4050-40E7-8377-3D4DFDCD13C3}" type="pres">
      <dgm:prSet presAssocID="{2347D51B-8735-4753-8EE9-17638F67BF2B}" presName="hierChild5" presStyleCnt="0"/>
      <dgm:spPr/>
    </dgm:pt>
    <dgm:pt modelId="{714D96BA-109F-40FB-8FFD-D87ED16C13BD}" type="pres">
      <dgm:prSet presAssocID="{33B36248-1B96-4204-BE12-3B080B7AA825}" presName="Name37" presStyleLbl="parChTrans1D3" presStyleIdx="4" presStyleCnt="18"/>
      <dgm:spPr/>
      <dgm:t>
        <a:bodyPr/>
        <a:lstStyle/>
        <a:p>
          <a:endParaRPr lang="en-NZ"/>
        </a:p>
      </dgm:t>
    </dgm:pt>
    <dgm:pt modelId="{98FDBAA6-A1E4-4DA1-B0AD-EACE7A145A65}" type="pres">
      <dgm:prSet presAssocID="{B2DCE47C-8333-4F37-96B1-FAE0C2233398}" presName="hierRoot2" presStyleCnt="0">
        <dgm:presLayoutVars>
          <dgm:hierBranch val="init"/>
        </dgm:presLayoutVars>
      </dgm:prSet>
      <dgm:spPr/>
    </dgm:pt>
    <dgm:pt modelId="{189EB100-363B-42CC-9CB1-5A9CA261A2C5}" type="pres">
      <dgm:prSet presAssocID="{B2DCE47C-8333-4F37-96B1-FAE0C2233398}" presName="rootComposite" presStyleCnt="0"/>
      <dgm:spPr/>
    </dgm:pt>
    <dgm:pt modelId="{DCF4D1B4-4EE1-41D6-BF33-A63BC5B0ABE6}" type="pres">
      <dgm:prSet presAssocID="{B2DCE47C-8333-4F37-96B1-FAE0C2233398}" presName="rootText" presStyleLbl="node3" presStyleIdx="4" presStyleCnt="18">
        <dgm:presLayoutVars>
          <dgm:chPref val="3"/>
        </dgm:presLayoutVars>
      </dgm:prSet>
      <dgm:spPr/>
      <dgm:t>
        <a:bodyPr/>
        <a:lstStyle/>
        <a:p>
          <a:endParaRPr lang="en-NZ"/>
        </a:p>
      </dgm:t>
    </dgm:pt>
    <dgm:pt modelId="{83B9C22C-9E29-4FC4-B956-F348E20908B6}" type="pres">
      <dgm:prSet presAssocID="{B2DCE47C-8333-4F37-96B1-FAE0C2233398}" presName="rootConnector" presStyleLbl="node3" presStyleIdx="4" presStyleCnt="18"/>
      <dgm:spPr/>
      <dgm:t>
        <a:bodyPr/>
        <a:lstStyle/>
        <a:p>
          <a:endParaRPr lang="en-NZ"/>
        </a:p>
      </dgm:t>
    </dgm:pt>
    <dgm:pt modelId="{34338C35-DDFF-4A94-9882-13F8C7187021}" type="pres">
      <dgm:prSet presAssocID="{B2DCE47C-8333-4F37-96B1-FAE0C2233398}" presName="hierChild4" presStyleCnt="0"/>
      <dgm:spPr/>
    </dgm:pt>
    <dgm:pt modelId="{C764870C-5ACD-4405-96DB-CBA68E870A72}" type="pres">
      <dgm:prSet presAssocID="{B2DCE47C-8333-4F37-96B1-FAE0C2233398}" presName="hierChild5" presStyleCnt="0"/>
      <dgm:spPr/>
    </dgm:pt>
    <dgm:pt modelId="{F7895D02-90F8-43E1-966C-B93462DBAD56}" type="pres">
      <dgm:prSet presAssocID="{2BD5E3C3-C51C-4A2F-8FFF-604F0635FDF2}" presName="Name37" presStyleLbl="parChTrans1D3" presStyleIdx="5" presStyleCnt="18"/>
      <dgm:spPr/>
      <dgm:t>
        <a:bodyPr/>
        <a:lstStyle/>
        <a:p>
          <a:endParaRPr lang="en-NZ"/>
        </a:p>
      </dgm:t>
    </dgm:pt>
    <dgm:pt modelId="{9055C7C1-CEFF-45DD-9ECB-D4C55327F09B}" type="pres">
      <dgm:prSet presAssocID="{A6F5A822-B486-4389-BF35-56B88B04826E}" presName="hierRoot2" presStyleCnt="0">
        <dgm:presLayoutVars>
          <dgm:hierBranch val="init"/>
        </dgm:presLayoutVars>
      </dgm:prSet>
      <dgm:spPr/>
    </dgm:pt>
    <dgm:pt modelId="{75F94EDF-1C24-499F-8B20-5B91ABBD4C9D}" type="pres">
      <dgm:prSet presAssocID="{A6F5A822-B486-4389-BF35-56B88B04826E}" presName="rootComposite" presStyleCnt="0"/>
      <dgm:spPr/>
    </dgm:pt>
    <dgm:pt modelId="{40D77230-CB16-4EDA-B966-75F8B84F87F5}" type="pres">
      <dgm:prSet presAssocID="{A6F5A822-B486-4389-BF35-56B88B04826E}" presName="rootText" presStyleLbl="node3" presStyleIdx="5" presStyleCnt="18">
        <dgm:presLayoutVars>
          <dgm:chPref val="3"/>
        </dgm:presLayoutVars>
      </dgm:prSet>
      <dgm:spPr/>
      <dgm:t>
        <a:bodyPr/>
        <a:lstStyle/>
        <a:p>
          <a:endParaRPr lang="en-NZ"/>
        </a:p>
      </dgm:t>
    </dgm:pt>
    <dgm:pt modelId="{C18CDE11-DDD3-4B5B-8862-B4E8E61F1A75}" type="pres">
      <dgm:prSet presAssocID="{A6F5A822-B486-4389-BF35-56B88B04826E}" presName="rootConnector" presStyleLbl="node3" presStyleIdx="5" presStyleCnt="18"/>
      <dgm:spPr/>
      <dgm:t>
        <a:bodyPr/>
        <a:lstStyle/>
        <a:p>
          <a:endParaRPr lang="en-NZ"/>
        </a:p>
      </dgm:t>
    </dgm:pt>
    <dgm:pt modelId="{2559A5AF-3A9D-4AD1-A10A-4997E044BDD7}" type="pres">
      <dgm:prSet presAssocID="{A6F5A822-B486-4389-BF35-56B88B04826E}" presName="hierChild4" presStyleCnt="0"/>
      <dgm:spPr/>
    </dgm:pt>
    <dgm:pt modelId="{004C9BA1-722A-4A80-B824-35056F561685}" type="pres">
      <dgm:prSet presAssocID="{C948A3A2-52A7-438A-BBA0-97147B0D5F57}" presName="Name37" presStyleLbl="parChTrans1D4" presStyleIdx="0" presStyleCnt="1"/>
      <dgm:spPr/>
      <dgm:t>
        <a:bodyPr/>
        <a:lstStyle/>
        <a:p>
          <a:endParaRPr lang="en-NZ"/>
        </a:p>
      </dgm:t>
    </dgm:pt>
    <dgm:pt modelId="{5AD51B2F-AF85-490E-AFBF-68FC2E12753E}" type="pres">
      <dgm:prSet presAssocID="{978C4801-EE1E-4F0D-B7B3-00B04DB4B820}" presName="hierRoot2" presStyleCnt="0">
        <dgm:presLayoutVars>
          <dgm:hierBranch val="init"/>
        </dgm:presLayoutVars>
      </dgm:prSet>
      <dgm:spPr/>
    </dgm:pt>
    <dgm:pt modelId="{19F907F4-DABD-42CA-A38B-96511B6917CD}" type="pres">
      <dgm:prSet presAssocID="{978C4801-EE1E-4F0D-B7B3-00B04DB4B820}" presName="rootComposite" presStyleCnt="0"/>
      <dgm:spPr/>
    </dgm:pt>
    <dgm:pt modelId="{39342EF6-DEC4-4E4D-A1D0-75B86B8674CE}" type="pres">
      <dgm:prSet presAssocID="{978C4801-EE1E-4F0D-B7B3-00B04DB4B820}" presName="rootText" presStyleLbl="node4" presStyleIdx="0" presStyleCnt="1">
        <dgm:presLayoutVars>
          <dgm:chPref val="3"/>
        </dgm:presLayoutVars>
      </dgm:prSet>
      <dgm:spPr/>
      <dgm:t>
        <a:bodyPr/>
        <a:lstStyle/>
        <a:p>
          <a:endParaRPr lang="en-NZ"/>
        </a:p>
      </dgm:t>
    </dgm:pt>
    <dgm:pt modelId="{FECD7606-BC1D-4CED-9D9F-BAF68F90FA87}" type="pres">
      <dgm:prSet presAssocID="{978C4801-EE1E-4F0D-B7B3-00B04DB4B820}" presName="rootConnector" presStyleLbl="node4" presStyleIdx="0" presStyleCnt="1"/>
      <dgm:spPr/>
      <dgm:t>
        <a:bodyPr/>
        <a:lstStyle/>
        <a:p>
          <a:endParaRPr lang="en-NZ"/>
        </a:p>
      </dgm:t>
    </dgm:pt>
    <dgm:pt modelId="{BDAC9EB2-6721-42F2-9F37-500BE8F485A6}" type="pres">
      <dgm:prSet presAssocID="{978C4801-EE1E-4F0D-B7B3-00B04DB4B820}" presName="hierChild4" presStyleCnt="0"/>
      <dgm:spPr/>
    </dgm:pt>
    <dgm:pt modelId="{8DF4372D-A725-4D82-8B27-8EFB8CA8A966}" type="pres">
      <dgm:prSet presAssocID="{978C4801-EE1E-4F0D-B7B3-00B04DB4B820}" presName="hierChild5" presStyleCnt="0"/>
      <dgm:spPr/>
    </dgm:pt>
    <dgm:pt modelId="{3836B333-4BFC-4A3B-AB07-97D23B135EA0}" type="pres">
      <dgm:prSet presAssocID="{A6F5A822-B486-4389-BF35-56B88B04826E}" presName="hierChild5" presStyleCnt="0"/>
      <dgm:spPr/>
    </dgm:pt>
    <dgm:pt modelId="{7B6CAE7D-01C0-4AFE-90D3-67179B0F52C0}" type="pres">
      <dgm:prSet presAssocID="{29E44962-3705-489E-A2EC-E353DE8AA24B}" presName="hierChild5" presStyleCnt="0"/>
      <dgm:spPr/>
    </dgm:pt>
    <dgm:pt modelId="{41900CDE-D6AA-48C3-A6A5-DF99C88396DB}" type="pres">
      <dgm:prSet presAssocID="{A9EE92F7-5536-4D2C-83EB-3C8ED9BEB1B3}" presName="Name37" presStyleLbl="parChTrans1D2" presStyleIdx="1" presStyleCnt="4"/>
      <dgm:spPr/>
      <dgm:t>
        <a:bodyPr/>
        <a:lstStyle/>
        <a:p>
          <a:endParaRPr lang="en-NZ"/>
        </a:p>
      </dgm:t>
    </dgm:pt>
    <dgm:pt modelId="{3407F32B-6E09-4400-B88B-EA649AD0DD65}" type="pres">
      <dgm:prSet presAssocID="{14FF4CB9-A477-4156-A1D8-4F837361D2A7}" presName="hierRoot2" presStyleCnt="0">
        <dgm:presLayoutVars>
          <dgm:hierBranch val="init"/>
        </dgm:presLayoutVars>
      </dgm:prSet>
      <dgm:spPr/>
    </dgm:pt>
    <dgm:pt modelId="{F4327AEF-FE3A-408B-A845-B082836E6989}" type="pres">
      <dgm:prSet presAssocID="{14FF4CB9-A477-4156-A1D8-4F837361D2A7}" presName="rootComposite" presStyleCnt="0"/>
      <dgm:spPr/>
    </dgm:pt>
    <dgm:pt modelId="{862596F2-7DA3-4281-8B1E-B3AD575B0E62}" type="pres">
      <dgm:prSet presAssocID="{14FF4CB9-A477-4156-A1D8-4F837361D2A7}" presName="rootText" presStyleLbl="node2" presStyleIdx="1" presStyleCnt="4">
        <dgm:presLayoutVars>
          <dgm:chPref val="3"/>
        </dgm:presLayoutVars>
      </dgm:prSet>
      <dgm:spPr/>
      <dgm:t>
        <a:bodyPr/>
        <a:lstStyle/>
        <a:p>
          <a:endParaRPr lang="en-NZ"/>
        </a:p>
      </dgm:t>
    </dgm:pt>
    <dgm:pt modelId="{EE46189B-011C-4AF5-9032-412DC99CDFE4}" type="pres">
      <dgm:prSet presAssocID="{14FF4CB9-A477-4156-A1D8-4F837361D2A7}" presName="rootConnector" presStyleLbl="node2" presStyleIdx="1" presStyleCnt="4"/>
      <dgm:spPr/>
      <dgm:t>
        <a:bodyPr/>
        <a:lstStyle/>
        <a:p>
          <a:endParaRPr lang="en-NZ"/>
        </a:p>
      </dgm:t>
    </dgm:pt>
    <dgm:pt modelId="{B954EEF9-34A0-410A-B28E-F8F55C5F74E4}" type="pres">
      <dgm:prSet presAssocID="{14FF4CB9-A477-4156-A1D8-4F837361D2A7}" presName="hierChild4" presStyleCnt="0"/>
      <dgm:spPr/>
    </dgm:pt>
    <dgm:pt modelId="{EAADB2CA-5471-4D62-8B26-C4972B1491FA}" type="pres">
      <dgm:prSet presAssocID="{E7B0400A-2FF4-4B98-8F44-D80C6A70B30F}" presName="Name37" presStyleLbl="parChTrans1D3" presStyleIdx="6" presStyleCnt="18"/>
      <dgm:spPr/>
      <dgm:t>
        <a:bodyPr/>
        <a:lstStyle/>
        <a:p>
          <a:endParaRPr lang="en-NZ"/>
        </a:p>
      </dgm:t>
    </dgm:pt>
    <dgm:pt modelId="{02CDE426-F062-4122-B2E3-A78D4F3FE07A}" type="pres">
      <dgm:prSet presAssocID="{D4B11226-7659-431D-88CF-FD1558672A6B}" presName="hierRoot2" presStyleCnt="0">
        <dgm:presLayoutVars>
          <dgm:hierBranch val="init"/>
        </dgm:presLayoutVars>
      </dgm:prSet>
      <dgm:spPr/>
    </dgm:pt>
    <dgm:pt modelId="{ACE564F7-BBBD-4B28-A533-BCFF6FC4E0ED}" type="pres">
      <dgm:prSet presAssocID="{D4B11226-7659-431D-88CF-FD1558672A6B}" presName="rootComposite" presStyleCnt="0"/>
      <dgm:spPr/>
    </dgm:pt>
    <dgm:pt modelId="{5CE5DF91-D741-41D2-BFCF-6828DE0D6146}" type="pres">
      <dgm:prSet presAssocID="{D4B11226-7659-431D-88CF-FD1558672A6B}" presName="rootText" presStyleLbl="node3" presStyleIdx="6" presStyleCnt="18">
        <dgm:presLayoutVars>
          <dgm:chPref val="3"/>
        </dgm:presLayoutVars>
      </dgm:prSet>
      <dgm:spPr/>
      <dgm:t>
        <a:bodyPr/>
        <a:lstStyle/>
        <a:p>
          <a:endParaRPr lang="en-NZ"/>
        </a:p>
      </dgm:t>
    </dgm:pt>
    <dgm:pt modelId="{F8F4CF68-9F49-4A15-9844-4B8F397EBCA9}" type="pres">
      <dgm:prSet presAssocID="{D4B11226-7659-431D-88CF-FD1558672A6B}" presName="rootConnector" presStyleLbl="node3" presStyleIdx="6" presStyleCnt="18"/>
      <dgm:spPr/>
      <dgm:t>
        <a:bodyPr/>
        <a:lstStyle/>
        <a:p>
          <a:endParaRPr lang="en-NZ"/>
        </a:p>
      </dgm:t>
    </dgm:pt>
    <dgm:pt modelId="{448E7220-3A3C-4AB6-AC63-11204A579CF9}" type="pres">
      <dgm:prSet presAssocID="{D4B11226-7659-431D-88CF-FD1558672A6B}" presName="hierChild4" presStyleCnt="0"/>
      <dgm:spPr/>
    </dgm:pt>
    <dgm:pt modelId="{20EA2B14-ECAA-4A05-B586-2DAF752C9CE6}" type="pres">
      <dgm:prSet presAssocID="{D4B11226-7659-431D-88CF-FD1558672A6B}" presName="hierChild5" presStyleCnt="0"/>
      <dgm:spPr/>
    </dgm:pt>
    <dgm:pt modelId="{969E24CC-7E78-4F86-B577-9A2B400219E5}" type="pres">
      <dgm:prSet presAssocID="{C8DEF5DF-7807-441F-A815-D72A8A54BE55}" presName="Name37" presStyleLbl="parChTrans1D3" presStyleIdx="7" presStyleCnt="18"/>
      <dgm:spPr/>
      <dgm:t>
        <a:bodyPr/>
        <a:lstStyle/>
        <a:p>
          <a:endParaRPr lang="en-NZ"/>
        </a:p>
      </dgm:t>
    </dgm:pt>
    <dgm:pt modelId="{BE4E0B4A-5931-44BA-A6B2-BF09C76134B9}" type="pres">
      <dgm:prSet presAssocID="{755A7E15-2F83-4966-B16D-74482A0B1B5F}" presName="hierRoot2" presStyleCnt="0">
        <dgm:presLayoutVars>
          <dgm:hierBranch val="init"/>
        </dgm:presLayoutVars>
      </dgm:prSet>
      <dgm:spPr/>
    </dgm:pt>
    <dgm:pt modelId="{F3B07CBE-252F-4FF2-8ACB-CA3CB9448842}" type="pres">
      <dgm:prSet presAssocID="{755A7E15-2F83-4966-B16D-74482A0B1B5F}" presName="rootComposite" presStyleCnt="0"/>
      <dgm:spPr/>
    </dgm:pt>
    <dgm:pt modelId="{99D896A7-E157-4E09-81F9-284282B0BBA4}" type="pres">
      <dgm:prSet presAssocID="{755A7E15-2F83-4966-B16D-74482A0B1B5F}" presName="rootText" presStyleLbl="node3" presStyleIdx="7" presStyleCnt="18">
        <dgm:presLayoutVars>
          <dgm:chPref val="3"/>
        </dgm:presLayoutVars>
      </dgm:prSet>
      <dgm:spPr/>
      <dgm:t>
        <a:bodyPr/>
        <a:lstStyle/>
        <a:p>
          <a:endParaRPr lang="en-NZ"/>
        </a:p>
      </dgm:t>
    </dgm:pt>
    <dgm:pt modelId="{9702EEF3-F337-4D82-A3A1-61EA6B9D4873}" type="pres">
      <dgm:prSet presAssocID="{755A7E15-2F83-4966-B16D-74482A0B1B5F}" presName="rootConnector" presStyleLbl="node3" presStyleIdx="7" presStyleCnt="18"/>
      <dgm:spPr/>
      <dgm:t>
        <a:bodyPr/>
        <a:lstStyle/>
        <a:p>
          <a:endParaRPr lang="en-NZ"/>
        </a:p>
      </dgm:t>
    </dgm:pt>
    <dgm:pt modelId="{D87EFCB5-065F-4450-AB03-520B7176F3D2}" type="pres">
      <dgm:prSet presAssocID="{755A7E15-2F83-4966-B16D-74482A0B1B5F}" presName="hierChild4" presStyleCnt="0"/>
      <dgm:spPr/>
    </dgm:pt>
    <dgm:pt modelId="{4C83EA7B-5163-4188-84D4-F98C07BB7503}" type="pres">
      <dgm:prSet presAssocID="{755A7E15-2F83-4966-B16D-74482A0B1B5F}" presName="hierChild5" presStyleCnt="0"/>
      <dgm:spPr/>
    </dgm:pt>
    <dgm:pt modelId="{694FD23F-7102-4F3B-81C8-1C3DC2A7AA89}" type="pres">
      <dgm:prSet presAssocID="{9BAFB501-CCAD-41E3-AD0B-7C07C350E142}" presName="Name37" presStyleLbl="parChTrans1D3" presStyleIdx="8" presStyleCnt="18"/>
      <dgm:spPr/>
      <dgm:t>
        <a:bodyPr/>
        <a:lstStyle/>
        <a:p>
          <a:endParaRPr lang="en-NZ"/>
        </a:p>
      </dgm:t>
    </dgm:pt>
    <dgm:pt modelId="{0E763F0D-A153-4C1F-BE65-A0925A999A6B}" type="pres">
      <dgm:prSet presAssocID="{08438398-9F0B-4372-9447-423346C546E6}" presName="hierRoot2" presStyleCnt="0">
        <dgm:presLayoutVars>
          <dgm:hierBranch val="init"/>
        </dgm:presLayoutVars>
      </dgm:prSet>
      <dgm:spPr/>
    </dgm:pt>
    <dgm:pt modelId="{27202E8A-1C73-49D7-938A-89D3744090CF}" type="pres">
      <dgm:prSet presAssocID="{08438398-9F0B-4372-9447-423346C546E6}" presName="rootComposite" presStyleCnt="0"/>
      <dgm:spPr/>
    </dgm:pt>
    <dgm:pt modelId="{8B0A01ED-9629-4629-A042-B5FE34C85C12}" type="pres">
      <dgm:prSet presAssocID="{08438398-9F0B-4372-9447-423346C546E6}" presName="rootText" presStyleLbl="node3" presStyleIdx="8" presStyleCnt="18">
        <dgm:presLayoutVars>
          <dgm:chPref val="3"/>
        </dgm:presLayoutVars>
      </dgm:prSet>
      <dgm:spPr/>
      <dgm:t>
        <a:bodyPr/>
        <a:lstStyle/>
        <a:p>
          <a:endParaRPr lang="en-NZ"/>
        </a:p>
      </dgm:t>
    </dgm:pt>
    <dgm:pt modelId="{B4B039B4-2DE1-4FF8-A351-AA465DEA2700}" type="pres">
      <dgm:prSet presAssocID="{08438398-9F0B-4372-9447-423346C546E6}" presName="rootConnector" presStyleLbl="node3" presStyleIdx="8" presStyleCnt="18"/>
      <dgm:spPr/>
      <dgm:t>
        <a:bodyPr/>
        <a:lstStyle/>
        <a:p>
          <a:endParaRPr lang="en-NZ"/>
        </a:p>
      </dgm:t>
    </dgm:pt>
    <dgm:pt modelId="{3A008463-5464-4878-897F-40931705B0A3}" type="pres">
      <dgm:prSet presAssocID="{08438398-9F0B-4372-9447-423346C546E6}" presName="hierChild4" presStyleCnt="0"/>
      <dgm:spPr/>
    </dgm:pt>
    <dgm:pt modelId="{76987129-4CAC-4EBA-9322-17B7BDFECCB1}" type="pres">
      <dgm:prSet presAssocID="{08438398-9F0B-4372-9447-423346C546E6}" presName="hierChild5" presStyleCnt="0"/>
      <dgm:spPr/>
    </dgm:pt>
    <dgm:pt modelId="{2B138C54-AD5C-432B-BE03-FFEEDD7C3198}" type="pres">
      <dgm:prSet presAssocID="{267A034C-8B9C-49CA-A14F-E4E36BC75DC1}" presName="Name37" presStyleLbl="parChTrans1D3" presStyleIdx="9" presStyleCnt="18"/>
      <dgm:spPr/>
      <dgm:t>
        <a:bodyPr/>
        <a:lstStyle/>
        <a:p>
          <a:endParaRPr lang="en-NZ"/>
        </a:p>
      </dgm:t>
    </dgm:pt>
    <dgm:pt modelId="{3B8A73DE-82BF-4F8E-9ED3-A0AC709CDE4E}" type="pres">
      <dgm:prSet presAssocID="{06D110D2-CA97-448B-9553-D8FF308EEB9E}" presName="hierRoot2" presStyleCnt="0">
        <dgm:presLayoutVars>
          <dgm:hierBranch val="init"/>
        </dgm:presLayoutVars>
      </dgm:prSet>
      <dgm:spPr/>
    </dgm:pt>
    <dgm:pt modelId="{E0DA1655-56F3-445D-8A58-5415B3CC8B2E}" type="pres">
      <dgm:prSet presAssocID="{06D110D2-CA97-448B-9553-D8FF308EEB9E}" presName="rootComposite" presStyleCnt="0"/>
      <dgm:spPr/>
    </dgm:pt>
    <dgm:pt modelId="{148D3895-71C3-4CD3-A321-9502193E86D7}" type="pres">
      <dgm:prSet presAssocID="{06D110D2-CA97-448B-9553-D8FF308EEB9E}" presName="rootText" presStyleLbl="node3" presStyleIdx="9" presStyleCnt="18">
        <dgm:presLayoutVars>
          <dgm:chPref val="3"/>
        </dgm:presLayoutVars>
      </dgm:prSet>
      <dgm:spPr/>
      <dgm:t>
        <a:bodyPr/>
        <a:lstStyle/>
        <a:p>
          <a:endParaRPr lang="en-NZ"/>
        </a:p>
      </dgm:t>
    </dgm:pt>
    <dgm:pt modelId="{BFC910D3-A876-48DE-BC43-336375F7EC53}" type="pres">
      <dgm:prSet presAssocID="{06D110D2-CA97-448B-9553-D8FF308EEB9E}" presName="rootConnector" presStyleLbl="node3" presStyleIdx="9" presStyleCnt="18"/>
      <dgm:spPr/>
      <dgm:t>
        <a:bodyPr/>
        <a:lstStyle/>
        <a:p>
          <a:endParaRPr lang="en-NZ"/>
        </a:p>
      </dgm:t>
    </dgm:pt>
    <dgm:pt modelId="{1051A4F6-C967-45D2-95C3-C680072B2349}" type="pres">
      <dgm:prSet presAssocID="{06D110D2-CA97-448B-9553-D8FF308EEB9E}" presName="hierChild4" presStyleCnt="0"/>
      <dgm:spPr/>
    </dgm:pt>
    <dgm:pt modelId="{F452F91F-F30F-431E-9FA5-59C42920952F}" type="pres">
      <dgm:prSet presAssocID="{06D110D2-CA97-448B-9553-D8FF308EEB9E}" presName="hierChild5" presStyleCnt="0"/>
      <dgm:spPr/>
    </dgm:pt>
    <dgm:pt modelId="{11AFA1D7-48F7-432A-B072-7632BD60142F}" type="pres">
      <dgm:prSet presAssocID="{14FF4CB9-A477-4156-A1D8-4F837361D2A7}" presName="hierChild5" presStyleCnt="0"/>
      <dgm:spPr/>
    </dgm:pt>
    <dgm:pt modelId="{93447958-570B-4F0E-8F4F-486A47AE8376}" type="pres">
      <dgm:prSet presAssocID="{D1B2DF7D-3C47-43CE-9FC8-E4E8626FD1FF}" presName="Name37" presStyleLbl="parChTrans1D2" presStyleIdx="2" presStyleCnt="4"/>
      <dgm:spPr/>
      <dgm:t>
        <a:bodyPr/>
        <a:lstStyle/>
        <a:p>
          <a:endParaRPr lang="en-NZ"/>
        </a:p>
      </dgm:t>
    </dgm:pt>
    <dgm:pt modelId="{A088E862-C9A3-423B-82C2-96E903D4AA3C}" type="pres">
      <dgm:prSet presAssocID="{9EC168FA-C0DB-48F4-8B0D-3023DBA05C1F}" presName="hierRoot2" presStyleCnt="0">
        <dgm:presLayoutVars>
          <dgm:hierBranch val="init"/>
        </dgm:presLayoutVars>
      </dgm:prSet>
      <dgm:spPr/>
    </dgm:pt>
    <dgm:pt modelId="{369A7DA1-2872-478A-B9DA-429F13309C9F}" type="pres">
      <dgm:prSet presAssocID="{9EC168FA-C0DB-48F4-8B0D-3023DBA05C1F}" presName="rootComposite" presStyleCnt="0"/>
      <dgm:spPr/>
    </dgm:pt>
    <dgm:pt modelId="{31744DA0-9B34-4382-A02E-8FA88F681E9C}" type="pres">
      <dgm:prSet presAssocID="{9EC168FA-C0DB-48F4-8B0D-3023DBA05C1F}" presName="rootText" presStyleLbl="node2" presStyleIdx="2" presStyleCnt="4">
        <dgm:presLayoutVars>
          <dgm:chPref val="3"/>
        </dgm:presLayoutVars>
      </dgm:prSet>
      <dgm:spPr/>
      <dgm:t>
        <a:bodyPr/>
        <a:lstStyle/>
        <a:p>
          <a:endParaRPr lang="en-NZ"/>
        </a:p>
      </dgm:t>
    </dgm:pt>
    <dgm:pt modelId="{A57B43A1-6D03-413C-9F8D-6B27ACF76B39}" type="pres">
      <dgm:prSet presAssocID="{9EC168FA-C0DB-48F4-8B0D-3023DBA05C1F}" presName="rootConnector" presStyleLbl="node2" presStyleIdx="2" presStyleCnt="4"/>
      <dgm:spPr/>
      <dgm:t>
        <a:bodyPr/>
        <a:lstStyle/>
        <a:p>
          <a:endParaRPr lang="en-NZ"/>
        </a:p>
      </dgm:t>
    </dgm:pt>
    <dgm:pt modelId="{3287C888-62BE-4F33-926D-00A5B534F2ED}" type="pres">
      <dgm:prSet presAssocID="{9EC168FA-C0DB-48F4-8B0D-3023DBA05C1F}" presName="hierChild4" presStyleCnt="0"/>
      <dgm:spPr/>
    </dgm:pt>
    <dgm:pt modelId="{8ACA86DC-48D4-4E2D-97B4-91334ABAEFA2}" type="pres">
      <dgm:prSet presAssocID="{60C69C4D-93D1-4961-B40F-DC8B0104E632}" presName="Name37" presStyleLbl="parChTrans1D3" presStyleIdx="10" presStyleCnt="18"/>
      <dgm:spPr/>
      <dgm:t>
        <a:bodyPr/>
        <a:lstStyle/>
        <a:p>
          <a:endParaRPr lang="en-NZ"/>
        </a:p>
      </dgm:t>
    </dgm:pt>
    <dgm:pt modelId="{63194588-B994-466A-B596-27469BF2C70E}" type="pres">
      <dgm:prSet presAssocID="{5E061574-E9A6-4971-AAEF-EEE48CF1A6BA}" presName="hierRoot2" presStyleCnt="0">
        <dgm:presLayoutVars>
          <dgm:hierBranch val="init"/>
        </dgm:presLayoutVars>
      </dgm:prSet>
      <dgm:spPr/>
    </dgm:pt>
    <dgm:pt modelId="{CDEA9A64-7200-42C6-92AF-1803B3B5F34D}" type="pres">
      <dgm:prSet presAssocID="{5E061574-E9A6-4971-AAEF-EEE48CF1A6BA}" presName="rootComposite" presStyleCnt="0"/>
      <dgm:spPr/>
    </dgm:pt>
    <dgm:pt modelId="{F5C5271C-CDDF-4B0C-9A51-F7B3EBA285C9}" type="pres">
      <dgm:prSet presAssocID="{5E061574-E9A6-4971-AAEF-EEE48CF1A6BA}" presName="rootText" presStyleLbl="node3" presStyleIdx="10" presStyleCnt="18">
        <dgm:presLayoutVars>
          <dgm:chPref val="3"/>
        </dgm:presLayoutVars>
      </dgm:prSet>
      <dgm:spPr/>
      <dgm:t>
        <a:bodyPr/>
        <a:lstStyle/>
        <a:p>
          <a:endParaRPr lang="en-NZ"/>
        </a:p>
      </dgm:t>
    </dgm:pt>
    <dgm:pt modelId="{E00820A7-B892-4AA1-8D63-9D9101491B63}" type="pres">
      <dgm:prSet presAssocID="{5E061574-E9A6-4971-AAEF-EEE48CF1A6BA}" presName="rootConnector" presStyleLbl="node3" presStyleIdx="10" presStyleCnt="18"/>
      <dgm:spPr/>
      <dgm:t>
        <a:bodyPr/>
        <a:lstStyle/>
        <a:p>
          <a:endParaRPr lang="en-NZ"/>
        </a:p>
      </dgm:t>
    </dgm:pt>
    <dgm:pt modelId="{CDC512CE-D472-40F1-B0FF-A79C982DEF6F}" type="pres">
      <dgm:prSet presAssocID="{5E061574-E9A6-4971-AAEF-EEE48CF1A6BA}" presName="hierChild4" presStyleCnt="0"/>
      <dgm:spPr/>
    </dgm:pt>
    <dgm:pt modelId="{099C31EF-81B9-4527-824A-28219E30C07F}" type="pres">
      <dgm:prSet presAssocID="{5E061574-E9A6-4971-AAEF-EEE48CF1A6BA}" presName="hierChild5" presStyleCnt="0"/>
      <dgm:spPr/>
    </dgm:pt>
    <dgm:pt modelId="{C2824CCA-DA1E-4FD4-A803-4242CBA76278}" type="pres">
      <dgm:prSet presAssocID="{5490E195-86D1-41FE-94B8-7B54CB472D94}" presName="Name37" presStyleLbl="parChTrans1D3" presStyleIdx="11" presStyleCnt="18"/>
      <dgm:spPr/>
      <dgm:t>
        <a:bodyPr/>
        <a:lstStyle/>
        <a:p>
          <a:endParaRPr lang="en-NZ"/>
        </a:p>
      </dgm:t>
    </dgm:pt>
    <dgm:pt modelId="{387B7E05-F7A8-4E8A-B45E-4FCC97942A3B}" type="pres">
      <dgm:prSet presAssocID="{C07697E2-4D6A-4F77-986F-0CB60275EE01}" presName="hierRoot2" presStyleCnt="0">
        <dgm:presLayoutVars>
          <dgm:hierBranch val="init"/>
        </dgm:presLayoutVars>
      </dgm:prSet>
      <dgm:spPr/>
    </dgm:pt>
    <dgm:pt modelId="{34CCC267-EFD5-4BEC-AF48-E125B2190558}" type="pres">
      <dgm:prSet presAssocID="{C07697E2-4D6A-4F77-986F-0CB60275EE01}" presName="rootComposite" presStyleCnt="0"/>
      <dgm:spPr/>
    </dgm:pt>
    <dgm:pt modelId="{F9C19F57-EF0B-41C6-B6C2-9B8945A0932E}" type="pres">
      <dgm:prSet presAssocID="{C07697E2-4D6A-4F77-986F-0CB60275EE01}" presName="rootText" presStyleLbl="node3" presStyleIdx="11" presStyleCnt="18">
        <dgm:presLayoutVars>
          <dgm:chPref val="3"/>
        </dgm:presLayoutVars>
      </dgm:prSet>
      <dgm:spPr/>
      <dgm:t>
        <a:bodyPr/>
        <a:lstStyle/>
        <a:p>
          <a:endParaRPr lang="en-NZ"/>
        </a:p>
      </dgm:t>
    </dgm:pt>
    <dgm:pt modelId="{502AB319-F26B-4FA1-8DEE-ADFF83E5EC27}" type="pres">
      <dgm:prSet presAssocID="{C07697E2-4D6A-4F77-986F-0CB60275EE01}" presName="rootConnector" presStyleLbl="node3" presStyleIdx="11" presStyleCnt="18"/>
      <dgm:spPr/>
      <dgm:t>
        <a:bodyPr/>
        <a:lstStyle/>
        <a:p>
          <a:endParaRPr lang="en-NZ"/>
        </a:p>
      </dgm:t>
    </dgm:pt>
    <dgm:pt modelId="{9170CC4E-6CFC-4A1F-9D71-700213B431C8}" type="pres">
      <dgm:prSet presAssocID="{C07697E2-4D6A-4F77-986F-0CB60275EE01}" presName="hierChild4" presStyleCnt="0"/>
      <dgm:spPr/>
    </dgm:pt>
    <dgm:pt modelId="{735D9BCA-C94A-4F94-A657-0E508C237559}" type="pres">
      <dgm:prSet presAssocID="{C07697E2-4D6A-4F77-986F-0CB60275EE01}" presName="hierChild5" presStyleCnt="0"/>
      <dgm:spPr/>
    </dgm:pt>
    <dgm:pt modelId="{D0324F18-98DC-41DA-84D7-915652A4E054}" type="pres">
      <dgm:prSet presAssocID="{FB4BEB11-ACAA-4950-B49F-595AEE475228}" presName="Name37" presStyleLbl="parChTrans1D3" presStyleIdx="12" presStyleCnt="18"/>
      <dgm:spPr/>
      <dgm:t>
        <a:bodyPr/>
        <a:lstStyle/>
        <a:p>
          <a:endParaRPr lang="en-NZ"/>
        </a:p>
      </dgm:t>
    </dgm:pt>
    <dgm:pt modelId="{137178FB-DCE9-445B-B0F0-8973DC8ABC21}" type="pres">
      <dgm:prSet presAssocID="{2632FFB1-6F97-4F9D-8000-363EB41D4ABD}" presName="hierRoot2" presStyleCnt="0">
        <dgm:presLayoutVars>
          <dgm:hierBranch val="init"/>
        </dgm:presLayoutVars>
      </dgm:prSet>
      <dgm:spPr/>
    </dgm:pt>
    <dgm:pt modelId="{E73CA1D1-548E-4CD3-A149-443FDC833476}" type="pres">
      <dgm:prSet presAssocID="{2632FFB1-6F97-4F9D-8000-363EB41D4ABD}" presName="rootComposite" presStyleCnt="0"/>
      <dgm:spPr/>
    </dgm:pt>
    <dgm:pt modelId="{CE3D47A2-C973-437A-AE27-A31A193561B4}" type="pres">
      <dgm:prSet presAssocID="{2632FFB1-6F97-4F9D-8000-363EB41D4ABD}" presName="rootText" presStyleLbl="node3" presStyleIdx="12" presStyleCnt="18">
        <dgm:presLayoutVars>
          <dgm:chPref val="3"/>
        </dgm:presLayoutVars>
      </dgm:prSet>
      <dgm:spPr/>
      <dgm:t>
        <a:bodyPr/>
        <a:lstStyle/>
        <a:p>
          <a:endParaRPr lang="en-NZ"/>
        </a:p>
      </dgm:t>
    </dgm:pt>
    <dgm:pt modelId="{D0190203-ACB4-4831-89A8-4012A626A37D}" type="pres">
      <dgm:prSet presAssocID="{2632FFB1-6F97-4F9D-8000-363EB41D4ABD}" presName="rootConnector" presStyleLbl="node3" presStyleIdx="12" presStyleCnt="18"/>
      <dgm:spPr/>
      <dgm:t>
        <a:bodyPr/>
        <a:lstStyle/>
        <a:p>
          <a:endParaRPr lang="en-NZ"/>
        </a:p>
      </dgm:t>
    </dgm:pt>
    <dgm:pt modelId="{22671CDF-00CC-4601-B54B-181907D7F49C}" type="pres">
      <dgm:prSet presAssocID="{2632FFB1-6F97-4F9D-8000-363EB41D4ABD}" presName="hierChild4" presStyleCnt="0"/>
      <dgm:spPr/>
    </dgm:pt>
    <dgm:pt modelId="{B389B7B2-6337-4D27-8A91-6BFE6981745B}" type="pres">
      <dgm:prSet presAssocID="{2632FFB1-6F97-4F9D-8000-363EB41D4ABD}" presName="hierChild5" presStyleCnt="0"/>
      <dgm:spPr/>
    </dgm:pt>
    <dgm:pt modelId="{46C7BE60-0555-44D2-A09D-72837BE45447}" type="pres">
      <dgm:prSet presAssocID="{CBB3B76B-B04B-4148-87FD-419229E59E3A}" presName="Name37" presStyleLbl="parChTrans1D3" presStyleIdx="13" presStyleCnt="18"/>
      <dgm:spPr/>
      <dgm:t>
        <a:bodyPr/>
        <a:lstStyle/>
        <a:p>
          <a:endParaRPr lang="en-NZ"/>
        </a:p>
      </dgm:t>
    </dgm:pt>
    <dgm:pt modelId="{B9464D4C-E83B-45B9-B753-BE763BDCCF45}" type="pres">
      <dgm:prSet presAssocID="{4926F883-D803-47E4-A823-0132F3A66841}" presName="hierRoot2" presStyleCnt="0">
        <dgm:presLayoutVars>
          <dgm:hierBranch val="init"/>
        </dgm:presLayoutVars>
      </dgm:prSet>
      <dgm:spPr/>
    </dgm:pt>
    <dgm:pt modelId="{D8E03ADB-DAC6-4EA5-8512-AB0E85D210B5}" type="pres">
      <dgm:prSet presAssocID="{4926F883-D803-47E4-A823-0132F3A66841}" presName="rootComposite" presStyleCnt="0"/>
      <dgm:spPr/>
    </dgm:pt>
    <dgm:pt modelId="{860EB605-F1A4-4A12-9B32-47D44BF06114}" type="pres">
      <dgm:prSet presAssocID="{4926F883-D803-47E4-A823-0132F3A66841}" presName="rootText" presStyleLbl="node3" presStyleIdx="13" presStyleCnt="18">
        <dgm:presLayoutVars>
          <dgm:chPref val="3"/>
        </dgm:presLayoutVars>
      </dgm:prSet>
      <dgm:spPr/>
      <dgm:t>
        <a:bodyPr/>
        <a:lstStyle/>
        <a:p>
          <a:endParaRPr lang="en-NZ"/>
        </a:p>
      </dgm:t>
    </dgm:pt>
    <dgm:pt modelId="{568B0273-D707-48CD-9879-088F53CE1FFB}" type="pres">
      <dgm:prSet presAssocID="{4926F883-D803-47E4-A823-0132F3A66841}" presName="rootConnector" presStyleLbl="node3" presStyleIdx="13" presStyleCnt="18"/>
      <dgm:spPr/>
      <dgm:t>
        <a:bodyPr/>
        <a:lstStyle/>
        <a:p>
          <a:endParaRPr lang="en-NZ"/>
        </a:p>
      </dgm:t>
    </dgm:pt>
    <dgm:pt modelId="{F1EB1256-D73D-4486-9A70-62531C31BF0F}" type="pres">
      <dgm:prSet presAssocID="{4926F883-D803-47E4-A823-0132F3A66841}" presName="hierChild4" presStyleCnt="0"/>
      <dgm:spPr/>
    </dgm:pt>
    <dgm:pt modelId="{B07E6C49-F86A-494E-AFAE-4D45FA6DE655}" type="pres">
      <dgm:prSet presAssocID="{4926F883-D803-47E4-A823-0132F3A66841}" presName="hierChild5" presStyleCnt="0"/>
      <dgm:spPr/>
    </dgm:pt>
    <dgm:pt modelId="{F3AE20F9-F5C6-4985-9588-EB6F37C78AA0}" type="pres">
      <dgm:prSet presAssocID="{9EC168FA-C0DB-48F4-8B0D-3023DBA05C1F}" presName="hierChild5" presStyleCnt="0"/>
      <dgm:spPr/>
    </dgm:pt>
    <dgm:pt modelId="{C73A202A-0D0C-4D8F-B8E7-E2817DA2749F}" type="pres">
      <dgm:prSet presAssocID="{B04E1158-ADD7-411C-94BE-42DA763914D8}" presName="Name37" presStyleLbl="parChTrans1D2" presStyleIdx="3" presStyleCnt="4"/>
      <dgm:spPr/>
      <dgm:t>
        <a:bodyPr/>
        <a:lstStyle/>
        <a:p>
          <a:endParaRPr lang="en-NZ"/>
        </a:p>
      </dgm:t>
    </dgm:pt>
    <dgm:pt modelId="{E66E2D38-4867-442A-BA19-EC82B5A553B9}" type="pres">
      <dgm:prSet presAssocID="{FE0F9A91-33BA-4321-99CF-55BE79C2A2EF}" presName="hierRoot2" presStyleCnt="0">
        <dgm:presLayoutVars>
          <dgm:hierBranch val="init"/>
        </dgm:presLayoutVars>
      </dgm:prSet>
      <dgm:spPr/>
    </dgm:pt>
    <dgm:pt modelId="{FA5CAA7E-E180-46DF-816E-0D3373398A8B}" type="pres">
      <dgm:prSet presAssocID="{FE0F9A91-33BA-4321-99CF-55BE79C2A2EF}" presName="rootComposite" presStyleCnt="0"/>
      <dgm:spPr/>
    </dgm:pt>
    <dgm:pt modelId="{216F19D5-4D2A-46EF-B4D5-8B67FB596784}" type="pres">
      <dgm:prSet presAssocID="{FE0F9A91-33BA-4321-99CF-55BE79C2A2EF}" presName="rootText" presStyleLbl="node2" presStyleIdx="3" presStyleCnt="4">
        <dgm:presLayoutVars>
          <dgm:chPref val="3"/>
        </dgm:presLayoutVars>
      </dgm:prSet>
      <dgm:spPr/>
      <dgm:t>
        <a:bodyPr/>
        <a:lstStyle/>
        <a:p>
          <a:endParaRPr lang="en-NZ"/>
        </a:p>
      </dgm:t>
    </dgm:pt>
    <dgm:pt modelId="{B211582A-E271-450F-B335-7D9DB9034773}" type="pres">
      <dgm:prSet presAssocID="{FE0F9A91-33BA-4321-99CF-55BE79C2A2EF}" presName="rootConnector" presStyleLbl="node2" presStyleIdx="3" presStyleCnt="4"/>
      <dgm:spPr/>
      <dgm:t>
        <a:bodyPr/>
        <a:lstStyle/>
        <a:p>
          <a:endParaRPr lang="en-NZ"/>
        </a:p>
      </dgm:t>
    </dgm:pt>
    <dgm:pt modelId="{D5C13012-7056-453D-91A8-0E1A51E315CE}" type="pres">
      <dgm:prSet presAssocID="{FE0F9A91-33BA-4321-99CF-55BE79C2A2EF}" presName="hierChild4" presStyleCnt="0"/>
      <dgm:spPr/>
    </dgm:pt>
    <dgm:pt modelId="{78DCCD91-5177-497D-ADB0-183ABC8B2D04}" type="pres">
      <dgm:prSet presAssocID="{C77CE323-C66A-441E-A764-3BEAA1CB32D5}" presName="Name37" presStyleLbl="parChTrans1D3" presStyleIdx="14" presStyleCnt="18"/>
      <dgm:spPr/>
      <dgm:t>
        <a:bodyPr/>
        <a:lstStyle/>
        <a:p>
          <a:endParaRPr lang="en-NZ"/>
        </a:p>
      </dgm:t>
    </dgm:pt>
    <dgm:pt modelId="{16209500-1D5D-4576-8203-622928E195B2}" type="pres">
      <dgm:prSet presAssocID="{4ED3B50A-64F2-41E1-ADDD-7B08926A9967}" presName="hierRoot2" presStyleCnt="0">
        <dgm:presLayoutVars>
          <dgm:hierBranch val="init"/>
        </dgm:presLayoutVars>
      </dgm:prSet>
      <dgm:spPr/>
    </dgm:pt>
    <dgm:pt modelId="{006A7FC3-7038-4CBE-BBE4-380DA7E62FD1}" type="pres">
      <dgm:prSet presAssocID="{4ED3B50A-64F2-41E1-ADDD-7B08926A9967}" presName="rootComposite" presStyleCnt="0"/>
      <dgm:spPr/>
    </dgm:pt>
    <dgm:pt modelId="{E79C59D0-BED9-4BC9-ABC4-CC23A5CDB37D}" type="pres">
      <dgm:prSet presAssocID="{4ED3B50A-64F2-41E1-ADDD-7B08926A9967}" presName="rootText" presStyleLbl="node3" presStyleIdx="14" presStyleCnt="18">
        <dgm:presLayoutVars>
          <dgm:chPref val="3"/>
        </dgm:presLayoutVars>
      </dgm:prSet>
      <dgm:spPr/>
      <dgm:t>
        <a:bodyPr/>
        <a:lstStyle/>
        <a:p>
          <a:endParaRPr lang="en-NZ"/>
        </a:p>
      </dgm:t>
    </dgm:pt>
    <dgm:pt modelId="{054A4A92-A664-4CF5-8BE0-06FA2572D8D3}" type="pres">
      <dgm:prSet presAssocID="{4ED3B50A-64F2-41E1-ADDD-7B08926A9967}" presName="rootConnector" presStyleLbl="node3" presStyleIdx="14" presStyleCnt="18"/>
      <dgm:spPr/>
      <dgm:t>
        <a:bodyPr/>
        <a:lstStyle/>
        <a:p>
          <a:endParaRPr lang="en-NZ"/>
        </a:p>
      </dgm:t>
    </dgm:pt>
    <dgm:pt modelId="{976387F0-03BA-4F6A-B2B6-E199F4308EED}" type="pres">
      <dgm:prSet presAssocID="{4ED3B50A-64F2-41E1-ADDD-7B08926A9967}" presName="hierChild4" presStyleCnt="0"/>
      <dgm:spPr/>
    </dgm:pt>
    <dgm:pt modelId="{04BF4629-0ECB-4A53-9086-28F8BA4D4F04}" type="pres">
      <dgm:prSet presAssocID="{4ED3B50A-64F2-41E1-ADDD-7B08926A9967}" presName="hierChild5" presStyleCnt="0"/>
      <dgm:spPr/>
    </dgm:pt>
    <dgm:pt modelId="{E6D6CD4A-BB36-40C2-838D-A4934E67A6E6}" type="pres">
      <dgm:prSet presAssocID="{6508BBA2-12DA-49D0-BB79-5AA36A53B253}" presName="Name37" presStyleLbl="parChTrans1D3" presStyleIdx="15" presStyleCnt="18"/>
      <dgm:spPr/>
      <dgm:t>
        <a:bodyPr/>
        <a:lstStyle/>
        <a:p>
          <a:endParaRPr lang="en-NZ"/>
        </a:p>
      </dgm:t>
    </dgm:pt>
    <dgm:pt modelId="{A8BAEF43-5CD2-4F20-9750-B1E09C57CEC6}" type="pres">
      <dgm:prSet presAssocID="{EB7C0A0E-F668-4405-8A9B-FCD5E8565ED6}" presName="hierRoot2" presStyleCnt="0">
        <dgm:presLayoutVars>
          <dgm:hierBranch val="init"/>
        </dgm:presLayoutVars>
      </dgm:prSet>
      <dgm:spPr/>
    </dgm:pt>
    <dgm:pt modelId="{D65D16C4-EFA3-4620-BDAB-BD9C08FE093A}" type="pres">
      <dgm:prSet presAssocID="{EB7C0A0E-F668-4405-8A9B-FCD5E8565ED6}" presName="rootComposite" presStyleCnt="0"/>
      <dgm:spPr/>
    </dgm:pt>
    <dgm:pt modelId="{002426F5-BBB8-4CFE-AADB-A47F122A0EE8}" type="pres">
      <dgm:prSet presAssocID="{EB7C0A0E-F668-4405-8A9B-FCD5E8565ED6}" presName="rootText" presStyleLbl="node3" presStyleIdx="15" presStyleCnt="18">
        <dgm:presLayoutVars>
          <dgm:chPref val="3"/>
        </dgm:presLayoutVars>
      </dgm:prSet>
      <dgm:spPr/>
      <dgm:t>
        <a:bodyPr/>
        <a:lstStyle/>
        <a:p>
          <a:endParaRPr lang="en-NZ"/>
        </a:p>
      </dgm:t>
    </dgm:pt>
    <dgm:pt modelId="{E31FC0BB-57B0-40C2-8B8D-D6A8FA1892ED}" type="pres">
      <dgm:prSet presAssocID="{EB7C0A0E-F668-4405-8A9B-FCD5E8565ED6}" presName="rootConnector" presStyleLbl="node3" presStyleIdx="15" presStyleCnt="18"/>
      <dgm:spPr/>
      <dgm:t>
        <a:bodyPr/>
        <a:lstStyle/>
        <a:p>
          <a:endParaRPr lang="en-NZ"/>
        </a:p>
      </dgm:t>
    </dgm:pt>
    <dgm:pt modelId="{3FDD7372-F83C-4A31-A327-FD43123456F4}" type="pres">
      <dgm:prSet presAssocID="{EB7C0A0E-F668-4405-8A9B-FCD5E8565ED6}" presName="hierChild4" presStyleCnt="0"/>
      <dgm:spPr/>
    </dgm:pt>
    <dgm:pt modelId="{DAFC0E67-11CB-41F6-BB9A-23E89F176D20}" type="pres">
      <dgm:prSet presAssocID="{EB7C0A0E-F668-4405-8A9B-FCD5E8565ED6}" presName="hierChild5" presStyleCnt="0"/>
      <dgm:spPr/>
    </dgm:pt>
    <dgm:pt modelId="{C5D08441-5475-4F9E-8C21-5071B6E589F6}" type="pres">
      <dgm:prSet presAssocID="{AF3A16A2-8581-4FDD-A17C-513E305243BA}" presName="Name37" presStyleLbl="parChTrans1D3" presStyleIdx="16" presStyleCnt="18"/>
      <dgm:spPr/>
      <dgm:t>
        <a:bodyPr/>
        <a:lstStyle/>
        <a:p>
          <a:endParaRPr lang="en-NZ"/>
        </a:p>
      </dgm:t>
    </dgm:pt>
    <dgm:pt modelId="{B1DCCBC5-7049-4422-82E9-1DAA173ADFAB}" type="pres">
      <dgm:prSet presAssocID="{7087B5BE-6CCD-4D44-A56C-8F2788DD2072}" presName="hierRoot2" presStyleCnt="0">
        <dgm:presLayoutVars>
          <dgm:hierBranch val="init"/>
        </dgm:presLayoutVars>
      </dgm:prSet>
      <dgm:spPr/>
    </dgm:pt>
    <dgm:pt modelId="{A9E81945-96F9-4324-981D-A9D9C4C42F9F}" type="pres">
      <dgm:prSet presAssocID="{7087B5BE-6CCD-4D44-A56C-8F2788DD2072}" presName="rootComposite" presStyleCnt="0"/>
      <dgm:spPr/>
    </dgm:pt>
    <dgm:pt modelId="{0FFAA65C-651E-49F8-8408-51A6F20C6DE1}" type="pres">
      <dgm:prSet presAssocID="{7087B5BE-6CCD-4D44-A56C-8F2788DD2072}" presName="rootText" presStyleLbl="node3" presStyleIdx="16" presStyleCnt="18">
        <dgm:presLayoutVars>
          <dgm:chPref val="3"/>
        </dgm:presLayoutVars>
      </dgm:prSet>
      <dgm:spPr/>
      <dgm:t>
        <a:bodyPr/>
        <a:lstStyle/>
        <a:p>
          <a:endParaRPr lang="en-NZ"/>
        </a:p>
      </dgm:t>
    </dgm:pt>
    <dgm:pt modelId="{644FA4E6-6A00-40DA-A039-1EB493E8B660}" type="pres">
      <dgm:prSet presAssocID="{7087B5BE-6CCD-4D44-A56C-8F2788DD2072}" presName="rootConnector" presStyleLbl="node3" presStyleIdx="16" presStyleCnt="18"/>
      <dgm:spPr/>
      <dgm:t>
        <a:bodyPr/>
        <a:lstStyle/>
        <a:p>
          <a:endParaRPr lang="en-NZ"/>
        </a:p>
      </dgm:t>
    </dgm:pt>
    <dgm:pt modelId="{54EF81AE-996D-4C14-AED7-E4D87EBF8705}" type="pres">
      <dgm:prSet presAssocID="{7087B5BE-6CCD-4D44-A56C-8F2788DD2072}" presName="hierChild4" presStyleCnt="0"/>
      <dgm:spPr/>
    </dgm:pt>
    <dgm:pt modelId="{3D9247F9-63F4-4C80-B86C-9F1F3E156ED3}" type="pres">
      <dgm:prSet presAssocID="{7087B5BE-6CCD-4D44-A56C-8F2788DD2072}" presName="hierChild5" presStyleCnt="0"/>
      <dgm:spPr/>
    </dgm:pt>
    <dgm:pt modelId="{0FD6ECA4-CF57-466C-999F-D7D3DC30BCE3}" type="pres">
      <dgm:prSet presAssocID="{50D3AB53-3ED3-4F49-BF1B-4E7B16C165F9}" presName="Name37" presStyleLbl="parChTrans1D3" presStyleIdx="17" presStyleCnt="18"/>
      <dgm:spPr/>
      <dgm:t>
        <a:bodyPr/>
        <a:lstStyle/>
        <a:p>
          <a:endParaRPr lang="en-NZ"/>
        </a:p>
      </dgm:t>
    </dgm:pt>
    <dgm:pt modelId="{9B6F7A9B-7B24-439C-95F2-AC0C2A3078FF}" type="pres">
      <dgm:prSet presAssocID="{0318706E-42FF-484E-A488-71B41FE8293E}" presName="hierRoot2" presStyleCnt="0">
        <dgm:presLayoutVars>
          <dgm:hierBranch val="init"/>
        </dgm:presLayoutVars>
      </dgm:prSet>
      <dgm:spPr/>
    </dgm:pt>
    <dgm:pt modelId="{6307A30C-6158-49D3-B3DC-CEB0052FD431}" type="pres">
      <dgm:prSet presAssocID="{0318706E-42FF-484E-A488-71B41FE8293E}" presName="rootComposite" presStyleCnt="0"/>
      <dgm:spPr/>
    </dgm:pt>
    <dgm:pt modelId="{127B0621-A4E8-4DCD-95A9-A95831159353}" type="pres">
      <dgm:prSet presAssocID="{0318706E-42FF-484E-A488-71B41FE8293E}" presName="rootText" presStyleLbl="node3" presStyleIdx="17" presStyleCnt="18">
        <dgm:presLayoutVars>
          <dgm:chPref val="3"/>
        </dgm:presLayoutVars>
      </dgm:prSet>
      <dgm:spPr/>
      <dgm:t>
        <a:bodyPr/>
        <a:lstStyle/>
        <a:p>
          <a:endParaRPr lang="en-NZ"/>
        </a:p>
      </dgm:t>
    </dgm:pt>
    <dgm:pt modelId="{D5606299-1DA5-403C-9564-210FD5624858}" type="pres">
      <dgm:prSet presAssocID="{0318706E-42FF-484E-A488-71B41FE8293E}" presName="rootConnector" presStyleLbl="node3" presStyleIdx="17" presStyleCnt="18"/>
      <dgm:spPr/>
      <dgm:t>
        <a:bodyPr/>
        <a:lstStyle/>
        <a:p>
          <a:endParaRPr lang="en-NZ"/>
        </a:p>
      </dgm:t>
    </dgm:pt>
    <dgm:pt modelId="{9FA778FD-E37D-4AF6-9638-3D49800D5C27}" type="pres">
      <dgm:prSet presAssocID="{0318706E-42FF-484E-A488-71B41FE8293E}" presName="hierChild4" presStyleCnt="0"/>
      <dgm:spPr/>
    </dgm:pt>
    <dgm:pt modelId="{4663875B-5620-4324-BE8D-687C05E78B3F}" type="pres">
      <dgm:prSet presAssocID="{0318706E-42FF-484E-A488-71B41FE8293E}" presName="hierChild5" presStyleCnt="0"/>
      <dgm:spPr/>
    </dgm:pt>
    <dgm:pt modelId="{C7E5507F-8109-42B9-8F8C-D82E8116F565}" type="pres">
      <dgm:prSet presAssocID="{FE0F9A91-33BA-4321-99CF-55BE79C2A2EF}" presName="hierChild5" presStyleCnt="0"/>
      <dgm:spPr/>
    </dgm:pt>
    <dgm:pt modelId="{148092D2-16C5-4162-AEB6-8DB0E7668369}" type="pres">
      <dgm:prSet presAssocID="{90B66998-DA07-4700-8556-32DF88B556BE}" presName="hierChild3" presStyleCnt="0"/>
      <dgm:spPr/>
    </dgm:pt>
  </dgm:ptLst>
  <dgm:cxnLst>
    <dgm:cxn modelId="{59136A8E-319A-473C-BB64-EA75B972E438}" type="presOf" srcId="{5E061574-E9A6-4971-AAEF-EEE48CF1A6BA}" destId="{E00820A7-B892-4AA1-8D63-9D9101491B63}" srcOrd="1" destOrd="0" presId="urn:microsoft.com/office/officeart/2005/8/layout/orgChart1"/>
    <dgm:cxn modelId="{57E3CED0-9083-4CBA-9BCD-22B333C7F25D}" srcId="{90B66998-DA07-4700-8556-32DF88B556BE}" destId="{29E44962-3705-489E-A2EC-E353DE8AA24B}" srcOrd="0" destOrd="0" parTransId="{9EF3BAE1-D9E6-4169-81A4-A98FA7AA389E}" sibTransId="{3BE11A35-1DF9-4FC0-9539-F7973B2354F6}"/>
    <dgm:cxn modelId="{3B3A05C6-8174-40DB-92FA-89EC12C53F40}" type="presOf" srcId="{29E44962-3705-489E-A2EC-E353DE8AA24B}" destId="{8255B0B4-3DB6-4C5F-AC6E-443F0FC6E4B3}" srcOrd="0" destOrd="0" presId="urn:microsoft.com/office/officeart/2005/8/layout/orgChart1"/>
    <dgm:cxn modelId="{248E2DBA-AB9F-4708-923F-880386F68982}" type="presOf" srcId="{14FF4CB9-A477-4156-A1D8-4F837361D2A7}" destId="{862596F2-7DA3-4281-8B1E-B3AD575B0E62}" srcOrd="0" destOrd="0" presId="urn:microsoft.com/office/officeart/2005/8/layout/orgChart1"/>
    <dgm:cxn modelId="{C8314C22-91EB-46EB-8926-40C0B519F167}" type="presOf" srcId="{A6F5A822-B486-4389-BF35-56B88B04826E}" destId="{C18CDE11-DDD3-4B5B-8862-B4E8E61F1A75}" srcOrd="1" destOrd="0" presId="urn:microsoft.com/office/officeart/2005/8/layout/orgChart1"/>
    <dgm:cxn modelId="{88454C0F-9B16-4008-84A1-32091CA10C5E}" type="presOf" srcId="{3866212D-AE8C-4A90-8DB1-57E135585C1E}" destId="{06126661-B68A-4251-A93F-1884A26E256E}" srcOrd="0" destOrd="0" presId="urn:microsoft.com/office/officeart/2005/8/layout/orgChart1"/>
    <dgm:cxn modelId="{05EC1205-7060-4EA5-9195-AD1E4312CBF0}" srcId="{9EC168FA-C0DB-48F4-8B0D-3023DBA05C1F}" destId="{5E061574-E9A6-4971-AAEF-EEE48CF1A6BA}" srcOrd="0" destOrd="0" parTransId="{60C69C4D-93D1-4961-B40F-DC8B0104E632}" sibTransId="{CC161A92-1802-453B-BF9E-18D26D3BBA73}"/>
    <dgm:cxn modelId="{2545932B-932C-47F0-9E6F-DCC492EDB145}" type="presOf" srcId="{C07697E2-4D6A-4F77-986F-0CB60275EE01}" destId="{F9C19F57-EF0B-41C6-B6C2-9B8945A0932E}" srcOrd="0" destOrd="0" presId="urn:microsoft.com/office/officeart/2005/8/layout/orgChart1"/>
    <dgm:cxn modelId="{1B0DC16F-D9C1-44BA-90AA-9307C34E167F}" type="presOf" srcId="{E9EC2F9B-FDFF-4AF5-89BF-E46E4FF5AD12}" destId="{6C627F8E-8D6B-44A4-A554-5E9AAD5782C4}" srcOrd="0" destOrd="0" presId="urn:microsoft.com/office/officeart/2005/8/layout/orgChart1"/>
    <dgm:cxn modelId="{74259341-81BB-4DBF-80CE-A885AA8449BC}" type="presOf" srcId="{EB7C0A0E-F668-4405-8A9B-FCD5E8565ED6}" destId="{002426F5-BBB8-4CFE-AADB-A47F122A0EE8}" srcOrd="0" destOrd="0" presId="urn:microsoft.com/office/officeart/2005/8/layout/orgChart1"/>
    <dgm:cxn modelId="{4D1A54A0-5DCB-48DA-A11F-81334AEB9391}" type="presOf" srcId="{60C69C4D-93D1-4961-B40F-DC8B0104E632}" destId="{8ACA86DC-48D4-4E2D-97B4-91334ABAEFA2}" srcOrd="0" destOrd="0" presId="urn:microsoft.com/office/officeart/2005/8/layout/orgChart1"/>
    <dgm:cxn modelId="{1500EAFC-58FE-4A2F-833A-19BF74B23D5C}" srcId="{9EC168FA-C0DB-48F4-8B0D-3023DBA05C1F}" destId="{2632FFB1-6F97-4F9D-8000-363EB41D4ABD}" srcOrd="2" destOrd="0" parTransId="{FB4BEB11-ACAA-4950-B49F-595AEE475228}" sibTransId="{2BF64696-26CA-46F5-B3B6-4EC272540390}"/>
    <dgm:cxn modelId="{5DA8B8A6-7305-4A92-9D09-4385089B5DE6}" type="presOf" srcId="{0318706E-42FF-484E-A488-71B41FE8293E}" destId="{127B0621-A4E8-4DCD-95A9-A95831159353}" srcOrd="0" destOrd="0" presId="urn:microsoft.com/office/officeart/2005/8/layout/orgChart1"/>
    <dgm:cxn modelId="{8F39E99D-56E0-4281-9946-C9B339BFB3EE}" type="presOf" srcId="{4926F883-D803-47E4-A823-0132F3A66841}" destId="{568B0273-D707-48CD-9879-088F53CE1FFB}" srcOrd="1" destOrd="0" presId="urn:microsoft.com/office/officeart/2005/8/layout/orgChart1"/>
    <dgm:cxn modelId="{4F8C6AB5-1302-4632-9042-5117F2FCA36F}" type="presOf" srcId="{2632FFB1-6F97-4F9D-8000-363EB41D4ABD}" destId="{CE3D47A2-C973-437A-AE27-A31A193561B4}" srcOrd="0" destOrd="0" presId="urn:microsoft.com/office/officeart/2005/8/layout/orgChart1"/>
    <dgm:cxn modelId="{C1D47DF1-3BB8-479B-A1E4-C2690EA3F841}" type="presOf" srcId="{C8DEF5DF-7807-441F-A815-D72A8A54BE55}" destId="{969E24CC-7E78-4F86-B577-9A2B400219E5}" srcOrd="0" destOrd="0" presId="urn:microsoft.com/office/officeart/2005/8/layout/orgChart1"/>
    <dgm:cxn modelId="{BF411253-F94F-4BFF-A92F-B2AFBE91F285}" type="presOf" srcId="{FE0F9A91-33BA-4321-99CF-55BE79C2A2EF}" destId="{216F19D5-4D2A-46EF-B4D5-8B67FB596784}" srcOrd="0" destOrd="0" presId="urn:microsoft.com/office/officeart/2005/8/layout/orgChart1"/>
    <dgm:cxn modelId="{64AEEE6C-89A7-48A6-992E-9F017B3E2193}" type="presOf" srcId="{90B66998-DA07-4700-8556-32DF88B556BE}" destId="{8F361186-BFC3-4A37-A3C0-8FD27C01E942}" srcOrd="1" destOrd="0" presId="urn:microsoft.com/office/officeart/2005/8/layout/orgChart1"/>
    <dgm:cxn modelId="{42611705-CF59-497C-8750-BE67678A911E}" type="presOf" srcId="{E7B0400A-2FF4-4B98-8F44-D80C6A70B30F}" destId="{EAADB2CA-5471-4D62-8B26-C4972B1491FA}" srcOrd="0" destOrd="0" presId="urn:microsoft.com/office/officeart/2005/8/layout/orgChart1"/>
    <dgm:cxn modelId="{D0BF0D8A-C465-4C7E-8A40-1B6109132A3E}" type="presOf" srcId="{C77CE323-C66A-441E-A764-3BEAA1CB32D5}" destId="{78DCCD91-5177-497D-ADB0-183ABC8B2D04}" srcOrd="0" destOrd="0" presId="urn:microsoft.com/office/officeart/2005/8/layout/orgChart1"/>
    <dgm:cxn modelId="{DB50080A-FE73-43D7-8989-34FBDFECF92B}" srcId="{FE0F9A91-33BA-4321-99CF-55BE79C2A2EF}" destId="{EB7C0A0E-F668-4405-8A9B-FCD5E8565ED6}" srcOrd="1" destOrd="0" parTransId="{6508BBA2-12DA-49D0-BB79-5AA36A53B253}" sibTransId="{B79842CB-0918-4465-A0FD-FA497A5BEF52}"/>
    <dgm:cxn modelId="{7B9AB577-7CB1-47BF-AB17-4BF6E0D9C974}" type="presOf" srcId="{D1B2DF7D-3C47-43CE-9FC8-E4E8626FD1FF}" destId="{93447958-570B-4F0E-8F4F-486A47AE8376}" srcOrd="0" destOrd="0" presId="urn:microsoft.com/office/officeart/2005/8/layout/orgChart1"/>
    <dgm:cxn modelId="{E793148A-16C2-466C-8F07-3F77E8839E8E}" srcId="{FE0F9A91-33BA-4321-99CF-55BE79C2A2EF}" destId="{7087B5BE-6CCD-4D44-A56C-8F2788DD2072}" srcOrd="2" destOrd="0" parTransId="{AF3A16A2-8581-4FDD-A17C-513E305243BA}" sibTransId="{BB8F359B-D577-46B9-851A-B8655A4A7F4B}"/>
    <dgm:cxn modelId="{10038A31-400E-4D99-8F15-35629E1FAE44}" srcId="{14FF4CB9-A477-4156-A1D8-4F837361D2A7}" destId="{D4B11226-7659-431D-88CF-FD1558672A6B}" srcOrd="0" destOrd="0" parTransId="{E7B0400A-2FF4-4B98-8F44-D80C6A70B30F}" sibTransId="{9ED30AD7-1AA2-4853-B106-2E2F20B69C25}"/>
    <dgm:cxn modelId="{6B9242D1-57B5-4B16-AB58-04D89138860A}" type="presOf" srcId="{EB7C0A0E-F668-4405-8A9B-FCD5E8565ED6}" destId="{E31FC0BB-57B0-40C2-8B8D-D6A8FA1892ED}" srcOrd="1" destOrd="0" presId="urn:microsoft.com/office/officeart/2005/8/layout/orgChart1"/>
    <dgm:cxn modelId="{1F677ABE-E7E4-4B88-A936-F0D83DE6939B}" type="presOf" srcId="{978C4801-EE1E-4F0D-B7B3-00B04DB4B820}" destId="{39342EF6-DEC4-4E4D-A1D0-75B86B8674CE}" srcOrd="0" destOrd="0" presId="urn:microsoft.com/office/officeart/2005/8/layout/orgChart1"/>
    <dgm:cxn modelId="{22A76404-ABC4-4573-B032-E71048EC10CF}" type="presOf" srcId="{755A7E15-2F83-4966-B16D-74482A0B1B5F}" destId="{9702EEF3-F337-4D82-A3A1-61EA6B9D4873}" srcOrd="1" destOrd="0" presId="urn:microsoft.com/office/officeart/2005/8/layout/orgChart1"/>
    <dgm:cxn modelId="{7ED49FC9-142B-49B6-8409-DE26FD65327F}" type="presOf" srcId="{7087B5BE-6CCD-4D44-A56C-8F2788DD2072}" destId="{0FFAA65C-651E-49F8-8408-51A6F20C6DE1}" srcOrd="0" destOrd="0" presId="urn:microsoft.com/office/officeart/2005/8/layout/orgChart1"/>
    <dgm:cxn modelId="{12B7487E-DCEE-46DE-BC61-876A8C973C0F}" type="presOf" srcId="{B2DCE47C-8333-4F37-96B1-FAE0C2233398}" destId="{DCF4D1B4-4EE1-41D6-BF33-A63BC5B0ABE6}" srcOrd="0" destOrd="0" presId="urn:microsoft.com/office/officeart/2005/8/layout/orgChart1"/>
    <dgm:cxn modelId="{A278D2EB-6DB1-4DFE-A766-657BFABED598}" type="presOf" srcId="{4926F883-D803-47E4-A823-0132F3A66841}" destId="{860EB605-F1A4-4A12-9B32-47D44BF06114}" srcOrd="0" destOrd="0" presId="urn:microsoft.com/office/officeart/2005/8/layout/orgChart1"/>
    <dgm:cxn modelId="{9A5935CA-ADDC-4E04-B5E9-D10166EE2A70}" srcId="{9EC168FA-C0DB-48F4-8B0D-3023DBA05C1F}" destId="{C07697E2-4D6A-4F77-986F-0CB60275EE01}" srcOrd="1" destOrd="0" parTransId="{5490E195-86D1-41FE-94B8-7B54CB472D94}" sibTransId="{8F85334C-A25B-4B92-B402-2F3550E3718A}"/>
    <dgm:cxn modelId="{45F899DC-5309-445D-A733-5EA9B685B24A}" type="presOf" srcId="{9EF3BAE1-D9E6-4169-81A4-A98FA7AA389E}" destId="{4F9F354F-AD2F-4D72-8DEF-3ADB7F98ECD1}" srcOrd="0" destOrd="0" presId="urn:microsoft.com/office/officeart/2005/8/layout/orgChart1"/>
    <dgm:cxn modelId="{4D097698-33F3-429A-AF2F-9A348479277A}" srcId="{29E44962-3705-489E-A2EC-E353DE8AA24B}" destId="{2347D51B-8735-4753-8EE9-17638F67BF2B}" srcOrd="3" destOrd="0" parTransId="{9899CC86-0613-45FC-9629-69825D841A27}" sibTransId="{3C28AAC9-A8F2-448D-BFFE-1DDFD5140124}"/>
    <dgm:cxn modelId="{A9E33265-6AD7-4A93-97C4-6C2A4EE16E6A}" type="presOf" srcId="{3E02399C-6B99-4474-AD59-13B0EC817434}" destId="{612CEEE8-89D6-4E63-A4C6-7AD96BAD0776}" srcOrd="0" destOrd="0" presId="urn:microsoft.com/office/officeart/2005/8/layout/orgChart1"/>
    <dgm:cxn modelId="{C17F8F2B-1A09-481D-AF78-2A7195F001E6}" type="presOf" srcId="{08438398-9F0B-4372-9447-423346C546E6}" destId="{B4B039B4-2DE1-4FF8-A351-AA465DEA2700}" srcOrd="1" destOrd="0" presId="urn:microsoft.com/office/officeart/2005/8/layout/orgChart1"/>
    <dgm:cxn modelId="{CB77BC54-A119-4BAC-A464-B5B73D5A31C3}" type="presOf" srcId="{CBB3B76B-B04B-4148-87FD-419229E59E3A}" destId="{46C7BE60-0555-44D2-A09D-72837BE45447}" srcOrd="0" destOrd="0" presId="urn:microsoft.com/office/officeart/2005/8/layout/orgChart1"/>
    <dgm:cxn modelId="{6254BF18-A457-44BC-AA96-4BEC4691C923}" type="presOf" srcId="{D4B11226-7659-431D-88CF-FD1558672A6B}" destId="{F8F4CF68-9F49-4A15-9844-4B8F397EBCA9}" srcOrd="1" destOrd="0" presId="urn:microsoft.com/office/officeart/2005/8/layout/orgChart1"/>
    <dgm:cxn modelId="{F4B6BAF7-A455-438F-A2C2-613B79F01097}" srcId="{FE0F9A91-33BA-4321-99CF-55BE79C2A2EF}" destId="{4ED3B50A-64F2-41E1-ADDD-7B08926A9967}" srcOrd="0" destOrd="0" parTransId="{C77CE323-C66A-441E-A764-3BEAA1CB32D5}" sibTransId="{AE1D1C11-DA37-4FEE-B72D-E923F5B07162}"/>
    <dgm:cxn modelId="{FDA2E7A1-604B-41FC-801F-45984D4095F1}" type="presOf" srcId="{978C4801-EE1E-4F0D-B7B3-00B04DB4B820}" destId="{FECD7606-BC1D-4CED-9D9F-BAF68F90FA87}" srcOrd="1" destOrd="0" presId="urn:microsoft.com/office/officeart/2005/8/layout/orgChart1"/>
    <dgm:cxn modelId="{06BBBE3E-E884-44CF-A761-C11EA92F52E6}" type="presOf" srcId="{9EC168FA-C0DB-48F4-8B0D-3023DBA05C1F}" destId="{31744DA0-9B34-4382-A02E-8FA88F681E9C}" srcOrd="0" destOrd="0" presId="urn:microsoft.com/office/officeart/2005/8/layout/orgChart1"/>
    <dgm:cxn modelId="{5B264159-29DC-4918-A83E-741B408039B5}" srcId="{FE0F9A91-33BA-4321-99CF-55BE79C2A2EF}" destId="{0318706E-42FF-484E-A488-71B41FE8293E}" srcOrd="3" destOrd="0" parTransId="{50D3AB53-3ED3-4F49-BF1B-4E7B16C165F9}" sibTransId="{583889B7-22EA-4118-A26A-832211677C35}"/>
    <dgm:cxn modelId="{3F9D395C-9DFE-470A-AAD8-023ABDE467A6}" type="presOf" srcId="{29E44962-3705-489E-A2EC-E353DE8AA24B}" destId="{18E1CBA6-9E5C-485B-A77A-C9124CF629A0}" srcOrd="1" destOrd="0" presId="urn:microsoft.com/office/officeart/2005/8/layout/orgChart1"/>
    <dgm:cxn modelId="{F767A623-019F-4807-B0ED-22ABBB6961D1}" type="presOf" srcId="{90B66998-DA07-4700-8556-32DF88B556BE}" destId="{0C69F9C0-6D9C-4E5F-B425-44821E21B3D1}" srcOrd="0" destOrd="0" presId="urn:microsoft.com/office/officeart/2005/8/layout/orgChart1"/>
    <dgm:cxn modelId="{D1C8B6BE-585D-4A72-8B81-D2618622CE2A}" type="presOf" srcId="{C07697E2-4D6A-4F77-986F-0CB60275EE01}" destId="{502AB319-F26B-4FA1-8DEE-ADFF83E5EC27}" srcOrd="1" destOrd="0" presId="urn:microsoft.com/office/officeart/2005/8/layout/orgChart1"/>
    <dgm:cxn modelId="{193C4BF7-61BA-4825-9A5F-0E407C1D48EF}" type="presOf" srcId="{9EC168FA-C0DB-48F4-8B0D-3023DBA05C1F}" destId="{A57B43A1-6D03-413C-9F8D-6B27ACF76B39}" srcOrd="1" destOrd="0" presId="urn:microsoft.com/office/officeart/2005/8/layout/orgChart1"/>
    <dgm:cxn modelId="{05ADD352-352A-4AEF-B994-B3F553FCCEF0}" type="presOf" srcId="{9BAFB501-CCAD-41E3-AD0B-7C07C350E142}" destId="{694FD23F-7102-4F3B-81C8-1C3DC2A7AA89}" srcOrd="0" destOrd="0" presId="urn:microsoft.com/office/officeart/2005/8/layout/orgChart1"/>
    <dgm:cxn modelId="{18C9F570-C5F6-4E9E-83CD-7652FB0D923A}" type="presOf" srcId="{C948A3A2-52A7-438A-BBA0-97147B0D5F57}" destId="{004C9BA1-722A-4A80-B824-35056F561685}" srcOrd="0" destOrd="0" presId="urn:microsoft.com/office/officeart/2005/8/layout/orgChart1"/>
    <dgm:cxn modelId="{F354B685-A9B4-4F74-9668-34496672408B}" type="presOf" srcId="{5490E195-86D1-41FE-94B8-7B54CB472D94}" destId="{C2824CCA-DA1E-4FD4-A803-4242CBA76278}" srcOrd="0" destOrd="0" presId="urn:microsoft.com/office/officeart/2005/8/layout/orgChart1"/>
    <dgm:cxn modelId="{5713F3AC-2707-4EBD-975B-EE20366455CE}" srcId="{A6F5A822-B486-4389-BF35-56B88B04826E}" destId="{978C4801-EE1E-4F0D-B7B3-00B04DB4B820}" srcOrd="0" destOrd="0" parTransId="{C948A3A2-52A7-438A-BBA0-97147B0D5F57}" sibTransId="{6DA94977-D9D5-49C9-8957-9F31C2D80525}"/>
    <dgm:cxn modelId="{5815605A-AB6C-45E8-A196-C7CDB99203FC}" type="presOf" srcId="{2347D51B-8735-4753-8EE9-17638F67BF2B}" destId="{72F9B7D5-2FDA-45FB-A613-07E29E4D6F58}" srcOrd="1" destOrd="0" presId="urn:microsoft.com/office/officeart/2005/8/layout/orgChart1"/>
    <dgm:cxn modelId="{69E6D804-3C0F-4BA1-B6F1-31616893E1E7}" srcId="{29E44962-3705-489E-A2EC-E353DE8AA24B}" destId="{A6F5A822-B486-4389-BF35-56B88B04826E}" srcOrd="5" destOrd="0" parTransId="{2BD5E3C3-C51C-4A2F-8FFF-604F0635FDF2}" sibTransId="{3303842F-EC75-40A4-B58A-A32B84FA0AA3}"/>
    <dgm:cxn modelId="{0C909DCA-E9DC-48A3-AA2A-4C7236DC73F0}" type="presOf" srcId="{4ED3B50A-64F2-41E1-ADDD-7B08926A9967}" destId="{E79C59D0-BED9-4BC9-ABC4-CC23A5CDB37D}" srcOrd="0" destOrd="0" presId="urn:microsoft.com/office/officeart/2005/8/layout/orgChart1"/>
    <dgm:cxn modelId="{21FEB341-90E8-455D-B7FF-2A1A720B14C8}" type="presOf" srcId="{FE0F9A91-33BA-4321-99CF-55BE79C2A2EF}" destId="{B211582A-E271-450F-B335-7D9DB9034773}" srcOrd="1" destOrd="0" presId="urn:microsoft.com/office/officeart/2005/8/layout/orgChart1"/>
    <dgm:cxn modelId="{1839719D-28CA-4E97-A51E-8440471B3F2C}" srcId="{90B66998-DA07-4700-8556-32DF88B556BE}" destId="{9EC168FA-C0DB-48F4-8B0D-3023DBA05C1F}" srcOrd="2" destOrd="0" parTransId="{D1B2DF7D-3C47-43CE-9FC8-E4E8626FD1FF}" sibTransId="{B5626B21-59E2-4D3F-A6DF-9FE54FECA389}"/>
    <dgm:cxn modelId="{CE467C43-D501-477E-AE7F-819577FDFDDD}" type="presOf" srcId="{A9EE92F7-5536-4D2C-83EB-3C8ED9BEB1B3}" destId="{41900CDE-D6AA-48C3-A6A5-DF99C88396DB}" srcOrd="0" destOrd="0" presId="urn:microsoft.com/office/officeart/2005/8/layout/orgChart1"/>
    <dgm:cxn modelId="{231959C7-3667-406F-A3F4-84F78D00F2F8}" srcId="{14FF4CB9-A477-4156-A1D8-4F837361D2A7}" destId="{06D110D2-CA97-448B-9553-D8FF308EEB9E}" srcOrd="3" destOrd="0" parTransId="{267A034C-8B9C-49CA-A14F-E4E36BC75DC1}" sibTransId="{AC1AE610-8CE5-4BC9-AAE4-E1529216EC0E}"/>
    <dgm:cxn modelId="{2E4431CD-5E6D-4D7B-AAA0-8E3C239AEB0A}" type="presOf" srcId="{3E02399C-6B99-4474-AD59-13B0EC817434}" destId="{6ABAE061-BB6D-424C-B2AE-0DB167934F19}" srcOrd="1" destOrd="0" presId="urn:microsoft.com/office/officeart/2005/8/layout/orgChart1"/>
    <dgm:cxn modelId="{762580EC-3898-4A9E-BF63-BDBD99ED1089}" type="presOf" srcId="{7DF5942E-AF51-4395-BCCC-425A85FA2899}" destId="{2A1DC69D-D3B0-4E83-BE33-06E6EDA740FA}" srcOrd="1" destOrd="0" presId="urn:microsoft.com/office/officeart/2005/8/layout/orgChart1"/>
    <dgm:cxn modelId="{DC7C606A-108A-4DC4-AEF0-42D58A5714CE}" type="presOf" srcId="{50D3AB53-3ED3-4F49-BF1B-4E7B16C165F9}" destId="{0FD6ECA4-CF57-466C-999F-D7D3DC30BCE3}" srcOrd="0" destOrd="0" presId="urn:microsoft.com/office/officeart/2005/8/layout/orgChart1"/>
    <dgm:cxn modelId="{A072648C-7260-4C71-98C8-78876CDC0E2C}" srcId="{29E44962-3705-489E-A2EC-E353DE8AA24B}" destId="{3E02399C-6B99-4474-AD59-13B0EC817434}" srcOrd="2" destOrd="0" parTransId="{6E20C38D-E46F-47E4-ACE8-943E98A4CB8B}" sibTransId="{4BD41711-5181-48FC-AD5C-690F510A5D72}"/>
    <dgm:cxn modelId="{BD758780-5738-4E0E-A8A3-B770D74C9055}" srcId="{2610957B-0EE5-46FD-AABF-C6731A03F76C}" destId="{90B66998-DA07-4700-8556-32DF88B556BE}" srcOrd="0" destOrd="0" parTransId="{84C70C78-DF28-427D-AD82-18D8753273E0}" sibTransId="{40AF28C6-781D-4EF8-84D6-4A38B4A07175}"/>
    <dgm:cxn modelId="{7DD1623B-CB12-4AA7-A5B1-3F4CAFC63D92}" srcId="{90B66998-DA07-4700-8556-32DF88B556BE}" destId="{14FF4CB9-A477-4156-A1D8-4F837361D2A7}" srcOrd="1" destOrd="0" parTransId="{A9EE92F7-5536-4D2C-83EB-3C8ED9BEB1B3}" sibTransId="{7BA61833-F608-403A-B6BD-5B5ECAAA3FD7}"/>
    <dgm:cxn modelId="{5791DB3D-647C-4A07-B123-99AF8932434B}" srcId="{14FF4CB9-A477-4156-A1D8-4F837361D2A7}" destId="{755A7E15-2F83-4966-B16D-74482A0B1B5F}" srcOrd="1" destOrd="0" parTransId="{C8DEF5DF-7807-441F-A815-D72A8A54BE55}" sibTransId="{D834F394-16FC-4CCA-BC02-CAF74D15AADB}"/>
    <dgm:cxn modelId="{476DE7F7-03C8-4EEA-9D7A-993EB7D07D0B}" type="presOf" srcId="{0318706E-42FF-484E-A488-71B41FE8293E}" destId="{D5606299-1DA5-403C-9564-210FD5624858}" srcOrd="1" destOrd="0" presId="urn:microsoft.com/office/officeart/2005/8/layout/orgChart1"/>
    <dgm:cxn modelId="{794E61B4-32D7-427A-937E-B9C8A497BE86}" type="presOf" srcId="{A6F5A822-B486-4389-BF35-56B88B04826E}" destId="{40D77230-CB16-4EDA-B966-75F8B84F87F5}" srcOrd="0" destOrd="0" presId="urn:microsoft.com/office/officeart/2005/8/layout/orgChart1"/>
    <dgm:cxn modelId="{A6985BB8-D31C-4C09-8D0E-2B4AF63A90AA}" type="presOf" srcId="{08438398-9F0B-4372-9447-423346C546E6}" destId="{8B0A01ED-9629-4629-A042-B5FE34C85C12}" srcOrd="0" destOrd="0" presId="urn:microsoft.com/office/officeart/2005/8/layout/orgChart1"/>
    <dgm:cxn modelId="{523AC677-08B6-4AB4-9D89-E5BF47D921BB}" srcId="{29E44962-3705-489E-A2EC-E353DE8AA24B}" destId="{E9EC2F9B-FDFF-4AF5-89BF-E46E4FF5AD12}" srcOrd="1" destOrd="0" parTransId="{3866212D-AE8C-4A90-8DB1-57E135585C1E}" sibTransId="{E86370D0-F8EF-48AA-895D-032B40BC19D2}"/>
    <dgm:cxn modelId="{273A2141-02A7-4787-9D66-0684DA226509}" type="presOf" srcId="{2632FFB1-6F97-4F9D-8000-363EB41D4ABD}" destId="{D0190203-ACB4-4831-89A8-4012A626A37D}" srcOrd="1" destOrd="0" presId="urn:microsoft.com/office/officeart/2005/8/layout/orgChart1"/>
    <dgm:cxn modelId="{EDCD140C-DE8A-48B4-99C2-DC3245416DD0}" type="presOf" srcId="{2347D51B-8735-4753-8EE9-17638F67BF2B}" destId="{65C179FF-34FE-497A-A721-B343682B26DD}" srcOrd="0" destOrd="0" presId="urn:microsoft.com/office/officeart/2005/8/layout/orgChart1"/>
    <dgm:cxn modelId="{584A0A2F-68F5-4512-8DB2-723FA9623AFB}" type="presOf" srcId="{6508BBA2-12DA-49D0-BB79-5AA36A53B253}" destId="{E6D6CD4A-BB36-40C2-838D-A4934E67A6E6}" srcOrd="0" destOrd="0" presId="urn:microsoft.com/office/officeart/2005/8/layout/orgChart1"/>
    <dgm:cxn modelId="{33DB753C-0D62-48A0-9D37-8E0101FBF817}" type="presOf" srcId="{14FF4CB9-A477-4156-A1D8-4F837361D2A7}" destId="{EE46189B-011C-4AF5-9032-412DC99CDFE4}" srcOrd="1" destOrd="0" presId="urn:microsoft.com/office/officeart/2005/8/layout/orgChart1"/>
    <dgm:cxn modelId="{D13FFFD7-8724-4ADE-8825-13EBB255BB33}" type="presOf" srcId="{06D110D2-CA97-448B-9553-D8FF308EEB9E}" destId="{BFC910D3-A876-48DE-BC43-336375F7EC53}" srcOrd="1" destOrd="0" presId="urn:microsoft.com/office/officeart/2005/8/layout/orgChart1"/>
    <dgm:cxn modelId="{06393C5A-DCD9-4110-BB55-8F7ADD17AA5E}" srcId="{14FF4CB9-A477-4156-A1D8-4F837361D2A7}" destId="{08438398-9F0B-4372-9447-423346C546E6}" srcOrd="2" destOrd="0" parTransId="{9BAFB501-CCAD-41E3-AD0B-7C07C350E142}" sibTransId="{537E0A80-4330-4C27-AA20-33B606F3C158}"/>
    <dgm:cxn modelId="{95BF48B0-A765-439D-BEDE-E79B1E2391B9}" type="presOf" srcId="{2BD5E3C3-C51C-4A2F-8FFF-604F0635FDF2}" destId="{F7895D02-90F8-43E1-966C-B93462DBAD56}" srcOrd="0" destOrd="0" presId="urn:microsoft.com/office/officeart/2005/8/layout/orgChart1"/>
    <dgm:cxn modelId="{E2CB9CCC-7AC6-41E9-8AD3-FD3AC50C85C0}" type="presOf" srcId="{D4B11226-7659-431D-88CF-FD1558672A6B}" destId="{5CE5DF91-D741-41D2-BFCF-6828DE0D6146}" srcOrd="0" destOrd="0" presId="urn:microsoft.com/office/officeart/2005/8/layout/orgChart1"/>
    <dgm:cxn modelId="{0B878513-E3D5-4303-89CD-28A13867B3BC}" srcId="{90B66998-DA07-4700-8556-32DF88B556BE}" destId="{FE0F9A91-33BA-4321-99CF-55BE79C2A2EF}" srcOrd="3" destOrd="0" parTransId="{B04E1158-ADD7-411C-94BE-42DA763914D8}" sibTransId="{BE1466F4-DCC8-466F-A70D-8C539E03402F}"/>
    <dgm:cxn modelId="{E1B1E766-8107-4C65-887A-F9F40688794B}" type="presOf" srcId="{6E20C38D-E46F-47E4-ACE8-943E98A4CB8B}" destId="{174214A2-5C0A-4FE3-A393-33034ED1FE4B}" srcOrd="0" destOrd="0" presId="urn:microsoft.com/office/officeart/2005/8/layout/orgChart1"/>
    <dgm:cxn modelId="{5E0D2044-DD69-4E61-B599-EBB647C55EE6}" type="presOf" srcId="{755A7E15-2F83-4966-B16D-74482A0B1B5F}" destId="{99D896A7-E157-4E09-81F9-284282B0BBA4}" srcOrd="0" destOrd="0" presId="urn:microsoft.com/office/officeart/2005/8/layout/orgChart1"/>
    <dgm:cxn modelId="{AA4F97A8-4334-4072-BF5A-B3E19F27C98E}" type="presOf" srcId="{B2DCE47C-8333-4F37-96B1-FAE0C2233398}" destId="{83B9C22C-9E29-4FC4-B956-F348E20908B6}" srcOrd="1" destOrd="0" presId="urn:microsoft.com/office/officeart/2005/8/layout/orgChart1"/>
    <dgm:cxn modelId="{A57473CB-CF6D-493A-A77D-F653813313F5}" type="presOf" srcId="{4ED3B50A-64F2-41E1-ADDD-7B08926A9967}" destId="{054A4A92-A664-4CF5-8BE0-06FA2572D8D3}" srcOrd="1" destOrd="0" presId="urn:microsoft.com/office/officeart/2005/8/layout/orgChart1"/>
    <dgm:cxn modelId="{F0A9C26C-A139-4185-A951-2C68DA50DA77}" type="presOf" srcId="{5E061574-E9A6-4971-AAEF-EEE48CF1A6BA}" destId="{F5C5271C-CDDF-4B0C-9A51-F7B3EBA285C9}" srcOrd="0" destOrd="0" presId="urn:microsoft.com/office/officeart/2005/8/layout/orgChart1"/>
    <dgm:cxn modelId="{DABEAD07-8E36-4256-8DD7-D0FB9AD0E8F1}" type="presOf" srcId="{9899CC86-0613-45FC-9629-69825D841A27}" destId="{17336B68-EE58-418C-B165-2CAFD30379BD}" srcOrd="0" destOrd="0" presId="urn:microsoft.com/office/officeart/2005/8/layout/orgChart1"/>
    <dgm:cxn modelId="{BC639912-3802-4A15-B97A-95FCDCB09E84}" type="presOf" srcId="{E9EC2F9B-FDFF-4AF5-89BF-E46E4FF5AD12}" destId="{C2A6C739-64BD-415D-917A-B65E951A1FDE}" srcOrd="1" destOrd="0" presId="urn:microsoft.com/office/officeart/2005/8/layout/orgChart1"/>
    <dgm:cxn modelId="{30CE8FA9-730D-4805-8F92-ED70E9DD788A}" type="presOf" srcId="{7DF5942E-AF51-4395-BCCC-425A85FA2899}" destId="{81C06C6D-C406-47E7-8C68-19C7C95A5133}" srcOrd="0" destOrd="0" presId="urn:microsoft.com/office/officeart/2005/8/layout/orgChart1"/>
    <dgm:cxn modelId="{C27B7B56-C629-4A17-99A4-EC6DEE550D74}" type="presOf" srcId="{B04E1158-ADD7-411C-94BE-42DA763914D8}" destId="{C73A202A-0D0C-4D8F-B8E7-E2817DA2749F}" srcOrd="0" destOrd="0" presId="urn:microsoft.com/office/officeart/2005/8/layout/orgChart1"/>
    <dgm:cxn modelId="{E786F229-058F-4AF5-859A-A1FC09BC07DB}" type="presOf" srcId="{06D110D2-CA97-448B-9553-D8FF308EEB9E}" destId="{148D3895-71C3-4CD3-A321-9502193E86D7}" srcOrd="0" destOrd="0" presId="urn:microsoft.com/office/officeart/2005/8/layout/orgChart1"/>
    <dgm:cxn modelId="{C1C81881-BAA8-4BCE-8BC7-AC230D82EF91}" type="presOf" srcId="{FB4BEB11-ACAA-4950-B49F-595AEE475228}" destId="{D0324F18-98DC-41DA-84D7-915652A4E054}" srcOrd="0" destOrd="0" presId="urn:microsoft.com/office/officeart/2005/8/layout/orgChart1"/>
    <dgm:cxn modelId="{8F9D81F2-F338-4323-BDB5-DDFC082458B9}" type="presOf" srcId="{267A034C-8B9C-49CA-A14F-E4E36BC75DC1}" destId="{2B138C54-AD5C-432B-BE03-FFEEDD7C3198}" srcOrd="0" destOrd="0" presId="urn:microsoft.com/office/officeart/2005/8/layout/orgChart1"/>
    <dgm:cxn modelId="{0FA62167-11BE-4F98-A639-F31B5119ACD2}" srcId="{29E44962-3705-489E-A2EC-E353DE8AA24B}" destId="{B2DCE47C-8333-4F37-96B1-FAE0C2233398}" srcOrd="4" destOrd="0" parTransId="{33B36248-1B96-4204-BE12-3B080B7AA825}" sibTransId="{73A0F23A-BF98-4843-B0E2-E5D4ECC7FBCD}"/>
    <dgm:cxn modelId="{AD239574-432F-4418-AD76-4DED50BAFC63}" type="presOf" srcId="{33B36248-1B96-4204-BE12-3B080B7AA825}" destId="{714D96BA-109F-40FB-8FFD-D87ED16C13BD}" srcOrd="0" destOrd="0" presId="urn:microsoft.com/office/officeart/2005/8/layout/orgChart1"/>
    <dgm:cxn modelId="{2F2936D2-EB54-4D3D-89EC-A58FAD7056D0}" srcId="{29E44962-3705-489E-A2EC-E353DE8AA24B}" destId="{7DF5942E-AF51-4395-BCCC-425A85FA2899}" srcOrd="0" destOrd="0" parTransId="{34030A76-97D5-42AD-9998-D00F9CF0320E}" sibTransId="{A26FED28-7773-4B59-A3F8-60D7F84D1145}"/>
    <dgm:cxn modelId="{9DAC38FC-DDBD-4A0C-9CC4-07344B2A2CC6}" srcId="{9EC168FA-C0DB-48F4-8B0D-3023DBA05C1F}" destId="{4926F883-D803-47E4-A823-0132F3A66841}" srcOrd="3" destOrd="0" parTransId="{CBB3B76B-B04B-4148-87FD-419229E59E3A}" sibTransId="{EB518CB3-8513-4F90-AA8B-8D2608176CF3}"/>
    <dgm:cxn modelId="{1D3F021B-DB88-48A6-942C-DAC2CFDCEF60}" type="presOf" srcId="{2610957B-0EE5-46FD-AABF-C6731A03F76C}" destId="{A060806C-F5CB-4827-B448-A27C40D43410}" srcOrd="0" destOrd="0" presId="urn:microsoft.com/office/officeart/2005/8/layout/orgChart1"/>
    <dgm:cxn modelId="{6476C852-04C1-4E71-A056-9D47FD5565B7}" type="presOf" srcId="{34030A76-97D5-42AD-9998-D00F9CF0320E}" destId="{70C385EC-7DFC-497C-A3CE-2AA6018ECA85}" srcOrd="0" destOrd="0" presId="urn:microsoft.com/office/officeart/2005/8/layout/orgChart1"/>
    <dgm:cxn modelId="{5C31AF02-F579-4C9C-84C7-F990A655EF57}" type="presOf" srcId="{7087B5BE-6CCD-4D44-A56C-8F2788DD2072}" destId="{644FA4E6-6A00-40DA-A039-1EB493E8B660}" srcOrd="1" destOrd="0" presId="urn:microsoft.com/office/officeart/2005/8/layout/orgChart1"/>
    <dgm:cxn modelId="{239608AA-4B2D-40F6-A679-F552FCA10685}" type="presOf" srcId="{AF3A16A2-8581-4FDD-A17C-513E305243BA}" destId="{C5D08441-5475-4F9E-8C21-5071B6E589F6}" srcOrd="0" destOrd="0" presId="urn:microsoft.com/office/officeart/2005/8/layout/orgChart1"/>
    <dgm:cxn modelId="{64A69279-6D49-4500-B0D3-A6A74DC88E56}" type="presParOf" srcId="{A060806C-F5CB-4827-B448-A27C40D43410}" destId="{37995844-7896-4A11-A792-2E10A821BFFF}" srcOrd="0" destOrd="0" presId="urn:microsoft.com/office/officeart/2005/8/layout/orgChart1"/>
    <dgm:cxn modelId="{5E78A050-D0DF-4577-929C-E8EB30340457}" type="presParOf" srcId="{37995844-7896-4A11-A792-2E10A821BFFF}" destId="{DD11CB1D-C190-4C25-83DE-7291456BE401}" srcOrd="0" destOrd="0" presId="urn:microsoft.com/office/officeart/2005/8/layout/orgChart1"/>
    <dgm:cxn modelId="{10BFFCB8-D62F-468E-8FD7-611E91950DC7}" type="presParOf" srcId="{DD11CB1D-C190-4C25-83DE-7291456BE401}" destId="{0C69F9C0-6D9C-4E5F-B425-44821E21B3D1}" srcOrd="0" destOrd="0" presId="urn:microsoft.com/office/officeart/2005/8/layout/orgChart1"/>
    <dgm:cxn modelId="{584EBAC1-98E2-4289-85D2-CA01B5D89128}" type="presParOf" srcId="{DD11CB1D-C190-4C25-83DE-7291456BE401}" destId="{8F361186-BFC3-4A37-A3C0-8FD27C01E942}" srcOrd="1" destOrd="0" presId="urn:microsoft.com/office/officeart/2005/8/layout/orgChart1"/>
    <dgm:cxn modelId="{EAAF83D5-2B26-4273-8DC7-51856AB92EB4}" type="presParOf" srcId="{37995844-7896-4A11-A792-2E10A821BFFF}" destId="{00293616-56C6-480B-9217-81B89316DE17}" srcOrd="1" destOrd="0" presId="urn:microsoft.com/office/officeart/2005/8/layout/orgChart1"/>
    <dgm:cxn modelId="{8BC40772-BE35-426B-A831-F763C888F40E}" type="presParOf" srcId="{00293616-56C6-480B-9217-81B89316DE17}" destId="{4F9F354F-AD2F-4D72-8DEF-3ADB7F98ECD1}" srcOrd="0" destOrd="0" presId="urn:microsoft.com/office/officeart/2005/8/layout/orgChart1"/>
    <dgm:cxn modelId="{5B8BB40D-8822-435A-AFE2-A5D8D79941EA}" type="presParOf" srcId="{00293616-56C6-480B-9217-81B89316DE17}" destId="{6AF58226-6645-47EA-8630-80B7D67404C9}" srcOrd="1" destOrd="0" presId="urn:microsoft.com/office/officeart/2005/8/layout/orgChart1"/>
    <dgm:cxn modelId="{B4AD34B6-E196-4970-A4DF-9298E1155718}" type="presParOf" srcId="{6AF58226-6645-47EA-8630-80B7D67404C9}" destId="{6D6A1ED1-70B0-4162-8CC9-94F841C3AB89}" srcOrd="0" destOrd="0" presId="urn:microsoft.com/office/officeart/2005/8/layout/orgChart1"/>
    <dgm:cxn modelId="{04B41200-9794-4A6B-B99C-FC06ABC257F8}" type="presParOf" srcId="{6D6A1ED1-70B0-4162-8CC9-94F841C3AB89}" destId="{8255B0B4-3DB6-4C5F-AC6E-443F0FC6E4B3}" srcOrd="0" destOrd="0" presId="urn:microsoft.com/office/officeart/2005/8/layout/orgChart1"/>
    <dgm:cxn modelId="{BB9D6659-0DE7-46B3-9D32-1165C3EAD787}" type="presParOf" srcId="{6D6A1ED1-70B0-4162-8CC9-94F841C3AB89}" destId="{18E1CBA6-9E5C-485B-A77A-C9124CF629A0}" srcOrd="1" destOrd="0" presId="urn:microsoft.com/office/officeart/2005/8/layout/orgChart1"/>
    <dgm:cxn modelId="{BF4654A4-03EF-41E5-95A4-7BB540B14D92}" type="presParOf" srcId="{6AF58226-6645-47EA-8630-80B7D67404C9}" destId="{118D8A83-0EA7-44EF-9D68-2CEE5E86C6BF}" srcOrd="1" destOrd="0" presId="urn:microsoft.com/office/officeart/2005/8/layout/orgChart1"/>
    <dgm:cxn modelId="{CF98976A-57B9-4730-9FC0-6A3468532B87}" type="presParOf" srcId="{118D8A83-0EA7-44EF-9D68-2CEE5E86C6BF}" destId="{70C385EC-7DFC-497C-A3CE-2AA6018ECA85}" srcOrd="0" destOrd="0" presId="urn:microsoft.com/office/officeart/2005/8/layout/orgChart1"/>
    <dgm:cxn modelId="{D1A40EA9-27B6-4CB1-8E9A-A97AAC291842}" type="presParOf" srcId="{118D8A83-0EA7-44EF-9D68-2CEE5E86C6BF}" destId="{ABC5D76F-9B89-4A3B-95EA-275B03BA3C9A}" srcOrd="1" destOrd="0" presId="urn:microsoft.com/office/officeart/2005/8/layout/orgChart1"/>
    <dgm:cxn modelId="{61C5003C-EF36-4C1F-B93B-9C117AC5C6A6}" type="presParOf" srcId="{ABC5D76F-9B89-4A3B-95EA-275B03BA3C9A}" destId="{F2460D72-42DF-4EB4-BADB-BA8041A75530}" srcOrd="0" destOrd="0" presId="urn:microsoft.com/office/officeart/2005/8/layout/orgChart1"/>
    <dgm:cxn modelId="{3AACF0DC-EEE6-4505-B290-9D3E0F3FD4EA}" type="presParOf" srcId="{F2460D72-42DF-4EB4-BADB-BA8041A75530}" destId="{81C06C6D-C406-47E7-8C68-19C7C95A5133}" srcOrd="0" destOrd="0" presId="urn:microsoft.com/office/officeart/2005/8/layout/orgChart1"/>
    <dgm:cxn modelId="{C6DFA765-4337-410C-ACEA-D76B04797E5D}" type="presParOf" srcId="{F2460D72-42DF-4EB4-BADB-BA8041A75530}" destId="{2A1DC69D-D3B0-4E83-BE33-06E6EDA740FA}" srcOrd="1" destOrd="0" presId="urn:microsoft.com/office/officeart/2005/8/layout/orgChart1"/>
    <dgm:cxn modelId="{8E634A8B-AEFE-4DC6-9515-DE772695C35D}" type="presParOf" srcId="{ABC5D76F-9B89-4A3B-95EA-275B03BA3C9A}" destId="{B9EA370F-20B5-4127-95E6-DFBF253224C4}" srcOrd="1" destOrd="0" presId="urn:microsoft.com/office/officeart/2005/8/layout/orgChart1"/>
    <dgm:cxn modelId="{334A5BE7-1876-4E79-BED9-60C61C651151}" type="presParOf" srcId="{ABC5D76F-9B89-4A3B-95EA-275B03BA3C9A}" destId="{27907408-7E48-48F4-8A2A-AA529CC573C3}" srcOrd="2" destOrd="0" presId="urn:microsoft.com/office/officeart/2005/8/layout/orgChart1"/>
    <dgm:cxn modelId="{67D87430-B28F-45AD-9C26-A79CCC7039B4}" type="presParOf" srcId="{118D8A83-0EA7-44EF-9D68-2CEE5E86C6BF}" destId="{06126661-B68A-4251-A93F-1884A26E256E}" srcOrd="2" destOrd="0" presId="urn:microsoft.com/office/officeart/2005/8/layout/orgChart1"/>
    <dgm:cxn modelId="{32D143C5-2422-441F-ADFD-3DE46F8CC1A4}" type="presParOf" srcId="{118D8A83-0EA7-44EF-9D68-2CEE5E86C6BF}" destId="{D57CE671-E7FA-4562-AE0C-F4289AE294D7}" srcOrd="3" destOrd="0" presId="urn:microsoft.com/office/officeart/2005/8/layout/orgChart1"/>
    <dgm:cxn modelId="{F79B149C-FA21-44F2-A37D-A0C5DC5572F1}" type="presParOf" srcId="{D57CE671-E7FA-4562-AE0C-F4289AE294D7}" destId="{D3B86A7E-3509-4A2D-BF65-6D3AC4E97BE0}" srcOrd="0" destOrd="0" presId="urn:microsoft.com/office/officeart/2005/8/layout/orgChart1"/>
    <dgm:cxn modelId="{E2A76276-4C0E-4C60-BB7A-1D52AD0E41E3}" type="presParOf" srcId="{D3B86A7E-3509-4A2D-BF65-6D3AC4E97BE0}" destId="{6C627F8E-8D6B-44A4-A554-5E9AAD5782C4}" srcOrd="0" destOrd="0" presId="urn:microsoft.com/office/officeart/2005/8/layout/orgChart1"/>
    <dgm:cxn modelId="{6B44344D-9275-445E-ADA7-93B713F95D69}" type="presParOf" srcId="{D3B86A7E-3509-4A2D-BF65-6D3AC4E97BE0}" destId="{C2A6C739-64BD-415D-917A-B65E951A1FDE}" srcOrd="1" destOrd="0" presId="urn:microsoft.com/office/officeart/2005/8/layout/orgChart1"/>
    <dgm:cxn modelId="{6B0F59CF-A67B-4591-A555-FAF86CCCD85B}" type="presParOf" srcId="{D57CE671-E7FA-4562-AE0C-F4289AE294D7}" destId="{9E1B8F43-903D-406D-AFBA-CABB0ED256C8}" srcOrd="1" destOrd="0" presId="urn:microsoft.com/office/officeart/2005/8/layout/orgChart1"/>
    <dgm:cxn modelId="{9101BD77-BC2F-46E7-A468-18357834A3FC}" type="presParOf" srcId="{D57CE671-E7FA-4562-AE0C-F4289AE294D7}" destId="{B2E7BBE3-DCF0-46BC-A95D-F668C5BD37DF}" srcOrd="2" destOrd="0" presId="urn:microsoft.com/office/officeart/2005/8/layout/orgChart1"/>
    <dgm:cxn modelId="{BEE79C1C-3A3A-4719-9A03-ECCF3E4F5B72}" type="presParOf" srcId="{118D8A83-0EA7-44EF-9D68-2CEE5E86C6BF}" destId="{174214A2-5C0A-4FE3-A393-33034ED1FE4B}" srcOrd="4" destOrd="0" presId="urn:microsoft.com/office/officeart/2005/8/layout/orgChart1"/>
    <dgm:cxn modelId="{FF17B6A7-10C6-40B7-BB8C-150AE98FE14B}" type="presParOf" srcId="{118D8A83-0EA7-44EF-9D68-2CEE5E86C6BF}" destId="{E6694210-D0B6-4B8F-9F36-744FBF020C1E}" srcOrd="5" destOrd="0" presId="urn:microsoft.com/office/officeart/2005/8/layout/orgChart1"/>
    <dgm:cxn modelId="{822DE214-9BEB-4939-831A-D4FD7D0B07C5}" type="presParOf" srcId="{E6694210-D0B6-4B8F-9F36-744FBF020C1E}" destId="{A5DE43D2-000D-4FE2-B90D-DF7CF2CCEDE5}" srcOrd="0" destOrd="0" presId="urn:microsoft.com/office/officeart/2005/8/layout/orgChart1"/>
    <dgm:cxn modelId="{57926DB5-AF08-40BA-B27F-2D41B96165E3}" type="presParOf" srcId="{A5DE43D2-000D-4FE2-B90D-DF7CF2CCEDE5}" destId="{612CEEE8-89D6-4E63-A4C6-7AD96BAD0776}" srcOrd="0" destOrd="0" presId="urn:microsoft.com/office/officeart/2005/8/layout/orgChart1"/>
    <dgm:cxn modelId="{B404E6D9-52FA-4053-9A73-B89F317A82F4}" type="presParOf" srcId="{A5DE43D2-000D-4FE2-B90D-DF7CF2CCEDE5}" destId="{6ABAE061-BB6D-424C-B2AE-0DB167934F19}" srcOrd="1" destOrd="0" presId="urn:microsoft.com/office/officeart/2005/8/layout/orgChart1"/>
    <dgm:cxn modelId="{4FB2F639-C4AF-497C-8125-24D105A697F8}" type="presParOf" srcId="{E6694210-D0B6-4B8F-9F36-744FBF020C1E}" destId="{082145ED-4519-419B-8541-C918169743AC}" srcOrd="1" destOrd="0" presId="urn:microsoft.com/office/officeart/2005/8/layout/orgChart1"/>
    <dgm:cxn modelId="{4B7FAB36-61A2-4797-9FE3-976157DE9E82}" type="presParOf" srcId="{E6694210-D0B6-4B8F-9F36-744FBF020C1E}" destId="{8547B9C1-5B3B-44CF-8112-CF9B46239AAD}" srcOrd="2" destOrd="0" presId="urn:microsoft.com/office/officeart/2005/8/layout/orgChart1"/>
    <dgm:cxn modelId="{DD0E4F71-FAFB-4F2C-AC22-56C3742BB939}" type="presParOf" srcId="{118D8A83-0EA7-44EF-9D68-2CEE5E86C6BF}" destId="{17336B68-EE58-418C-B165-2CAFD30379BD}" srcOrd="6" destOrd="0" presId="urn:microsoft.com/office/officeart/2005/8/layout/orgChart1"/>
    <dgm:cxn modelId="{575D7E54-B36C-4947-ACE6-DF1CD74C5A88}" type="presParOf" srcId="{118D8A83-0EA7-44EF-9D68-2CEE5E86C6BF}" destId="{86BA28B6-0EC7-45BA-899E-ED5EECB7A6DE}" srcOrd="7" destOrd="0" presId="urn:microsoft.com/office/officeart/2005/8/layout/orgChart1"/>
    <dgm:cxn modelId="{ACBCA78F-1D4D-49B2-9990-6D73446CA828}" type="presParOf" srcId="{86BA28B6-0EC7-45BA-899E-ED5EECB7A6DE}" destId="{26BD731F-AE65-4F35-AC3D-783E1AB040FB}" srcOrd="0" destOrd="0" presId="urn:microsoft.com/office/officeart/2005/8/layout/orgChart1"/>
    <dgm:cxn modelId="{CE278A14-2536-471A-9449-8AD5139025D9}" type="presParOf" srcId="{26BD731F-AE65-4F35-AC3D-783E1AB040FB}" destId="{65C179FF-34FE-497A-A721-B343682B26DD}" srcOrd="0" destOrd="0" presId="urn:microsoft.com/office/officeart/2005/8/layout/orgChart1"/>
    <dgm:cxn modelId="{0EBC2A8F-2EC8-40F8-97B6-0C2432F94E75}" type="presParOf" srcId="{26BD731F-AE65-4F35-AC3D-783E1AB040FB}" destId="{72F9B7D5-2FDA-45FB-A613-07E29E4D6F58}" srcOrd="1" destOrd="0" presId="urn:microsoft.com/office/officeart/2005/8/layout/orgChart1"/>
    <dgm:cxn modelId="{8193B174-0C8A-49FB-9A83-DAD6CF8E3EB1}" type="presParOf" srcId="{86BA28B6-0EC7-45BA-899E-ED5EECB7A6DE}" destId="{B45FB86A-8311-4958-AB15-61E8434BE0CA}" srcOrd="1" destOrd="0" presId="urn:microsoft.com/office/officeart/2005/8/layout/orgChart1"/>
    <dgm:cxn modelId="{E0D576F6-5FE1-45BE-AF5F-ECBA481CFDCD}" type="presParOf" srcId="{86BA28B6-0EC7-45BA-899E-ED5EECB7A6DE}" destId="{300E3B18-4050-40E7-8377-3D4DFDCD13C3}" srcOrd="2" destOrd="0" presId="urn:microsoft.com/office/officeart/2005/8/layout/orgChart1"/>
    <dgm:cxn modelId="{1025AB15-2538-45E9-B019-E632F807D5B9}" type="presParOf" srcId="{118D8A83-0EA7-44EF-9D68-2CEE5E86C6BF}" destId="{714D96BA-109F-40FB-8FFD-D87ED16C13BD}" srcOrd="8" destOrd="0" presId="urn:microsoft.com/office/officeart/2005/8/layout/orgChart1"/>
    <dgm:cxn modelId="{624BBBB6-4633-4BF1-AC44-2068E93DCA98}" type="presParOf" srcId="{118D8A83-0EA7-44EF-9D68-2CEE5E86C6BF}" destId="{98FDBAA6-A1E4-4DA1-B0AD-EACE7A145A65}" srcOrd="9" destOrd="0" presId="urn:microsoft.com/office/officeart/2005/8/layout/orgChart1"/>
    <dgm:cxn modelId="{04CA3FA2-F019-4400-8B7D-97038EA36F80}" type="presParOf" srcId="{98FDBAA6-A1E4-4DA1-B0AD-EACE7A145A65}" destId="{189EB100-363B-42CC-9CB1-5A9CA261A2C5}" srcOrd="0" destOrd="0" presId="urn:microsoft.com/office/officeart/2005/8/layout/orgChart1"/>
    <dgm:cxn modelId="{E5A3EE41-24F2-4229-B260-4B5ED83034E4}" type="presParOf" srcId="{189EB100-363B-42CC-9CB1-5A9CA261A2C5}" destId="{DCF4D1B4-4EE1-41D6-BF33-A63BC5B0ABE6}" srcOrd="0" destOrd="0" presId="urn:microsoft.com/office/officeart/2005/8/layout/orgChart1"/>
    <dgm:cxn modelId="{08B62CE2-D865-478A-97D1-4B1A2E767C4E}" type="presParOf" srcId="{189EB100-363B-42CC-9CB1-5A9CA261A2C5}" destId="{83B9C22C-9E29-4FC4-B956-F348E20908B6}" srcOrd="1" destOrd="0" presId="urn:microsoft.com/office/officeart/2005/8/layout/orgChart1"/>
    <dgm:cxn modelId="{292F2948-2638-462D-B4CC-8EFA1311F9F0}" type="presParOf" srcId="{98FDBAA6-A1E4-4DA1-B0AD-EACE7A145A65}" destId="{34338C35-DDFF-4A94-9882-13F8C7187021}" srcOrd="1" destOrd="0" presId="urn:microsoft.com/office/officeart/2005/8/layout/orgChart1"/>
    <dgm:cxn modelId="{FF42A89A-B289-471C-8F87-49E179FFBDFB}" type="presParOf" srcId="{98FDBAA6-A1E4-4DA1-B0AD-EACE7A145A65}" destId="{C764870C-5ACD-4405-96DB-CBA68E870A72}" srcOrd="2" destOrd="0" presId="urn:microsoft.com/office/officeart/2005/8/layout/orgChart1"/>
    <dgm:cxn modelId="{8F458CD5-C45E-4770-AC9D-FE9BB0761190}" type="presParOf" srcId="{118D8A83-0EA7-44EF-9D68-2CEE5E86C6BF}" destId="{F7895D02-90F8-43E1-966C-B93462DBAD56}" srcOrd="10" destOrd="0" presId="urn:microsoft.com/office/officeart/2005/8/layout/orgChart1"/>
    <dgm:cxn modelId="{A2DBE154-FE78-4A13-BDA2-B449A099151F}" type="presParOf" srcId="{118D8A83-0EA7-44EF-9D68-2CEE5E86C6BF}" destId="{9055C7C1-CEFF-45DD-9ECB-D4C55327F09B}" srcOrd="11" destOrd="0" presId="urn:microsoft.com/office/officeart/2005/8/layout/orgChart1"/>
    <dgm:cxn modelId="{63275FD0-A858-460D-9DDE-D873350500E5}" type="presParOf" srcId="{9055C7C1-CEFF-45DD-9ECB-D4C55327F09B}" destId="{75F94EDF-1C24-499F-8B20-5B91ABBD4C9D}" srcOrd="0" destOrd="0" presId="urn:microsoft.com/office/officeart/2005/8/layout/orgChart1"/>
    <dgm:cxn modelId="{059D23A0-310C-416E-A16F-A77CA2C187C9}" type="presParOf" srcId="{75F94EDF-1C24-499F-8B20-5B91ABBD4C9D}" destId="{40D77230-CB16-4EDA-B966-75F8B84F87F5}" srcOrd="0" destOrd="0" presId="urn:microsoft.com/office/officeart/2005/8/layout/orgChart1"/>
    <dgm:cxn modelId="{03CEED5A-38E3-45E3-9154-28471933C2A8}" type="presParOf" srcId="{75F94EDF-1C24-499F-8B20-5B91ABBD4C9D}" destId="{C18CDE11-DDD3-4B5B-8862-B4E8E61F1A75}" srcOrd="1" destOrd="0" presId="urn:microsoft.com/office/officeart/2005/8/layout/orgChart1"/>
    <dgm:cxn modelId="{036851B1-681B-4861-97CC-3E880A087953}" type="presParOf" srcId="{9055C7C1-CEFF-45DD-9ECB-D4C55327F09B}" destId="{2559A5AF-3A9D-4AD1-A10A-4997E044BDD7}" srcOrd="1" destOrd="0" presId="urn:microsoft.com/office/officeart/2005/8/layout/orgChart1"/>
    <dgm:cxn modelId="{8849BF59-4C4D-4329-87DC-BC885F542955}" type="presParOf" srcId="{2559A5AF-3A9D-4AD1-A10A-4997E044BDD7}" destId="{004C9BA1-722A-4A80-B824-35056F561685}" srcOrd="0" destOrd="0" presId="urn:microsoft.com/office/officeart/2005/8/layout/orgChart1"/>
    <dgm:cxn modelId="{698F0EFC-E745-43ED-ADC3-9766AAFAF867}" type="presParOf" srcId="{2559A5AF-3A9D-4AD1-A10A-4997E044BDD7}" destId="{5AD51B2F-AF85-490E-AFBF-68FC2E12753E}" srcOrd="1" destOrd="0" presId="urn:microsoft.com/office/officeart/2005/8/layout/orgChart1"/>
    <dgm:cxn modelId="{BAAE7567-61E3-446F-BD06-5184962FCB2A}" type="presParOf" srcId="{5AD51B2F-AF85-490E-AFBF-68FC2E12753E}" destId="{19F907F4-DABD-42CA-A38B-96511B6917CD}" srcOrd="0" destOrd="0" presId="urn:microsoft.com/office/officeart/2005/8/layout/orgChart1"/>
    <dgm:cxn modelId="{5103626D-E0E0-43D0-92D8-DDCC9AA705F9}" type="presParOf" srcId="{19F907F4-DABD-42CA-A38B-96511B6917CD}" destId="{39342EF6-DEC4-4E4D-A1D0-75B86B8674CE}" srcOrd="0" destOrd="0" presId="urn:microsoft.com/office/officeart/2005/8/layout/orgChart1"/>
    <dgm:cxn modelId="{4A6B4EAC-8FBD-4EC2-BCA3-02732DB2EB77}" type="presParOf" srcId="{19F907F4-DABD-42CA-A38B-96511B6917CD}" destId="{FECD7606-BC1D-4CED-9D9F-BAF68F90FA87}" srcOrd="1" destOrd="0" presId="urn:microsoft.com/office/officeart/2005/8/layout/orgChart1"/>
    <dgm:cxn modelId="{EE482204-C77C-4B19-9B1E-05A999527257}" type="presParOf" srcId="{5AD51B2F-AF85-490E-AFBF-68FC2E12753E}" destId="{BDAC9EB2-6721-42F2-9F37-500BE8F485A6}" srcOrd="1" destOrd="0" presId="urn:microsoft.com/office/officeart/2005/8/layout/orgChart1"/>
    <dgm:cxn modelId="{C6A2EC32-182F-4A31-8533-E2E9288B60D2}" type="presParOf" srcId="{5AD51B2F-AF85-490E-AFBF-68FC2E12753E}" destId="{8DF4372D-A725-4D82-8B27-8EFB8CA8A966}" srcOrd="2" destOrd="0" presId="urn:microsoft.com/office/officeart/2005/8/layout/orgChart1"/>
    <dgm:cxn modelId="{481B3071-A496-4CFA-9010-03A1D4D46ED5}" type="presParOf" srcId="{9055C7C1-CEFF-45DD-9ECB-D4C55327F09B}" destId="{3836B333-4BFC-4A3B-AB07-97D23B135EA0}" srcOrd="2" destOrd="0" presId="urn:microsoft.com/office/officeart/2005/8/layout/orgChart1"/>
    <dgm:cxn modelId="{F237960F-5B47-4C8C-84E6-58C5AFE2B039}" type="presParOf" srcId="{6AF58226-6645-47EA-8630-80B7D67404C9}" destId="{7B6CAE7D-01C0-4AFE-90D3-67179B0F52C0}" srcOrd="2" destOrd="0" presId="urn:microsoft.com/office/officeart/2005/8/layout/orgChart1"/>
    <dgm:cxn modelId="{CCDB7B6D-7EF2-45AE-AAF4-D83AE935F015}" type="presParOf" srcId="{00293616-56C6-480B-9217-81B89316DE17}" destId="{41900CDE-D6AA-48C3-A6A5-DF99C88396DB}" srcOrd="2" destOrd="0" presId="urn:microsoft.com/office/officeart/2005/8/layout/orgChart1"/>
    <dgm:cxn modelId="{5AA0B55E-C1D7-4E2D-9925-57CF8683C103}" type="presParOf" srcId="{00293616-56C6-480B-9217-81B89316DE17}" destId="{3407F32B-6E09-4400-B88B-EA649AD0DD65}" srcOrd="3" destOrd="0" presId="urn:microsoft.com/office/officeart/2005/8/layout/orgChart1"/>
    <dgm:cxn modelId="{3A2C26B4-DFC4-4CB0-B3A6-ACBBBA910AF2}" type="presParOf" srcId="{3407F32B-6E09-4400-B88B-EA649AD0DD65}" destId="{F4327AEF-FE3A-408B-A845-B082836E6989}" srcOrd="0" destOrd="0" presId="urn:microsoft.com/office/officeart/2005/8/layout/orgChart1"/>
    <dgm:cxn modelId="{21DD2BA9-FDF8-4902-BEC0-BC2B8741B87D}" type="presParOf" srcId="{F4327AEF-FE3A-408B-A845-B082836E6989}" destId="{862596F2-7DA3-4281-8B1E-B3AD575B0E62}" srcOrd="0" destOrd="0" presId="urn:microsoft.com/office/officeart/2005/8/layout/orgChart1"/>
    <dgm:cxn modelId="{5EA9FCA3-3030-4732-8D44-B82DF3479FD6}" type="presParOf" srcId="{F4327AEF-FE3A-408B-A845-B082836E6989}" destId="{EE46189B-011C-4AF5-9032-412DC99CDFE4}" srcOrd="1" destOrd="0" presId="urn:microsoft.com/office/officeart/2005/8/layout/orgChart1"/>
    <dgm:cxn modelId="{D8944E18-B1CA-4320-8AF1-F58B5DC892AB}" type="presParOf" srcId="{3407F32B-6E09-4400-B88B-EA649AD0DD65}" destId="{B954EEF9-34A0-410A-B28E-F8F55C5F74E4}" srcOrd="1" destOrd="0" presId="urn:microsoft.com/office/officeart/2005/8/layout/orgChart1"/>
    <dgm:cxn modelId="{7542CC60-1EEE-42EB-81AB-1C07D4E482BB}" type="presParOf" srcId="{B954EEF9-34A0-410A-B28E-F8F55C5F74E4}" destId="{EAADB2CA-5471-4D62-8B26-C4972B1491FA}" srcOrd="0" destOrd="0" presId="urn:microsoft.com/office/officeart/2005/8/layout/orgChart1"/>
    <dgm:cxn modelId="{9BE4B8CB-6B49-41E4-A09B-6BE02A24150C}" type="presParOf" srcId="{B954EEF9-34A0-410A-B28E-F8F55C5F74E4}" destId="{02CDE426-F062-4122-B2E3-A78D4F3FE07A}" srcOrd="1" destOrd="0" presId="urn:microsoft.com/office/officeart/2005/8/layout/orgChart1"/>
    <dgm:cxn modelId="{6FC6E66D-2BF3-49C6-930D-8261D8C05DAC}" type="presParOf" srcId="{02CDE426-F062-4122-B2E3-A78D4F3FE07A}" destId="{ACE564F7-BBBD-4B28-A533-BCFF6FC4E0ED}" srcOrd="0" destOrd="0" presId="urn:microsoft.com/office/officeart/2005/8/layout/orgChart1"/>
    <dgm:cxn modelId="{C5285DF8-C722-48A5-9B2A-5BD2DCBD4F37}" type="presParOf" srcId="{ACE564F7-BBBD-4B28-A533-BCFF6FC4E0ED}" destId="{5CE5DF91-D741-41D2-BFCF-6828DE0D6146}" srcOrd="0" destOrd="0" presId="urn:microsoft.com/office/officeart/2005/8/layout/orgChart1"/>
    <dgm:cxn modelId="{8A3C8089-9B04-481D-985F-0FAA9C42E0CD}" type="presParOf" srcId="{ACE564F7-BBBD-4B28-A533-BCFF6FC4E0ED}" destId="{F8F4CF68-9F49-4A15-9844-4B8F397EBCA9}" srcOrd="1" destOrd="0" presId="urn:microsoft.com/office/officeart/2005/8/layout/orgChart1"/>
    <dgm:cxn modelId="{2C3CF987-0BC1-46A8-B9DF-2CD6ABA84017}" type="presParOf" srcId="{02CDE426-F062-4122-B2E3-A78D4F3FE07A}" destId="{448E7220-3A3C-4AB6-AC63-11204A579CF9}" srcOrd="1" destOrd="0" presId="urn:microsoft.com/office/officeart/2005/8/layout/orgChart1"/>
    <dgm:cxn modelId="{5CF571E1-73C4-419F-A1FD-1F5D663C9362}" type="presParOf" srcId="{02CDE426-F062-4122-B2E3-A78D4F3FE07A}" destId="{20EA2B14-ECAA-4A05-B586-2DAF752C9CE6}" srcOrd="2" destOrd="0" presId="urn:microsoft.com/office/officeart/2005/8/layout/orgChart1"/>
    <dgm:cxn modelId="{8F002F5E-F3AD-4636-8C7B-325F2AC9110E}" type="presParOf" srcId="{B954EEF9-34A0-410A-B28E-F8F55C5F74E4}" destId="{969E24CC-7E78-4F86-B577-9A2B400219E5}" srcOrd="2" destOrd="0" presId="urn:microsoft.com/office/officeart/2005/8/layout/orgChart1"/>
    <dgm:cxn modelId="{A53E0660-86CA-40A0-875A-466DA0B7459A}" type="presParOf" srcId="{B954EEF9-34A0-410A-B28E-F8F55C5F74E4}" destId="{BE4E0B4A-5931-44BA-A6B2-BF09C76134B9}" srcOrd="3" destOrd="0" presId="urn:microsoft.com/office/officeart/2005/8/layout/orgChart1"/>
    <dgm:cxn modelId="{2D2CDE25-B977-4FE7-85C3-CEF78B5767D7}" type="presParOf" srcId="{BE4E0B4A-5931-44BA-A6B2-BF09C76134B9}" destId="{F3B07CBE-252F-4FF2-8ACB-CA3CB9448842}" srcOrd="0" destOrd="0" presId="urn:microsoft.com/office/officeart/2005/8/layout/orgChart1"/>
    <dgm:cxn modelId="{F4CED266-50EE-4EBF-B181-E6909394E136}" type="presParOf" srcId="{F3B07CBE-252F-4FF2-8ACB-CA3CB9448842}" destId="{99D896A7-E157-4E09-81F9-284282B0BBA4}" srcOrd="0" destOrd="0" presId="urn:microsoft.com/office/officeart/2005/8/layout/orgChart1"/>
    <dgm:cxn modelId="{B01C7E1A-C4B8-4425-BE66-6DCB02E07023}" type="presParOf" srcId="{F3B07CBE-252F-4FF2-8ACB-CA3CB9448842}" destId="{9702EEF3-F337-4D82-A3A1-61EA6B9D4873}" srcOrd="1" destOrd="0" presId="urn:microsoft.com/office/officeart/2005/8/layout/orgChart1"/>
    <dgm:cxn modelId="{6D3F8035-D864-4B2E-B734-BCD8C1E274F6}" type="presParOf" srcId="{BE4E0B4A-5931-44BA-A6B2-BF09C76134B9}" destId="{D87EFCB5-065F-4450-AB03-520B7176F3D2}" srcOrd="1" destOrd="0" presId="urn:microsoft.com/office/officeart/2005/8/layout/orgChart1"/>
    <dgm:cxn modelId="{B8315D49-5122-4CBC-8DBC-F60414D2367F}" type="presParOf" srcId="{BE4E0B4A-5931-44BA-A6B2-BF09C76134B9}" destId="{4C83EA7B-5163-4188-84D4-F98C07BB7503}" srcOrd="2" destOrd="0" presId="urn:microsoft.com/office/officeart/2005/8/layout/orgChart1"/>
    <dgm:cxn modelId="{78BAED02-4A1A-4B74-A556-47164126D306}" type="presParOf" srcId="{B954EEF9-34A0-410A-B28E-F8F55C5F74E4}" destId="{694FD23F-7102-4F3B-81C8-1C3DC2A7AA89}" srcOrd="4" destOrd="0" presId="urn:microsoft.com/office/officeart/2005/8/layout/orgChart1"/>
    <dgm:cxn modelId="{F091BC16-4C62-4434-8129-44E5334C89E3}" type="presParOf" srcId="{B954EEF9-34A0-410A-B28E-F8F55C5F74E4}" destId="{0E763F0D-A153-4C1F-BE65-A0925A999A6B}" srcOrd="5" destOrd="0" presId="urn:microsoft.com/office/officeart/2005/8/layout/orgChart1"/>
    <dgm:cxn modelId="{8845C630-24BE-4302-BBBB-14AEA8B1B6E9}" type="presParOf" srcId="{0E763F0D-A153-4C1F-BE65-A0925A999A6B}" destId="{27202E8A-1C73-49D7-938A-89D3744090CF}" srcOrd="0" destOrd="0" presId="urn:microsoft.com/office/officeart/2005/8/layout/orgChart1"/>
    <dgm:cxn modelId="{CFE1E744-FD0F-40B7-B8CF-32FB524D4902}" type="presParOf" srcId="{27202E8A-1C73-49D7-938A-89D3744090CF}" destId="{8B0A01ED-9629-4629-A042-B5FE34C85C12}" srcOrd="0" destOrd="0" presId="urn:microsoft.com/office/officeart/2005/8/layout/orgChart1"/>
    <dgm:cxn modelId="{21DC238A-CE42-4033-A53C-60A5EF1C76CF}" type="presParOf" srcId="{27202E8A-1C73-49D7-938A-89D3744090CF}" destId="{B4B039B4-2DE1-4FF8-A351-AA465DEA2700}" srcOrd="1" destOrd="0" presId="urn:microsoft.com/office/officeart/2005/8/layout/orgChart1"/>
    <dgm:cxn modelId="{279A510C-C37A-45E8-B634-6699F09F35F5}" type="presParOf" srcId="{0E763F0D-A153-4C1F-BE65-A0925A999A6B}" destId="{3A008463-5464-4878-897F-40931705B0A3}" srcOrd="1" destOrd="0" presId="urn:microsoft.com/office/officeart/2005/8/layout/orgChart1"/>
    <dgm:cxn modelId="{739D07B3-3F68-45C4-9AF1-84B5DB809D03}" type="presParOf" srcId="{0E763F0D-A153-4C1F-BE65-A0925A999A6B}" destId="{76987129-4CAC-4EBA-9322-17B7BDFECCB1}" srcOrd="2" destOrd="0" presId="urn:microsoft.com/office/officeart/2005/8/layout/orgChart1"/>
    <dgm:cxn modelId="{6750080E-F853-47F3-B36D-666B628153EA}" type="presParOf" srcId="{B954EEF9-34A0-410A-B28E-F8F55C5F74E4}" destId="{2B138C54-AD5C-432B-BE03-FFEEDD7C3198}" srcOrd="6" destOrd="0" presId="urn:microsoft.com/office/officeart/2005/8/layout/orgChart1"/>
    <dgm:cxn modelId="{6989F3EF-5BA8-4081-A6CB-330F379E9BF3}" type="presParOf" srcId="{B954EEF9-34A0-410A-B28E-F8F55C5F74E4}" destId="{3B8A73DE-82BF-4F8E-9ED3-A0AC709CDE4E}" srcOrd="7" destOrd="0" presId="urn:microsoft.com/office/officeart/2005/8/layout/orgChart1"/>
    <dgm:cxn modelId="{0EB3367E-FBCD-4DAA-85D6-A71E12755E2B}" type="presParOf" srcId="{3B8A73DE-82BF-4F8E-9ED3-A0AC709CDE4E}" destId="{E0DA1655-56F3-445D-8A58-5415B3CC8B2E}" srcOrd="0" destOrd="0" presId="urn:microsoft.com/office/officeart/2005/8/layout/orgChart1"/>
    <dgm:cxn modelId="{6FA10F0F-52EB-439B-8DA8-C1750C3D9AB5}" type="presParOf" srcId="{E0DA1655-56F3-445D-8A58-5415B3CC8B2E}" destId="{148D3895-71C3-4CD3-A321-9502193E86D7}" srcOrd="0" destOrd="0" presId="urn:microsoft.com/office/officeart/2005/8/layout/orgChart1"/>
    <dgm:cxn modelId="{9A7E0F1E-F205-4463-96FF-CD0CABBCFD2D}" type="presParOf" srcId="{E0DA1655-56F3-445D-8A58-5415B3CC8B2E}" destId="{BFC910D3-A876-48DE-BC43-336375F7EC53}" srcOrd="1" destOrd="0" presId="urn:microsoft.com/office/officeart/2005/8/layout/orgChart1"/>
    <dgm:cxn modelId="{A8A59277-B363-4020-82AE-83D9D3D97910}" type="presParOf" srcId="{3B8A73DE-82BF-4F8E-9ED3-A0AC709CDE4E}" destId="{1051A4F6-C967-45D2-95C3-C680072B2349}" srcOrd="1" destOrd="0" presId="urn:microsoft.com/office/officeart/2005/8/layout/orgChart1"/>
    <dgm:cxn modelId="{B219559A-BAA9-4BD3-B613-C544CAE7ABF8}" type="presParOf" srcId="{3B8A73DE-82BF-4F8E-9ED3-A0AC709CDE4E}" destId="{F452F91F-F30F-431E-9FA5-59C42920952F}" srcOrd="2" destOrd="0" presId="urn:microsoft.com/office/officeart/2005/8/layout/orgChart1"/>
    <dgm:cxn modelId="{54D5FCB5-5672-476F-8EE1-906DCAD18796}" type="presParOf" srcId="{3407F32B-6E09-4400-B88B-EA649AD0DD65}" destId="{11AFA1D7-48F7-432A-B072-7632BD60142F}" srcOrd="2" destOrd="0" presId="urn:microsoft.com/office/officeart/2005/8/layout/orgChart1"/>
    <dgm:cxn modelId="{6C3B5910-2C61-4503-AB5D-FBEF96EE3FB5}" type="presParOf" srcId="{00293616-56C6-480B-9217-81B89316DE17}" destId="{93447958-570B-4F0E-8F4F-486A47AE8376}" srcOrd="4" destOrd="0" presId="urn:microsoft.com/office/officeart/2005/8/layout/orgChart1"/>
    <dgm:cxn modelId="{744264D8-0972-46E7-B98A-9B0FDED79BB1}" type="presParOf" srcId="{00293616-56C6-480B-9217-81B89316DE17}" destId="{A088E862-C9A3-423B-82C2-96E903D4AA3C}" srcOrd="5" destOrd="0" presId="urn:microsoft.com/office/officeart/2005/8/layout/orgChart1"/>
    <dgm:cxn modelId="{1A648517-27F1-4C70-AA30-EE067BE351A4}" type="presParOf" srcId="{A088E862-C9A3-423B-82C2-96E903D4AA3C}" destId="{369A7DA1-2872-478A-B9DA-429F13309C9F}" srcOrd="0" destOrd="0" presId="urn:microsoft.com/office/officeart/2005/8/layout/orgChart1"/>
    <dgm:cxn modelId="{3BB37B71-1E93-4FDD-88BE-B4591D6CF4BC}" type="presParOf" srcId="{369A7DA1-2872-478A-B9DA-429F13309C9F}" destId="{31744DA0-9B34-4382-A02E-8FA88F681E9C}" srcOrd="0" destOrd="0" presId="urn:microsoft.com/office/officeart/2005/8/layout/orgChart1"/>
    <dgm:cxn modelId="{D6288114-8C64-4FBB-8DC0-878E9165042E}" type="presParOf" srcId="{369A7DA1-2872-478A-B9DA-429F13309C9F}" destId="{A57B43A1-6D03-413C-9F8D-6B27ACF76B39}" srcOrd="1" destOrd="0" presId="urn:microsoft.com/office/officeart/2005/8/layout/orgChart1"/>
    <dgm:cxn modelId="{2E4E9869-1B80-4A0A-BC72-6056B762639C}" type="presParOf" srcId="{A088E862-C9A3-423B-82C2-96E903D4AA3C}" destId="{3287C888-62BE-4F33-926D-00A5B534F2ED}" srcOrd="1" destOrd="0" presId="urn:microsoft.com/office/officeart/2005/8/layout/orgChart1"/>
    <dgm:cxn modelId="{3EFA3DE4-C4D7-4272-B361-899B89E2B99C}" type="presParOf" srcId="{3287C888-62BE-4F33-926D-00A5B534F2ED}" destId="{8ACA86DC-48D4-4E2D-97B4-91334ABAEFA2}" srcOrd="0" destOrd="0" presId="urn:microsoft.com/office/officeart/2005/8/layout/orgChart1"/>
    <dgm:cxn modelId="{AF6CC3D7-1422-4482-B35D-AE1D7F3F60E9}" type="presParOf" srcId="{3287C888-62BE-4F33-926D-00A5B534F2ED}" destId="{63194588-B994-466A-B596-27469BF2C70E}" srcOrd="1" destOrd="0" presId="urn:microsoft.com/office/officeart/2005/8/layout/orgChart1"/>
    <dgm:cxn modelId="{17B64965-C33D-4E9D-BB90-5518211F6454}" type="presParOf" srcId="{63194588-B994-466A-B596-27469BF2C70E}" destId="{CDEA9A64-7200-42C6-92AF-1803B3B5F34D}" srcOrd="0" destOrd="0" presId="urn:microsoft.com/office/officeart/2005/8/layout/orgChart1"/>
    <dgm:cxn modelId="{CB17B98F-B935-4674-80AD-9FF7033C74CE}" type="presParOf" srcId="{CDEA9A64-7200-42C6-92AF-1803B3B5F34D}" destId="{F5C5271C-CDDF-4B0C-9A51-F7B3EBA285C9}" srcOrd="0" destOrd="0" presId="urn:microsoft.com/office/officeart/2005/8/layout/orgChart1"/>
    <dgm:cxn modelId="{E04E43BD-C219-44DC-B621-9C168BB943EE}" type="presParOf" srcId="{CDEA9A64-7200-42C6-92AF-1803B3B5F34D}" destId="{E00820A7-B892-4AA1-8D63-9D9101491B63}" srcOrd="1" destOrd="0" presId="urn:microsoft.com/office/officeart/2005/8/layout/orgChart1"/>
    <dgm:cxn modelId="{09753D59-3DDE-46EA-87FC-D25D3DDF9754}" type="presParOf" srcId="{63194588-B994-466A-B596-27469BF2C70E}" destId="{CDC512CE-D472-40F1-B0FF-A79C982DEF6F}" srcOrd="1" destOrd="0" presId="urn:microsoft.com/office/officeart/2005/8/layout/orgChart1"/>
    <dgm:cxn modelId="{01E23244-A583-49BA-992C-3DEB007E99A0}" type="presParOf" srcId="{63194588-B994-466A-B596-27469BF2C70E}" destId="{099C31EF-81B9-4527-824A-28219E30C07F}" srcOrd="2" destOrd="0" presId="urn:microsoft.com/office/officeart/2005/8/layout/orgChart1"/>
    <dgm:cxn modelId="{7358896C-9AA1-4F53-BDAC-071764B63AF3}" type="presParOf" srcId="{3287C888-62BE-4F33-926D-00A5B534F2ED}" destId="{C2824CCA-DA1E-4FD4-A803-4242CBA76278}" srcOrd="2" destOrd="0" presId="urn:microsoft.com/office/officeart/2005/8/layout/orgChart1"/>
    <dgm:cxn modelId="{51D5B6E3-975E-43AB-937D-744BEED4EF0A}" type="presParOf" srcId="{3287C888-62BE-4F33-926D-00A5B534F2ED}" destId="{387B7E05-F7A8-4E8A-B45E-4FCC97942A3B}" srcOrd="3" destOrd="0" presId="urn:microsoft.com/office/officeart/2005/8/layout/orgChart1"/>
    <dgm:cxn modelId="{DAD7DBFF-5854-4705-9EE8-7A932C9757A2}" type="presParOf" srcId="{387B7E05-F7A8-4E8A-B45E-4FCC97942A3B}" destId="{34CCC267-EFD5-4BEC-AF48-E125B2190558}" srcOrd="0" destOrd="0" presId="urn:microsoft.com/office/officeart/2005/8/layout/orgChart1"/>
    <dgm:cxn modelId="{4C398A56-ACFB-42C5-910D-EDA121F29F48}" type="presParOf" srcId="{34CCC267-EFD5-4BEC-AF48-E125B2190558}" destId="{F9C19F57-EF0B-41C6-B6C2-9B8945A0932E}" srcOrd="0" destOrd="0" presId="urn:microsoft.com/office/officeart/2005/8/layout/orgChart1"/>
    <dgm:cxn modelId="{E0202FD5-2FB1-48AA-9D8B-A85CD7A5A338}" type="presParOf" srcId="{34CCC267-EFD5-4BEC-AF48-E125B2190558}" destId="{502AB319-F26B-4FA1-8DEE-ADFF83E5EC27}" srcOrd="1" destOrd="0" presId="urn:microsoft.com/office/officeart/2005/8/layout/orgChart1"/>
    <dgm:cxn modelId="{522ACA96-FACA-46E4-9788-2AF1DF326D15}" type="presParOf" srcId="{387B7E05-F7A8-4E8A-B45E-4FCC97942A3B}" destId="{9170CC4E-6CFC-4A1F-9D71-700213B431C8}" srcOrd="1" destOrd="0" presId="urn:microsoft.com/office/officeart/2005/8/layout/orgChart1"/>
    <dgm:cxn modelId="{695CB078-C6BB-4844-8ABC-FDC0894E278F}" type="presParOf" srcId="{387B7E05-F7A8-4E8A-B45E-4FCC97942A3B}" destId="{735D9BCA-C94A-4F94-A657-0E508C237559}" srcOrd="2" destOrd="0" presId="urn:microsoft.com/office/officeart/2005/8/layout/orgChart1"/>
    <dgm:cxn modelId="{619DC384-6967-4BB2-95D3-BF5BDFE3AFC1}" type="presParOf" srcId="{3287C888-62BE-4F33-926D-00A5B534F2ED}" destId="{D0324F18-98DC-41DA-84D7-915652A4E054}" srcOrd="4" destOrd="0" presId="urn:microsoft.com/office/officeart/2005/8/layout/orgChart1"/>
    <dgm:cxn modelId="{34700225-A6CB-4BC3-A921-0F12B65125DC}" type="presParOf" srcId="{3287C888-62BE-4F33-926D-00A5B534F2ED}" destId="{137178FB-DCE9-445B-B0F0-8973DC8ABC21}" srcOrd="5" destOrd="0" presId="urn:microsoft.com/office/officeart/2005/8/layout/orgChart1"/>
    <dgm:cxn modelId="{34029FEE-45C5-47E7-ACE0-089923300CC7}" type="presParOf" srcId="{137178FB-DCE9-445B-B0F0-8973DC8ABC21}" destId="{E73CA1D1-548E-4CD3-A149-443FDC833476}" srcOrd="0" destOrd="0" presId="urn:microsoft.com/office/officeart/2005/8/layout/orgChart1"/>
    <dgm:cxn modelId="{D96BF63E-D5EA-4AA0-B35E-6E92B003EF6B}" type="presParOf" srcId="{E73CA1D1-548E-4CD3-A149-443FDC833476}" destId="{CE3D47A2-C973-437A-AE27-A31A193561B4}" srcOrd="0" destOrd="0" presId="urn:microsoft.com/office/officeart/2005/8/layout/orgChart1"/>
    <dgm:cxn modelId="{E1146F9E-E7D3-4FDD-B5D8-030267EDA3BB}" type="presParOf" srcId="{E73CA1D1-548E-4CD3-A149-443FDC833476}" destId="{D0190203-ACB4-4831-89A8-4012A626A37D}" srcOrd="1" destOrd="0" presId="urn:microsoft.com/office/officeart/2005/8/layout/orgChart1"/>
    <dgm:cxn modelId="{35D349B1-31FC-4801-ABAC-7AA007EDC9AD}" type="presParOf" srcId="{137178FB-DCE9-445B-B0F0-8973DC8ABC21}" destId="{22671CDF-00CC-4601-B54B-181907D7F49C}" srcOrd="1" destOrd="0" presId="urn:microsoft.com/office/officeart/2005/8/layout/orgChart1"/>
    <dgm:cxn modelId="{06622C04-1FDF-47DC-B27F-CDD4043CE107}" type="presParOf" srcId="{137178FB-DCE9-445B-B0F0-8973DC8ABC21}" destId="{B389B7B2-6337-4D27-8A91-6BFE6981745B}" srcOrd="2" destOrd="0" presId="urn:microsoft.com/office/officeart/2005/8/layout/orgChart1"/>
    <dgm:cxn modelId="{6BE823D9-CD4C-49DA-858A-134A36D9BCE1}" type="presParOf" srcId="{3287C888-62BE-4F33-926D-00A5B534F2ED}" destId="{46C7BE60-0555-44D2-A09D-72837BE45447}" srcOrd="6" destOrd="0" presId="urn:microsoft.com/office/officeart/2005/8/layout/orgChart1"/>
    <dgm:cxn modelId="{E8B28C35-1412-4E4B-93C3-F5146B7E2B84}" type="presParOf" srcId="{3287C888-62BE-4F33-926D-00A5B534F2ED}" destId="{B9464D4C-E83B-45B9-B753-BE763BDCCF45}" srcOrd="7" destOrd="0" presId="urn:microsoft.com/office/officeart/2005/8/layout/orgChart1"/>
    <dgm:cxn modelId="{279F35EF-03E5-460D-9036-4BA844BC489E}" type="presParOf" srcId="{B9464D4C-E83B-45B9-B753-BE763BDCCF45}" destId="{D8E03ADB-DAC6-4EA5-8512-AB0E85D210B5}" srcOrd="0" destOrd="0" presId="urn:microsoft.com/office/officeart/2005/8/layout/orgChart1"/>
    <dgm:cxn modelId="{38DF2A8E-EF89-49D6-9000-441C5CFD4FB0}" type="presParOf" srcId="{D8E03ADB-DAC6-4EA5-8512-AB0E85D210B5}" destId="{860EB605-F1A4-4A12-9B32-47D44BF06114}" srcOrd="0" destOrd="0" presId="urn:microsoft.com/office/officeart/2005/8/layout/orgChart1"/>
    <dgm:cxn modelId="{E8AFC9AD-95A5-4750-8816-E3FC8B9E4D08}" type="presParOf" srcId="{D8E03ADB-DAC6-4EA5-8512-AB0E85D210B5}" destId="{568B0273-D707-48CD-9879-088F53CE1FFB}" srcOrd="1" destOrd="0" presId="urn:microsoft.com/office/officeart/2005/8/layout/orgChart1"/>
    <dgm:cxn modelId="{52CB6836-7544-44B1-8A87-02723EAAC077}" type="presParOf" srcId="{B9464D4C-E83B-45B9-B753-BE763BDCCF45}" destId="{F1EB1256-D73D-4486-9A70-62531C31BF0F}" srcOrd="1" destOrd="0" presId="urn:microsoft.com/office/officeart/2005/8/layout/orgChart1"/>
    <dgm:cxn modelId="{5BE0905E-16A5-42F6-A9EB-881E875ED2E3}" type="presParOf" srcId="{B9464D4C-E83B-45B9-B753-BE763BDCCF45}" destId="{B07E6C49-F86A-494E-AFAE-4D45FA6DE655}" srcOrd="2" destOrd="0" presId="urn:microsoft.com/office/officeart/2005/8/layout/orgChart1"/>
    <dgm:cxn modelId="{20CAC3D2-97E0-493C-A405-B990EB55E10E}" type="presParOf" srcId="{A088E862-C9A3-423B-82C2-96E903D4AA3C}" destId="{F3AE20F9-F5C6-4985-9588-EB6F37C78AA0}" srcOrd="2" destOrd="0" presId="urn:microsoft.com/office/officeart/2005/8/layout/orgChart1"/>
    <dgm:cxn modelId="{94DFD80B-C8D7-4924-8DE8-F9733FEE1080}" type="presParOf" srcId="{00293616-56C6-480B-9217-81B89316DE17}" destId="{C73A202A-0D0C-4D8F-B8E7-E2817DA2749F}" srcOrd="6" destOrd="0" presId="urn:microsoft.com/office/officeart/2005/8/layout/orgChart1"/>
    <dgm:cxn modelId="{5795C66F-5869-4615-89B5-A871C3401383}" type="presParOf" srcId="{00293616-56C6-480B-9217-81B89316DE17}" destId="{E66E2D38-4867-442A-BA19-EC82B5A553B9}" srcOrd="7" destOrd="0" presId="urn:microsoft.com/office/officeart/2005/8/layout/orgChart1"/>
    <dgm:cxn modelId="{70BF46CC-950E-4831-9957-133CC9D21F99}" type="presParOf" srcId="{E66E2D38-4867-442A-BA19-EC82B5A553B9}" destId="{FA5CAA7E-E180-46DF-816E-0D3373398A8B}" srcOrd="0" destOrd="0" presId="urn:microsoft.com/office/officeart/2005/8/layout/orgChart1"/>
    <dgm:cxn modelId="{9489BAB2-ACC5-4970-99B5-DDECD2EE9782}" type="presParOf" srcId="{FA5CAA7E-E180-46DF-816E-0D3373398A8B}" destId="{216F19D5-4D2A-46EF-B4D5-8B67FB596784}" srcOrd="0" destOrd="0" presId="urn:microsoft.com/office/officeart/2005/8/layout/orgChart1"/>
    <dgm:cxn modelId="{94CEEC71-EB37-469B-8154-DE40CE4162E4}" type="presParOf" srcId="{FA5CAA7E-E180-46DF-816E-0D3373398A8B}" destId="{B211582A-E271-450F-B335-7D9DB9034773}" srcOrd="1" destOrd="0" presId="urn:microsoft.com/office/officeart/2005/8/layout/orgChart1"/>
    <dgm:cxn modelId="{0E21C3D8-63F8-49DE-A74A-27C987282D9B}" type="presParOf" srcId="{E66E2D38-4867-442A-BA19-EC82B5A553B9}" destId="{D5C13012-7056-453D-91A8-0E1A51E315CE}" srcOrd="1" destOrd="0" presId="urn:microsoft.com/office/officeart/2005/8/layout/orgChart1"/>
    <dgm:cxn modelId="{CFE09F1F-17C6-4BBF-A043-9E4F45F17C3D}" type="presParOf" srcId="{D5C13012-7056-453D-91A8-0E1A51E315CE}" destId="{78DCCD91-5177-497D-ADB0-183ABC8B2D04}" srcOrd="0" destOrd="0" presId="urn:microsoft.com/office/officeart/2005/8/layout/orgChart1"/>
    <dgm:cxn modelId="{DA4CEE67-BCBC-4C8A-B245-D64AE95FE615}" type="presParOf" srcId="{D5C13012-7056-453D-91A8-0E1A51E315CE}" destId="{16209500-1D5D-4576-8203-622928E195B2}" srcOrd="1" destOrd="0" presId="urn:microsoft.com/office/officeart/2005/8/layout/orgChart1"/>
    <dgm:cxn modelId="{97E0DEF3-2C7A-4A9E-A049-A3BC0BAB7F9A}" type="presParOf" srcId="{16209500-1D5D-4576-8203-622928E195B2}" destId="{006A7FC3-7038-4CBE-BBE4-380DA7E62FD1}" srcOrd="0" destOrd="0" presId="urn:microsoft.com/office/officeart/2005/8/layout/orgChart1"/>
    <dgm:cxn modelId="{6BCAADB7-58AA-4B7C-9010-4516DA0C9679}" type="presParOf" srcId="{006A7FC3-7038-4CBE-BBE4-380DA7E62FD1}" destId="{E79C59D0-BED9-4BC9-ABC4-CC23A5CDB37D}" srcOrd="0" destOrd="0" presId="urn:microsoft.com/office/officeart/2005/8/layout/orgChart1"/>
    <dgm:cxn modelId="{2F13F33B-7802-43B6-9AD7-0872970E941F}" type="presParOf" srcId="{006A7FC3-7038-4CBE-BBE4-380DA7E62FD1}" destId="{054A4A92-A664-4CF5-8BE0-06FA2572D8D3}" srcOrd="1" destOrd="0" presId="urn:microsoft.com/office/officeart/2005/8/layout/orgChart1"/>
    <dgm:cxn modelId="{B88EF074-0B56-4F71-84AE-D19D918485BC}" type="presParOf" srcId="{16209500-1D5D-4576-8203-622928E195B2}" destId="{976387F0-03BA-4F6A-B2B6-E199F4308EED}" srcOrd="1" destOrd="0" presId="urn:microsoft.com/office/officeart/2005/8/layout/orgChart1"/>
    <dgm:cxn modelId="{FD9C7853-6E1B-497F-8479-F85619B4E527}" type="presParOf" srcId="{16209500-1D5D-4576-8203-622928E195B2}" destId="{04BF4629-0ECB-4A53-9086-28F8BA4D4F04}" srcOrd="2" destOrd="0" presId="urn:microsoft.com/office/officeart/2005/8/layout/orgChart1"/>
    <dgm:cxn modelId="{81CCAAF4-11A4-4E4E-BA41-1861B2D23E36}" type="presParOf" srcId="{D5C13012-7056-453D-91A8-0E1A51E315CE}" destId="{E6D6CD4A-BB36-40C2-838D-A4934E67A6E6}" srcOrd="2" destOrd="0" presId="urn:microsoft.com/office/officeart/2005/8/layout/orgChart1"/>
    <dgm:cxn modelId="{4C77AF3C-2C3B-4FFC-95B6-99EFBC43DED2}" type="presParOf" srcId="{D5C13012-7056-453D-91A8-0E1A51E315CE}" destId="{A8BAEF43-5CD2-4F20-9750-B1E09C57CEC6}" srcOrd="3" destOrd="0" presId="urn:microsoft.com/office/officeart/2005/8/layout/orgChart1"/>
    <dgm:cxn modelId="{53FBCE25-946C-46EE-9A45-CFD2CE8678E7}" type="presParOf" srcId="{A8BAEF43-5CD2-4F20-9750-B1E09C57CEC6}" destId="{D65D16C4-EFA3-4620-BDAB-BD9C08FE093A}" srcOrd="0" destOrd="0" presId="urn:microsoft.com/office/officeart/2005/8/layout/orgChart1"/>
    <dgm:cxn modelId="{0E56E51A-09E2-4ADD-BC67-6B2597AB19F2}" type="presParOf" srcId="{D65D16C4-EFA3-4620-BDAB-BD9C08FE093A}" destId="{002426F5-BBB8-4CFE-AADB-A47F122A0EE8}" srcOrd="0" destOrd="0" presId="urn:microsoft.com/office/officeart/2005/8/layout/orgChart1"/>
    <dgm:cxn modelId="{BC52054F-CE99-498B-8AFD-3F01DEC494CD}" type="presParOf" srcId="{D65D16C4-EFA3-4620-BDAB-BD9C08FE093A}" destId="{E31FC0BB-57B0-40C2-8B8D-D6A8FA1892ED}" srcOrd="1" destOrd="0" presId="urn:microsoft.com/office/officeart/2005/8/layout/orgChart1"/>
    <dgm:cxn modelId="{07C175D8-28EC-4941-A8F4-8DF98039146B}" type="presParOf" srcId="{A8BAEF43-5CD2-4F20-9750-B1E09C57CEC6}" destId="{3FDD7372-F83C-4A31-A327-FD43123456F4}" srcOrd="1" destOrd="0" presId="urn:microsoft.com/office/officeart/2005/8/layout/orgChart1"/>
    <dgm:cxn modelId="{0BF20CED-E213-480B-9079-C86A5A195B53}" type="presParOf" srcId="{A8BAEF43-5CD2-4F20-9750-B1E09C57CEC6}" destId="{DAFC0E67-11CB-41F6-BB9A-23E89F176D20}" srcOrd="2" destOrd="0" presId="urn:microsoft.com/office/officeart/2005/8/layout/orgChart1"/>
    <dgm:cxn modelId="{42A29E5D-765D-44CC-9263-D5E0CB5DF6F8}" type="presParOf" srcId="{D5C13012-7056-453D-91A8-0E1A51E315CE}" destId="{C5D08441-5475-4F9E-8C21-5071B6E589F6}" srcOrd="4" destOrd="0" presId="urn:microsoft.com/office/officeart/2005/8/layout/orgChart1"/>
    <dgm:cxn modelId="{6B834740-9B31-4218-9179-8AB78ED0E421}" type="presParOf" srcId="{D5C13012-7056-453D-91A8-0E1A51E315CE}" destId="{B1DCCBC5-7049-4422-82E9-1DAA173ADFAB}" srcOrd="5" destOrd="0" presId="urn:microsoft.com/office/officeart/2005/8/layout/orgChart1"/>
    <dgm:cxn modelId="{D0B3C0DB-3ABF-4C20-94E3-247FA737C686}" type="presParOf" srcId="{B1DCCBC5-7049-4422-82E9-1DAA173ADFAB}" destId="{A9E81945-96F9-4324-981D-A9D9C4C42F9F}" srcOrd="0" destOrd="0" presId="urn:microsoft.com/office/officeart/2005/8/layout/orgChart1"/>
    <dgm:cxn modelId="{2DE373BD-5689-441F-BEF7-890ACDBFA58A}" type="presParOf" srcId="{A9E81945-96F9-4324-981D-A9D9C4C42F9F}" destId="{0FFAA65C-651E-49F8-8408-51A6F20C6DE1}" srcOrd="0" destOrd="0" presId="urn:microsoft.com/office/officeart/2005/8/layout/orgChart1"/>
    <dgm:cxn modelId="{09E918FA-3FF8-4665-81CB-9246620C0B94}" type="presParOf" srcId="{A9E81945-96F9-4324-981D-A9D9C4C42F9F}" destId="{644FA4E6-6A00-40DA-A039-1EB493E8B660}" srcOrd="1" destOrd="0" presId="urn:microsoft.com/office/officeart/2005/8/layout/orgChart1"/>
    <dgm:cxn modelId="{DD29E2DC-CFD3-4854-B679-D3FE6E01DB2D}" type="presParOf" srcId="{B1DCCBC5-7049-4422-82E9-1DAA173ADFAB}" destId="{54EF81AE-996D-4C14-AED7-E4D87EBF8705}" srcOrd="1" destOrd="0" presId="urn:microsoft.com/office/officeart/2005/8/layout/orgChart1"/>
    <dgm:cxn modelId="{94349A10-E25B-445B-9AE4-68D036426FFB}" type="presParOf" srcId="{B1DCCBC5-7049-4422-82E9-1DAA173ADFAB}" destId="{3D9247F9-63F4-4C80-B86C-9F1F3E156ED3}" srcOrd="2" destOrd="0" presId="urn:microsoft.com/office/officeart/2005/8/layout/orgChart1"/>
    <dgm:cxn modelId="{F77C7CB3-4C7C-454A-AC4D-2AD8BF717267}" type="presParOf" srcId="{D5C13012-7056-453D-91A8-0E1A51E315CE}" destId="{0FD6ECA4-CF57-466C-999F-D7D3DC30BCE3}" srcOrd="6" destOrd="0" presId="urn:microsoft.com/office/officeart/2005/8/layout/orgChart1"/>
    <dgm:cxn modelId="{5459DCFF-A7C4-4D42-AF9F-7919417F3EE0}" type="presParOf" srcId="{D5C13012-7056-453D-91A8-0E1A51E315CE}" destId="{9B6F7A9B-7B24-439C-95F2-AC0C2A3078FF}" srcOrd="7" destOrd="0" presId="urn:microsoft.com/office/officeart/2005/8/layout/orgChart1"/>
    <dgm:cxn modelId="{71D98459-1FCE-4E18-85BF-06441E05BFA0}" type="presParOf" srcId="{9B6F7A9B-7B24-439C-95F2-AC0C2A3078FF}" destId="{6307A30C-6158-49D3-B3DC-CEB0052FD431}" srcOrd="0" destOrd="0" presId="urn:microsoft.com/office/officeart/2005/8/layout/orgChart1"/>
    <dgm:cxn modelId="{13FE50BA-A3D4-4AC9-97C2-210B67D3B36B}" type="presParOf" srcId="{6307A30C-6158-49D3-B3DC-CEB0052FD431}" destId="{127B0621-A4E8-4DCD-95A9-A95831159353}" srcOrd="0" destOrd="0" presId="urn:microsoft.com/office/officeart/2005/8/layout/orgChart1"/>
    <dgm:cxn modelId="{3511D877-D8C2-46DA-9BB1-68927B311505}" type="presParOf" srcId="{6307A30C-6158-49D3-B3DC-CEB0052FD431}" destId="{D5606299-1DA5-403C-9564-210FD5624858}" srcOrd="1" destOrd="0" presId="urn:microsoft.com/office/officeart/2005/8/layout/orgChart1"/>
    <dgm:cxn modelId="{70B0740B-6A11-4FB1-ACC2-28F8D02760B2}" type="presParOf" srcId="{9B6F7A9B-7B24-439C-95F2-AC0C2A3078FF}" destId="{9FA778FD-E37D-4AF6-9638-3D49800D5C27}" srcOrd="1" destOrd="0" presId="urn:microsoft.com/office/officeart/2005/8/layout/orgChart1"/>
    <dgm:cxn modelId="{D310C881-596C-4CF8-803D-BEB1AF8959FF}" type="presParOf" srcId="{9B6F7A9B-7B24-439C-95F2-AC0C2A3078FF}" destId="{4663875B-5620-4324-BE8D-687C05E78B3F}" srcOrd="2" destOrd="0" presId="urn:microsoft.com/office/officeart/2005/8/layout/orgChart1"/>
    <dgm:cxn modelId="{2ECB9A0D-12C3-4232-8D30-B0A07CEA02C4}" type="presParOf" srcId="{E66E2D38-4867-442A-BA19-EC82B5A553B9}" destId="{C7E5507F-8109-42B9-8F8C-D82E8116F565}" srcOrd="2" destOrd="0" presId="urn:microsoft.com/office/officeart/2005/8/layout/orgChart1"/>
    <dgm:cxn modelId="{AB60CCEA-415A-45D8-9EBD-B8B30F2C6294}" type="presParOf" srcId="{37995844-7896-4A11-A792-2E10A821BFFF}" destId="{148092D2-16C5-4162-AEB6-8DB0E7668369}"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D6ECA4-CF57-466C-999F-D7D3DC30BCE3}">
      <dsp:nvSpPr>
        <dsp:cNvPr id="0" name=""/>
        <dsp:cNvSpPr/>
      </dsp:nvSpPr>
      <dsp:spPr>
        <a:xfrm>
          <a:off x="5563242" y="1025096"/>
          <a:ext cx="91440" cy="1484572"/>
        </a:xfrm>
        <a:custGeom>
          <a:avLst/>
          <a:gdLst/>
          <a:ahLst/>
          <a:cxnLst/>
          <a:rect l="0" t="0" r="0" b="0"/>
          <a:pathLst>
            <a:path>
              <a:moveTo>
                <a:pt x="45720" y="0"/>
              </a:moveTo>
              <a:lnTo>
                <a:pt x="45720" y="1484572"/>
              </a:lnTo>
              <a:lnTo>
                <a:pt x="131699" y="14845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08441-5475-4F9E-8C21-5071B6E589F6}">
      <dsp:nvSpPr>
        <dsp:cNvPr id="0" name=""/>
        <dsp:cNvSpPr/>
      </dsp:nvSpPr>
      <dsp:spPr>
        <a:xfrm>
          <a:off x="5563242" y="1025096"/>
          <a:ext cx="91440" cy="1077604"/>
        </a:xfrm>
        <a:custGeom>
          <a:avLst/>
          <a:gdLst/>
          <a:ahLst/>
          <a:cxnLst/>
          <a:rect l="0" t="0" r="0" b="0"/>
          <a:pathLst>
            <a:path>
              <a:moveTo>
                <a:pt x="45720" y="0"/>
              </a:moveTo>
              <a:lnTo>
                <a:pt x="45720" y="1077604"/>
              </a:lnTo>
              <a:lnTo>
                <a:pt x="131699" y="1077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D6CD4A-BB36-40C2-838D-A4934E67A6E6}">
      <dsp:nvSpPr>
        <dsp:cNvPr id="0" name=""/>
        <dsp:cNvSpPr/>
      </dsp:nvSpPr>
      <dsp:spPr>
        <a:xfrm>
          <a:off x="5563242" y="1025096"/>
          <a:ext cx="91440" cy="670637"/>
        </a:xfrm>
        <a:custGeom>
          <a:avLst/>
          <a:gdLst/>
          <a:ahLst/>
          <a:cxnLst/>
          <a:rect l="0" t="0" r="0" b="0"/>
          <a:pathLst>
            <a:path>
              <a:moveTo>
                <a:pt x="45720" y="0"/>
              </a:moveTo>
              <a:lnTo>
                <a:pt x="45720" y="670637"/>
              </a:lnTo>
              <a:lnTo>
                <a:pt x="131699" y="6706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CCD91-5177-497D-ADB0-183ABC8B2D04}">
      <dsp:nvSpPr>
        <dsp:cNvPr id="0" name=""/>
        <dsp:cNvSpPr/>
      </dsp:nvSpPr>
      <dsp:spPr>
        <a:xfrm>
          <a:off x="5563242" y="1025096"/>
          <a:ext cx="91440" cy="263669"/>
        </a:xfrm>
        <a:custGeom>
          <a:avLst/>
          <a:gdLst/>
          <a:ahLst/>
          <a:cxnLst/>
          <a:rect l="0" t="0" r="0" b="0"/>
          <a:pathLst>
            <a:path>
              <a:moveTo>
                <a:pt x="45720" y="0"/>
              </a:moveTo>
              <a:lnTo>
                <a:pt x="45720" y="263669"/>
              </a:lnTo>
              <a:lnTo>
                <a:pt x="131699" y="26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3A202A-0D0C-4D8F-B8E7-E2817DA2749F}">
      <dsp:nvSpPr>
        <dsp:cNvPr id="0" name=""/>
        <dsp:cNvSpPr/>
      </dsp:nvSpPr>
      <dsp:spPr>
        <a:xfrm>
          <a:off x="3930936" y="618129"/>
          <a:ext cx="1907303" cy="120370"/>
        </a:xfrm>
        <a:custGeom>
          <a:avLst/>
          <a:gdLst/>
          <a:ahLst/>
          <a:cxnLst/>
          <a:rect l="0" t="0" r="0" b="0"/>
          <a:pathLst>
            <a:path>
              <a:moveTo>
                <a:pt x="0" y="0"/>
              </a:moveTo>
              <a:lnTo>
                <a:pt x="0" y="60185"/>
              </a:lnTo>
              <a:lnTo>
                <a:pt x="1907303" y="60185"/>
              </a:lnTo>
              <a:lnTo>
                <a:pt x="1907303" y="1203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C7BE60-0555-44D2-A09D-72837BE45447}">
      <dsp:nvSpPr>
        <dsp:cNvPr id="0" name=""/>
        <dsp:cNvSpPr/>
      </dsp:nvSpPr>
      <dsp:spPr>
        <a:xfrm>
          <a:off x="4869677" y="1025096"/>
          <a:ext cx="91440" cy="1484572"/>
        </a:xfrm>
        <a:custGeom>
          <a:avLst/>
          <a:gdLst/>
          <a:ahLst/>
          <a:cxnLst/>
          <a:rect l="0" t="0" r="0" b="0"/>
          <a:pathLst>
            <a:path>
              <a:moveTo>
                <a:pt x="45720" y="0"/>
              </a:moveTo>
              <a:lnTo>
                <a:pt x="45720" y="1484572"/>
              </a:lnTo>
              <a:lnTo>
                <a:pt x="131699" y="14845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24F18-98DC-41DA-84D7-915652A4E054}">
      <dsp:nvSpPr>
        <dsp:cNvPr id="0" name=""/>
        <dsp:cNvSpPr/>
      </dsp:nvSpPr>
      <dsp:spPr>
        <a:xfrm>
          <a:off x="4869677" y="1025096"/>
          <a:ext cx="91440" cy="1077604"/>
        </a:xfrm>
        <a:custGeom>
          <a:avLst/>
          <a:gdLst/>
          <a:ahLst/>
          <a:cxnLst/>
          <a:rect l="0" t="0" r="0" b="0"/>
          <a:pathLst>
            <a:path>
              <a:moveTo>
                <a:pt x="45720" y="0"/>
              </a:moveTo>
              <a:lnTo>
                <a:pt x="45720" y="1077604"/>
              </a:lnTo>
              <a:lnTo>
                <a:pt x="131699" y="1077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24CCA-DA1E-4FD4-A803-4242CBA76278}">
      <dsp:nvSpPr>
        <dsp:cNvPr id="0" name=""/>
        <dsp:cNvSpPr/>
      </dsp:nvSpPr>
      <dsp:spPr>
        <a:xfrm>
          <a:off x="4869677" y="1025096"/>
          <a:ext cx="91440" cy="670637"/>
        </a:xfrm>
        <a:custGeom>
          <a:avLst/>
          <a:gdLst/>
          <a:ahLst/>
          <a:cxnLst/>
          <a:rect l="0" t="0" r="0" b="0"/>
          <a:pathLst>
            <a:path>
              <a:moveTo>
                <a:pt x="45720" y="0"/>
              </a:moveTo>
              <a:lnTo>
                <a:pt x="45720" y="670637"/>
              </a:lnTo>
              <a:lnTo>
                <a:pt x="131699" y="6706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CA86DC-48D4-4E2D-97B4-91334ABAEFA2}">
      <dsp:nvSpPr>
        <dsp:cNvPr id="0" name=""/>
        <dsp:cNvSpPr/>
      </dsp:nvSpPr>
      <dsp:spPr>
        <a:xfrm>
          <a:off x="4869677" y="1025096"/>
          <a:ext cx="91440" cy="263669"/>
        </a:xfrm>
        <a:custGeom>
          <a:avLst/>
          <a:gdLst/>
          <a:ahLst/>
          <a:cxnLst/>
          <a:rect l="0" t="0" r="0" b="0"/>
          <a:pathLst>
            <a:path>
              <a:moveTo>
                <a:pt x="45720" y="0"/>
              </a:moveTo>
              <a:lnTo>
                <a:pt x="45720" y="263669"/>
              </a:lnTo>
              <a:lnTo>
                <a:pt x="131699" y="26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47958-570B-4F0E-8F4F-486A47AE8376}">
      <dsp:nvSpPr>
        <dsp:cNvPr id="0" name=""/>
        <dsp:cNvSpPr/>
      </dsp:nvSpPr>
      <dsp:spPr>
        <a:xfrm>
          <a:off x="3930936" y="618129"/>
          <a:ext cx="1213738" cy="120370"/>
        </a:xfrm>
        <a:custGeom>
          <a:avLst/>
          <a:gdLst/>
          <a:ahLst/>
          <a:cxnLst/>
          <a:rect l="0" t="0" r="0" b="0"/>
          <a:pathLst>
            <a:path>
              <a:moveTo>
                <a:pt x="0" y="0"/>
              </a:moveTo>
              <a:lnTo>
                <a:pt x="0" y="60185"/>
              </a:lnTo>
              <a:lnTo>
                <a:pt x="1213738" y="60185"/>
              </a:lnTo>
              <a:lnTo>
                <a:pt x="1213738" y="1203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138C54-AD5C-432B-BE03-FFEEDD7C3198}">
      <dsp:nvSpPr>
        <dsp:cNvPr id="0" name=""/>
        <dsp:cNvSpPr/>
      </dsp:nvSpPr>
      <dsp:spPr>
        <a:xfrm>
          <a:off x="4176112" y="1025096"/>
          <a:ext cx="91440" cy="1484572"/>
        </a:xfrm>
        <a:custGeom>
          <a:avLst/>
          <a:gdLst/>
          <a:ahLst/>
          <a:cxnLst/>
          <a:rect l="0" t="0" r="0" b="0"/>
          <a:pathLst>
            <a:path>
              <a:moveTo>
                <a:pt x="45720" y="0"/>
              </a:moveTo>
              <a:lnTo>
                <a:pt x="45720" y="1484572"/>
              </a:lnTo>
              <a:lnTo>
                <a:pt x="131699" y="14845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FD23F-7102-4F3B-81C8-1C3DC2A7AA89}">
      <dsp:nvSpPr>
        <dsp:cNvPr id="0" name=""/>
        <dsp:cNvSpPr/>
      </dsp:nvSpPr>
      <dsp:spPr>
        <a:xfrm>
          <a:off x="4176112" y="1025096"/>
          <a:ext cx="91440" cy="1077604"/>
        </a:xfrm>
        <a:custGeom>
          <a:avLst/>
          <a:gdLst/>
          <a:ahLst/>
          <a:cxnLst/>
          <a:rect l="0" t="0" r="0" b="0"/>
          <a:pathLst>
            <a:path>
              <a:moveTo>
                <a:pt x="45720" y="0"/>
              </a:moveTo>
              <a:lnTo>
                <a:pt x="45720" y="1077604"/>
              </a:lnTo>
              <a:lnTo>
                <a:pt x="131699" y="10776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E24CC-7E78-4F86-B577-9A2B400219E5}">
      <dsp:nvSpPr>
        <dsp:cNvPr id="0" name=""/>
        <dsp:cNvSpPr/>
      </dsp:nvSpPr>
      <dsp:spPr>
        <a:xfrm>
          <a:off x="4176112" y="1025096"/>
          <a:ext cx="91440" cy="670637"/>
        </a:xfrm>
        <a:custGeom>
          <a:avLst/>
          <a:gdLst/>
          <a:ahLst/>
          <a:cxnLst/>
          <a:rect l="0" t="0" r="0" b="0"/>
          <a:pathLst>
            <a:path>
              <a:moveTo>
                <a:pt x="45720" y="0"/>
              </a:moveTo>
              <a:lnTo>
                <a:pt x="45720" y="670637"/>
              </a:lnTo>
              <a:lnTo>
                <a:pt x="131699" y="6706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ADB2CA-5471-4D62-8B26-C4972B1491FA}">
      <dsp:nvSpPr>
        <dsp:cNvPr id="0" name=""/>
        <dsp:cNvSpPr/>
      </dsp:nvSpPr>
      <dsp:spPr>
        <a:xfrm>
          <a:off x="4176112" y="1025096"/>
          <a:ext cx="91440" cy="263669"/>
        </a:xfrm>
        <a:custGeom>
          <a:avLst/>
          <a:gdLst/>
          <a:ahLst/>
          <a:cxnLst/>
          <a:rect l="0" t="0" r="0" b="0"/>
          <a:pathLst>
            <a:path>
              <a:moveTo>
                <a:pt x="45720" y="0"/>
              </a:moveTo>
              <a:lnTo>
                <a:pt x="45720" y="263669"/>
              </a:lnTo>
              <a:lnTo>
                <a:pt x="131699" y="26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00CDE-D6AA-48C3-A6A5-DF99C88396DB}">
      <dsp:nvSpPr>
        <dsp:cNvPr id="0" name=""/>
        <dsp:cNvSpPr/>
      </dsp:nvSpPr>
      <dsp:spPr>
        <a:xfrm>
          <a:off x="3930936" y="618129"/>
          <a:ext cx="520173" cy="120370"/>
        </a:xfrm>
        <a:custGeom>
          <a:avLst/>
          <a:gdLst/>
          <a:ahLst/>
          <a:cxnLst/>
          <a:rect l="0" t="0" r="0" b="0"/>
          <a:pathLst>
            <a:path>
              <a:moveTo>
                <a:pt x="0" y="0"/>
              </a:moveTo>
              <a:lnTo>
                <a:pt x="0" y="60185"/>
              </a:lnTo>
              <a:lnTo>
                <a:pt x="520173" y="60185"/>
              </a:lnTo>
              <a:lnTo>
                <a:pt x="520173" y="1203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4C9BA1-722A-4A80-B824-35056F561685}">
      <dsp:nvSpPr>
        <dsp:cNvPr id="0" name=""/>
        <dsp:cNvSpPr/>
      </dsp:nvSpPr>
      <dsp:spPr>
        <a:xfrm>
          <a:off x="3482547" y="1432064"/>
          <a:ext cx="91440" cy="263669"/>
        </a:xfrm>
        <a:custGeom>
          <a:avLst/>
          <a:gdLst/>
          <a:ahLst/>
          <a:cxnLst/>
          <a:rect l="0" t="0" r="0" b="0"/>
          <a:pathLst>
            <a:path>
              <a:moveTo>
                <a:pt x="45720" y="0"/>
              </a:moveTo>
              <a:lnTo>
                <a:pt x="45720" y="263669"/>
              </a:lnTo>
              <a:lnTo>
                <a:pt x="131699" y="2636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895D02-90F8-43E1-966C-B93462DBAD56}">
      <dsp:nvSpPr>
        <dsp:cNvPr id="0" name=""/>
        <dsp:cNvSpPr/>
      </dsp:nvSpPr>
      <dsp:spPr>
        <a:xfrm>
          <a:off x="2023633" y="1025096"/>
          <a:ext cx="1733912" cy="120370"/>
        </a:xfrm>
        <a:custGeom>
          <a:avLst/>
          <a:gdLst/>
          <a:ahLst/>
          <a:cxnLst/>
          <a:rect l="0" t="0" r="0" b="0"/>
          <a:pathLst>
            <a:path>
              <a:moveTo>
                <a:pt x="0" y="0"/>
              </a:moveTo>
              <a:lnTo>
                <a:pt x="0" y="60185"/>
              </a:lnTo>
              <a:lnTo>
                <a:pt x="1733912" y="60185"/>
              </a:lnTo>
              <a:lnTo>
                <a:pt x="1733912" y="12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4D96BA-109F-40FB-8FFD-D87ED16C13BD}">
      <dsp:nvSpPr>
        <dsp:cNvPr id="0" name=""/>
        <dsp:cNvSpPr/>
      </dsp:nvSpPr>
      <dsp:spPr>
        <a:xfrm>
          <a:off x="2023633" y="1025096"/>
          <a:ext cx="1040347" cy="120370"/>
        </a:xfrm>
        <a:custGeom>
          <a:avLst/>
          <a:gdLst/>
          <a:ahLst/>
          <a:cxnLst/>
          <a:rect l="0" t="0" r="0" b="0"/>
          <a:pathLst>
            <a:path>
              <a:moveTo>
                <a:pt x="0" y="0"/>
              </a:moveTo>
              <a:lnTo>
                <a:pt x="0" y="60185"/>
              </a:lnTo>
              <a:lnTo>
                <a:pt x="1040347" y="60185"/>
              </a:lnTo>
              <a:lnTo>
                <a:pt x="1040347" y="12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6B68-EE58-418C-B165-2CAFD30379BD}">
      <dsp:nvSpPr>
        <dsp:cNvPr id="0" name=""/>
        <dsp:cNvSpPr/>
      </dsp:nvSpPr>
      <dsp:spPr>
        <a:xfrm>
          <a:off x="2023633" y="1025096"/>
          <a:ext cx="346782" cy="120370"/>
        </a:xfrm>
        <a:custGeom>
          <a:avLst/>
          <a:gdLst/>
          <a:ahLst/>
          <a:cxnLst/>
          <a:rect l="0" t="0" r="0" b="0"/>
          <a:pathLst>
            <a:path>
              <a:moveTo>
                <a:pt x="0" y="0"/>
              </a:moveTo>
              <a:lnTo>
                <a:pt x="0" y="60185"/>
              </a:lnTo>
              <a:lnTo>
                <a:pt x="346782" y="60185"/>
              </a:lnTo>
              <a:lnTo>
                <a:pt x="346782" y="12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4214A2-5C0A-4FE3-A393-33034ED1FE4B}">
      <dsp:nvSpPr>
        <dsp:cNvPr id="0" name=""/>
        <dsp:cNvSpPr/>
      </dsp:nvSpPr>
      <dsp:spPr>
        <a:xfrm>
          <a:off x="1676851" y="1025096"/>
          <a:ext cx="346782" cy="120370"/>
        </a:xfrm>
        <a:custGeom>
          <a:avLst/>
          <a:gdLst/>
          <a:ahLst/>
          <a:cxnLst/>
          <a:rect l="0" t="0" r="0" b="0"/>
          <a:pathLst>
            <a:path>
              <a:moveTo>
                <a:pt x="346782" y="0"/>
              </a:moveTo>
              <a:lnTo>
                <a:pt x="346782" y="60185"/>
              </a:lnTo>
              <a:lnTo>
                <a:pt x="0" y="60185"/>
              </a:lnTo>
              <a:lnTo>
                <a:pt x="0" y="12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126661-B68A-4251-A93F-1884A26E256E}">
      <dsp:nvSpPr>
        <dsp:cNvPr id="0" name=""/>
        <dsp:cNvSpPr/>
      </dsp:nvSpPr>
      <dsp:spPr>
        <a:xfrm>
          <a:off x="983286" y="1025096"/>
          <a:ext cx="1040347" cy="120370"/>
        </a:xfrm>
        <a:custGeom>
          <a:avLst/>
          <a:gdLst/>
          <a:ahLst/>
          <a:cxnLst/>
          <a:rect l="0" t="0" r="0" b="0"/>
          <a:pathLst>
            <a:path>
              <a:moveTo>
                <a:pt x="1040347" y="0"/>
              </a:moveTo>
              <a:lnTo>
                <a:pt x="1040347" y="60185"/>
              </a:lnTo>
              <a:lnTo>
                <a:pt x="0" y="60185"/>
              </a:lnTo>
              <a:lnTo>
                <a:pt x="0" y="12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C385EC-7DFC-497C-A3CE-2AA6018ECA85}">
      <dsp:nvSpPr>
        <dsp:cNvPr id="0" name=""/>
        <dsp:cNvSpPr/>
      </dsp:nvSpPr>
      <dsp:spPr>
        <a:xfrm>
          <a:off x="289721" y="1025096"/>
          <a:ext cx="1733912" cy="120370"/>
        </a:xfrm>
        <a:custGeom>
          <a:avLst/>
          <a:gdLst/>
          <a:ahLst/>
          <a:cxnLst/>
          <a:rect l="0" t="0" r="0" b="0"/>
          <a:pathLst>
            <a:path>
              <a:moveTo>
                <a:pt x="1733912" y="0"/>
              </a:moveTo>
              <a:lnTo>
                <a:pt x="1733912" y="60185"/>
              </a:lnTo>
              <a:lnTo>
                <a:pt x="0" y="60185"/>
              </a:lnTo>
              <a:lnTo>
                <a:pt x="0" y="1203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9F354F-AD2F-4D72-8DEF-3ADB7F98ECD1}">
      <dsp:nvSpPr>
        <dsp:cNvPr id="0" name=""/>
        <dsp:cNvSpPr/>
      </dsp:nvSpPr>
      <dsp:spPr>
        <a:xfrm>
          <a:off x="2023633" y="618129"/>
          <a:ext cx="1907303" cy="120370"/>
        </a:xfrm>
        <a:custGeom>
          <a:avLst/>
          <a:gdLst/>
          <a:ahLst/>
          <a:cxnLst/>
          <a:rect l="0" t="0" r="0" b="0"/>
          <a:pathLst>
            <a:path>
              <a:moveTo>
                <a:pt x="1907303" y="0"/>
              </a:moveTo>
              <a:lnTo>
                <a:pt x="1907303" y="60185"/>
              </a:lnTo>
              <a:lnTo>
                <a:pt x="0" y="60185"/>
              </a:lnTo>
              <a:lnTo>
                <a:pt x="0" y="1203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69F9C0-6D9C-4E5F-B425-44821E21B3D1}">
      <dsp:nvSpPr>
        <dsp:cNvPr id="0" name=""/>
        <dsp:cNvSpPr/>
      </dsp:nvSpPr>
      <dsp:spPr>
        <a:xfrm>
          <a:off x="3644339" y="331531"/>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Home Page</a:t>
          </a:r>
          <a:endParaRPr lang="en-NZ" sz="1000" kern="1200"/>
        </a:p>
      </dsp:txBody>
      <dsp:txXfrm>
        <a:off x="3644339" y="331531"/>
        <a:ext cx="573194" cy="286597"/>
      </dsp:txXfrm>
    </dsp:sp>
    <dsp:sp modelId="{8255B0B4-3DB6-4C5F-AC6E-443F0FC6E4B3}">
      <dsp:nvSpPr>
        <dsp:cNvPr id="0" name=""/>
        <dsp:cNvSpPr/>
      </dsp:nvSpPr>
      <dsp:spPr>
        <a:xfrm>
          <a:off x="1737036" y="738499"/>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Student Details</a:t>
          </a:r>
          <a:endParaRPr lang="en-NZ" sz="1000" kern="1200"/>
        </a:p>
      </dsp:txBody>
      <dsp:txXfrm>
        <a:off x="1737036" y="738499"/>
        <a:ext cx="573194" cy="286597"/>
      </dsp:txXfrm>
    </dsp:sp>
    <dsp:sp modelId="{81C06C6D-C406-47E7-8C68-19C7C95A5133}">
      <dsp:nvSpPr>
        <dsp:cNvPr id="0" name=""/>
        <dsp:cNvSpPr/>
      </dsp:nvSpPr>
      <dsp:spPr>
        <a:xfrm>
          <a:off x="3124" y="1145467"/>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Edit</a:t>
          </a:r>
          <a:endParaRPr lang="en-NZ" sz="1000" kern="1200"/>
        </a:p>
      </dsp:txBody>
      <dsp:txXfrm>
        <a:off x="3124" y="1145467"/>
        <a:ext cx="573194" cy="286597"/>
      </dsp:txXfrm>
    </dsp:sp>
    <dsp:sp modelId="{6C627F8E-8D6B-44A4-A554-5E9AAD5782C4}">
      <dsp:nvSpPr>
        <dsp:cNvPr id="0" name=""/>
        <dsp:cNvSpPr/>
      </dsp:nvSpPr>
      <dsp:spPr>
        <a:xfrm>
          <a:off x="696689" y="1145467"/>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Delete</a:t>
          </a:r>
          <a:endParaRPr lang="en-NZ" sz="1000" kern="1200"/>
        </a:p>
      </dsp:txBody>
      <dsp:txXfrm>
        <a:off x="696689" y="1145467"/>
        <a:ext cx="573194" cy="286597"/>
      </dsp:txXfrm>
    </dsp:sp>
    <dsp:sp modelId="{612CEEE8-89D6-4E63-A4C6-7AD96BAD0776}">
      <dsp:nvSpPr>
        <dsp:cNvPr id="0" name=""/>
        <dsp:cNvSpPr/>
      </dsp:nvSpPr>
      <dsp:spPr>
        <a:xfrm>
          <a:off x="1390254" y="1145467"/>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Details</a:t>
          </a:r>
          <a:endParaRPr lang="en-NZ" sz="1000" kern="1200"/>
        </a:p>
      </dsp:txBody>
      <dsp:txXfrm>
        <a:off x="1390254" y="1145467"/>
        <a:ext cx="573194" cy="286597"/>
      </dsp:txXfrm>
    </dsp:sp>
    <dsp:sp modelId="{65C179FF-34FE-497A-A721-B343682B26DD}">
      <dsp:nvSpPr>
        <dsp:cNvPr id="0" name=""/>
        <dsp:cNvSpPr/>
      </dsp:nvSpPr>
      <dsp:spPr>
        <a:xfrm>
          <a:off x="2083818" y="1145467"/>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Create</a:t>
          </a:r>
          <a:endParaRPr lang="en-NZ" sz="1000" kern="1200"/>
        </a:p>
      </dsp:txBody>
      <dsp:txXfrm>
        <a:off x="2083818" y="1145467"/>
        <a:ext cx="573194" cy="286597"/>
      </dsp:txXfrm>
    </dsp:sp>
    <dsp:sp modelId="{DCF4D1B4-4EE1-41D6-BF33-A63BC5B0ABE6}">
      <dsp:nvSpPr>
        <dsp:cNvPr id="0" name=""/>
        <dsp:cNvSpPr/>
      </dsp:nvSpPr>
      <dsp:spPr>
        <a:xfrm>
          <a:off x="2777383" y="1145467"/>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Marking View</a:t>
          </a:r>
          <a:endParaRPr lang="en-NZ" sz="1000" kern="1200"/>
        </a:p>
      </dsp:txBody>
      <dsp:txXfrm>
        <a:off x="2777383" y="1145467"/>
        <a:ext cx="573194" cy="286597"/>
      </dsp:txXfrm>
    </dsp:sp>
    <dsp:sp modelId="{40D77230-CB16-4EDA-B966-75F8B84F87F5}">
      <dsp:nvSpPr>
        <dsp:cNvPr id="0" name=""/>
        <dsp:cNvSpPr/>
      </dsp:nvSpPr>
      <dsp:spPr>
        <a:xfrm>
          <a:off x="3470948" y="1145467"/>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Result View</a:t>
          </a:r>
          <a:endParaRPr lang="en-NZ" sz="1000" kern="1200"/>
        </a:p>
      </dsp:txBody>
      <dsp:txXfrm>
        <a:off x="3470948" y="1145467"/>
        <a:ext cx="573194" cy="286597"/>
      </dsp:txXfrm>
    </dsp:sp>
    <dsp:sp modelId="{39342EF6-DEC4-4E4D-A1D0-75B86B8674CE}">
      <dsp:nvSpPr>
        <dsp:cNvPr id="0" name=""/>
        <dsp:cNvSpPr/>
      </dsp:nvSpPr>
      <dsp:spPr>
        <a:xfrm>
          <a:off x="3614247" y="1552435"/>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Edit View</a:t>
          </a:r>
          <a:endParaRPr lang="en-NZ" sz="1000" kern="1200"/>
        </a:p>
      </dsp:txBody>
      <dsp:txXfrm>
        <a:off x="3614247" y="1552435"/>
        <a:ext cx="573194" cy="286597"/>
      </dsp:txXfrm>
    </dsp:sp>
    <dsp:sp modelId="{862596F2-7DA3-4281-8B1E-B3AD575B0E62}">
      <dsp:nvSpPr>
        <dsp:cNvPr id="0" name=""/>
        <dsp:cNvSpPr/>
      </dsp:nvSpPr>
      <dsp:spPr>
        <a:xfrm>
          <a:off x="4164513" y="738499"/>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Modulde Detail</a:t>
          </a:r>
          <a:endParaRPr lang="en-NZ" sz="1000" kern="1200"/>
        </a:p>
      </dsp:txBody>
      <dsp:txXfrm>
        <a:off x="4164513" y="738499"/>
        <a:ext cx="573194" cy="286597"/>
      </dsp:txXfrm>
    </dsp:sp>
    <dsp:sp modelId="{5CE5DF91-D741-41D2-BFCF-6828DE0D6146}">
      <dsp:nvSpPr>
        <dsp:cNvPr id="0" name=""/>
        <dsp:cNvSpPr/>
      </dsp:nvSpPr>
      <dsp:spPr>
        <a:xfrm>
          <a:off x="4307811" y="1145467"/>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Edit</a:t>
          </a:r>
          <a:endParaRPr lang="en-NZ" sz="1000" kern="1200"/>
        </a:p>
      </dsp:txBody>
      <dsp:txXfrm>
        <a:off x="4307811" y="1145467"/>
        <a:ext cx="573194" cy="286597"/>
      </dsp:txXfrm>
    </dsp:sp>
    <dsp:sp modelId="{99D896A7-E157-4E09-81F9-284282B0BBA4}">
      <dsp:nvSpPr>
        <dsp:cNvPr id="0" name=""/>
        <dsp:cNvSpPr/>
      </dsp:nvSpPr>
      <dsp:spPr>
        <a:xfrm>
          <a:off x="4307811" y="1552435"/>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Delete</a:t>
          </a:r>
          <a:endParaRPr lang="en-NZ" sz="1000" kern="1200"/>
        </a:p>
      </dsp:txBody>
      <dsp:txXfrm>
        <a:off x="4307811" y="1552435"/>
        <a:ext cx="573194" cy="286597"/>
      </dsp:txXfrm>
    </dsp:sp>
    <dsp:sp modelId="{8B0A01ED-9629-4629-A042-B5FE34C85C12}">
      <dsp:nvSpPr>
        <dsp:cNvPr id="0" name=""/>
        <dsp:cNvSpPr/>
      </dsp:nvSpPr>
      <dsp:spPr>
        <a:xfrm>
          <a:off x="4307811" y="1959403"/>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Details</a:t>
          </a:r>
          <a:endParaRPr lang="en-NZ" sz="1000" kern="1200"/>
        </a:p>
      </dsp:txBody>
      <dsp:txXfrm>
        <a:off x="4307811" y="1959403"/>
        <a:ext cx="573194" cy="286597"/>
      </dsp:txXfrm>
    </dsp:sp>
    <dsp:sp modelId="{148D3895-71C3-4CD3-A321-9502193E86D7}">
      <dsp:nvSpPr>
        <dsp:cNvPr id="0" name=""/>
        <dsp:cNvSpPr/>
      </dsp:nvSpPr>
      <dsp:spPr>
        <a:xfrm>
          <a:off x="4307811" y="2366370"/>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Create</a:t>
          </a:r>
          <a:endParaRPr lang="en-NZ" sz="1000" kern="1200"/>
        </a:p>
      </dsp:txBody>
      <dsp:txXfrm>
        <a:off x="4307811" y="2366370"/>
        <a:ext cx="573194" cy="286597"/>
      </dsp:txXfrm>
    </dsp:sp>
    <dsp:sp modelId="{31744DA0-9B34-4382-A02E-8FA88F681E9C}">
      <dsp:nvSpPr>
        <dsp:cNvPr id="0" name=""/>
        <dsp:cNvSpPr/>
      </dsp:nvSpPr>
      <dsp:spPr>
        <a:xfrm>
          <a:off x="4858078" y="738499"/>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Marking Overview</a:t>
          </a:r>
          <a:endParaRPr lang="en-NZ" sz="1000" kern="1200"/>
        </a:p>
      </dsp:txBody>
      <dsp:txXfrm>
        <a:off x="4858078" y="738499"/>
        <a:ext cx="573194" cy="286597"/>
      </dsp:txXfrm>
    </dsp:sp>
    <dsp:sp modelId="{F5C5271C-CDDF-4B0C-9A51-F7B3EBA285C9}">
      <dsp:nvSpPr>
        <dsp:cNvPr id="0" name=""/>
        <dsp:cNvSpPr/>
      </dsp:nvSpPr>
      <dsp:spPr>
        <a:xfrm>
          <a:off x="5001376" y="1145467"/>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Edit</a:t>
          </a:r>
          <a:endParaRPr lang="en-NZ" sz="1000" kern="1200"/>
        </a:p>
      </dsp:txBody>
      <dsp:txXfrm>
        <a:off x="5001376" y="1145467"/>
        <a:ext cx="573194" cy="286597"/>
      </dsp:txXfrm>
    </dsp:sp>
    <dsp:sp modelId="{F9C19F57-EF0B-41C6-B6C2-9B8945A0932E}">
      <dsp:nvSpPr>
        <dsp:cNvPr id="0" name=""/>
        <dsp:cNvSpPr/>
      </dsp:nvSpPr>
      <dsp:spPr>
        <a:xfrm>
          <a:off x="5001376" y="1552435"/>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Delete</a:t>
          </a:r>
          <a:endParaRPr lang="en-NZ" sz="1000" kern="1200"/>
        </a:p>
      </dsp:txBody>
      <dsp:txXfrm>
        <a:off x="5001376" y="1552435"/>
        <a:ext cx="573194" cy="286597"/>
      </dsp:txXfrm>
    </dsp:sp>
    <dsp:sp modelId="{CE3D47A2-C973-437A-AE27-A31A193561B4}">
      <dsp:nvSpPr>
        <dsp:cNvPr id="0" name=""/>
        <dsp:cNvSpPr/>
      </dsp:nvSpPr>
      <dsp:spPr>
        <a:xfrm>
          <a:off x="5001376" y="1959403"/>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Details</a:t>
          </a:r>
          <a:endParaRPr lang="en-NZ" sz="1000" kern="1200"/>
        </a:p>
      </dsp:txBody>
      <dsp:txXfrm>
        <a:off x="5001376" y="1959403"/>
        <a:ext cx="573194" cy="286597"/>
      </dsp:txXfrm>
    </dsp:sp>
    <dsp:sp modelId="{860EB605-F1A4-4A12-9B32-47D44BF06114}">
      <dsp:nvSpPr>
        <dsp:cNvPr id="0" name=""/>
        <dsp:cNvSpPr/>
      </dsp:nvSpPr>
      <dsp:spPr>
        <a:xfrm>
          <a:off x="5001376" y="2366370"/>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Create</a:t>
          </a:r>
          <a:endParaRPr lang="en-NZ" sz="1000" kern="1200"/>
        </a:p>
      </dsp:txBody>
      <dsp:txXfrm>
        <a:off x="5001376" y="2366370"/>
        <a:ext cx="573194" cy="286597"/>
      </dsp:txXfrm>
    </dsp:sp>
    <dsp:sp modelId="{216F19D5-4D2A-46EF-B4D5-8B67FB596784}">
      <dsp:nvSpPr>
        <dsp:cNvPr id="0" name=""/>
        <dsp:cNvSpPr/>
      </dsp:nvSpPr>
      <dsp:spPr>
        <a:xfrm>
          <a:off x="5551643" y="738499"/>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Overview Titles</a:t>
          </a:r>
          <a:endParaRPr lang="en-NZ" sz="1000" kern="1200"/>
        </a:p>
      </dsp:txBody>
      <dsp:txXfrm>
        <a:off x="5551643" y="738499"/>
        <a:ext cx="573194" cy="286597"/>
      </dsp:txXfrm>
    </dsp:sp>
    <dsp:sp modelId="{E79C59D0-BED9-4BC9-ABC4-CC23A5CDB37D}">
      <dsp:nvSpPr>
        <dsp:cNvPr id="0" name=""/>
        <dsp:cNvSpPr/>
      </dsp:nvSpPr>
      <dsp:spPr>
        <a:xfrm>
          <a:off x="5694941" y="1145467"/>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Edit</a:t>
          </a:r>
          <a:endParaRPr lang="en-NZ" sz="1000" kern="1200"/>
        </a:p>
      </dsp:txBody>
      <dsp:txXfrm>
        <a:off x="5694941" y="1145467"/>
        <a:ext cx="573194" cy="286597"/>
      </dsp:txXfrm>
    </dsp:sp>
    <dsp:sp modelId="{002426F5-BBB8-4CFE-AADB-A47F122A0EE8}">
      <dsp:nvSpPr>
        <dsp:cNvPr id="0" name=""/>
        <dsp:cNvSpPr/>
      </dsp:nvSpPr>
      <dsp:spPr>
        <a:xfrm>
          <a:off x="5694941" y="1552435"/>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Delete</a:t>
          </a:r>
          <a:endParaRPr lang="en-NZ" sz="1000" kern="1200"/>
        </a:p>
      </dsp:txBody>
      <dsp:txXfrm>
        <a:off x="5694941" y="1552435"/>
        <a:ext cx="573194" cy="286597"/>
      </dsp:txXfrm>
    </dsp:sp>
    <dsp:sp modelId="{0FFAA65C-651E-49F8-8408-51A6F20C6DE1}">
      <dsp:nvSpPr>
        <dsp:cNvPr id="0" name=""/>
        <dsp:cNvSpPr/>
      </dsp:nvSpPr>
      <dsp:spPr>
        <a:xfrm>
          <a:off x="5694941" y="1959403"/>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Details</a:t>
          </a:r>
          <a:endParaRPr lang="en-NZ" sz="1000" kern="1200"/>
        </a:p>
      </dsp:txBody>
      <dsp:txXfrm>
        <a:off x="5694941" y="1959403"/>
        <a:ext cx="573194" cy="286597"/>
      </dsp:txXfrm>
    </dsp:sp>
    <dsp:sp modelId="{127B0621-A4E8-4DCD-95A9-A95831159353}">
      <dsp:nvSpPr>
        <dsp:cNvPr id="0" name=""/>
        <dsp:cNvSpPr/>
      </dsp:nvSpPr>
      <dsp:spPr>
        <a:xfrm>
          <a:off x="5694941" y="2366370"/>
          <a:ext cx="573194" cy="2865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Create</a:t>
          </a:r>
          <a:endParaRPr lang="en-NZ" sz="1000" kern="1200"/>
        </a:p>
      </dsp:txBody>
      <dsp:txXfrm>
        <a:off x="5694941" y="2366370"/>
        <a:ext cx="573194" cy="2865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ED2F87402D4BE28BF8F1A0E1027A0D"/>
        <w:category>
          <w:name w:val="General"/>
          <w:gallery w:val="placeholder"/>
        </w:category>
        <w:types>
          <w:type w:val="bbPlcHdr"/>
        </w:types>
        <w:behaviors>
          <w:behavior w:val="content"/>
        </w:behaviors>
        <w:guid w:val="{5266374A-ADCE-4D87-8A8A-533026808A32}"/>
      </w:docPartPr>
      <w:docPartBody>
        <w:p w:rsidR="00694639" w:rsidRDefault="00FD1EEF">
          <w:pPr>
            <w:pStyle w:val="17ED2F87402D4BE28BF8F1A0E1027A0D"/>
          </w:pPr>
          <w:r>
            <w:t>Annual</w:t>
          </w:r>
          <w:r>
            <w:br/>
            <w:t>Report</w:t>
          </w:r>
        </w:p>
      </w:docPartBody>
    </w:docPart>
    <w:docPart>
      <w:docPartPr>
        <w:name w:val="9F0E704BBA3B4A23B8C5880C829202D2"/>
        <w:category>
          <w:name w:val="General"/>
          <w:gallery w:val="placeholder"/>
        </w:category>
        <w:types>
          <w:type w:val="bbPlcHdr"/>
        </w:types>
        <w:behaviors>
          <w:behavior w:val="content"/>
        </w:behaviors>
        <w:guid w:val="{606431F4-5E18-4ACD-AA0B-A10416C89DFC}"/>
      </w:docPartPr>
      <w:docPartBody>
        <w:p w:rsidR="00694639" w:rsidRDefault="00FD1EEF">
          <w:pPr>
            <w:pStyle w:val="9F0E704BBA3B4A23B8C5880C829202D2"/>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2C"/>
    <w:rsid w:val="00184E2E"/>
    <w:rsid w:val="003244F7"/>
    <w:rsid w:val="0057472C"/>
    <w:rsid w:val="00694639"/>
    <w:rsid w:val="00A4499D"/>
    <w:rsid w:val="00FD1E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2AB88BFBF54F21A07AEB5E6CC75A3E">
    <w:name w:val="812AB88BFBF54F21A07AEB5E6CC75A3E"/>
  </w:style>
  <w:style w:type="paragraph" w:customStyle="1" w:styleId="FDEA3EA899624E96898F135A760ED9C0">
    <w:name w:val="FDEA3EA899624E96898F135A760ED9C0"/>
  </w:style>
  <w:style w:type="paragraph" w:customStyle="1" w:styleId="7683C16C7FDD489C857402B7539C9B27">
    <w:name w:val="7683C16C7FDD489C857402B7539C9B27"/>
  </w:style>
  <w:style w:type="paragraph" w:customStyle="1" w:styleId="EB0AECDFA96C4EF1B4494F2F79C490F0">
    <w:name w:val="EB0AECDFA96C4EF1B4494F2F79C490F0"/>
  </w:style>
  <w:style w:type="paragraph" w:customStyle="1" w:styleId="406F68E99D4643B98BEF47CBD35A0C1C">
    <w:name w:val="406F68E99D4643B98BEF47CBD35A0C1C"/>
  </w:style>
  <w:style w:type="paragraph" w:customStyle="1" w:styleId="046582198E7D4E5895EBF5CC1341E2E3">
    <w:name w:val="046582198E7D4E5895EBF5CC1341E2E3"/>
  </w:style>
  <w:style w:type="paragraph" w:customStyle="1" w:styleId="6CD78E134C2E484EB8A7E52ACB53119C">
    <w:name w:val="6CD78E134C2E484EB8A7E52ACB53119C"/>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CD21DCFF9E6744AAB4DC1A04F3CBD6C5">
    <w:name w:val="CD21DCFF9E6744AAB4DC1A04F3CBD6C5"/>
  </w:style>
  <w:style w:type="paragraph" w:customStyle="1" w:styleId="07DE72DC8D524037A0AD569FD0CBBB31">
    <w:name w:val="07DE72DC8D524037A0AD569FD0CBBB31"/>
  </w:style>
  <w:style w:type="paragraph" w:customStyle="1" w:styleId="F1D9AD33F2C1407E869EF636653A3B23">
    <w:name w:val="F1D9AD33F2C1407E869EF636653A3B23"/>
  </w:style>
  <w:style w:type="paragraph" w:customStyle="1" w:styleId="EF41F720001D47B19EDBF0811111329B">
    <w:name w:val="EF41F720001D47B19EDBF0811111329B"/>
  </w:style>
  <w:style w:type="paragraph" w:customStyle="1" w:styleId="09C43A3CB5054021A585FA71F7A4E02D">
    <w:name w:val="09C43A3CB5054021A585FA71F7A4E02D"/>
  </w:style>
  <w:style w:type="paragraph" w:customStyle="1" w:styleId="B19A36F7631244069AA88A235B76C676">
    <w:name w:val="B19A36F7631244069AA88A235B76C676"/>
  </w:style>
  <w:style w:type="paragraph" w:customStyle="1" w:styleId="B61268702A494FB9843CFD6ADBCDA487">
    <w:name w:val="B61268702A494FB9843CFD6ADBCDA487"/>
  </w:style>
  <w:style w:type="paragraph" w:customStyle="1" w:styleId="14AC8148D23F49E68F3F66FB888D71B3">
    <w:name w:val="14AC8148D23F49E68F3F66FB888D71B3"/>
  </w:style>
  <w:style w:type="paragraph" w:customStyle="1" w:styleId="CEF36ECB6FD241A28C1263011C6A2957">
    <w:name w:val="CEF36ECB6FD241A28C1263011C6A2957"/>
  </w:style>
  <w:style w:type="paragraph" w:customStyle="1" w:styleId="198CCF59280943878ABDBACF99F52B0A">
    <w:name w:val="198CCF59280943878ABDBACF99F52B0A"/>
  </w:style>
  <w:style w:type="paragraph" w:customStyle="1" w:styleId="A7623493022B4F5BBD603AFA06DCAE6F">
    <w:name w:val="A7623493022B4F5BBD603AFA06DCAE6F"/>
  </w:style>
  <w:style w:type="paragraph" w:customStyle="1" w:styleId="590FB91DF2C5453EAAABE407566C4520">
    <w:name w:val="590FB91DF2C5453EAAABE407566C4520"/>
  </w:style>
  <w:style w:type="paragraph" w:customStyle="1" w:styleId="D34262F3F3F6498696C7DF522ADCC712">
    <w:name w:val="D34262F3F3F6498696C7DF522ADCC712"/>
  </w:style>
  <w:style w:type="paragraph" w:customStyle="1" w:styleId="13AAA84F89CF400297CEE7376FA59D29">
    <w:name w:val="13AAA84F89CF400297CEE7376FA59D29"/>
  </w:style>
  <w:style w:type="paragraph" w:customStyle="1" w:styleId="1B0216ECBA674BAC983C76F21F9D875C">
    <w:name w:val="1B0216ECBA674BAC983C76F21F9D875C"/>
  </w:style>
  <w:style w:type="paragraph" w:customStyle="1" w:styleId="FFB7809C76844311BA5D41C82D95D8B5">
    <w:name w:val="FFB7809C76844311BA5D41C82D95D8B5"/>
  </w:style>
  <w:style w:type="paragraph" w:customStyle="1" w:styleId="B5239E9A4420411D888F20ECD88B7182">
    <w:name w:val="B5239E9A4420411D888F20ECD88B7182"/>
  </w:style>
  <w:style w:type="paragraph" w:customStyle="1" w:styleId="17ED2F87402D4BE28BF8F1A0E1027A0D">
    <w:name w:val="17ED2F87402D4BE28BF8F1A0E1027A0D"/>
  </w:style>
  <w:style w:type="paragraph" w:customStyle="1" w:styleId="7DBEF7B227594420B95BD30786631AAE">
    <w:name w:val="7DBEF7B227594420B95BD30786631AAE"/>
  </w:style>
  <w:style w:type="paragraph" w:customStyle="1" w:styleId="9F0E704BBA3B4A23B8C5880C829202D2">
    <w:name w:val="9F0E704BBA3B4A23B8C5880C829202D2"/>
  </w:style>
  <w:style w:type="paragraph" w:customStyle="1" w:styleId="EDF8BEB417204BC8AF2F5EE67A398893">
    <w:name w:val="EDF8BEB417204BC8AF2F5EE67A398893"/>
    <w:rsid w:val="0057472C"/>
  </w:style>
  <w:style w:type="paragraph" w:customStyle="1" w:styleId="C01309DE46D04757B545AA00CE7E1146">
    <w:name w:val="C01309DE46D04757B545AA00CE7E1146"/>
    <w:rsid w:val="00694639"/>
  </w:style>
  <w:style w:type="paragraph" w:customStyle="1" w:styleId="432A360F3AC14352AAF3111E896DEA22">
    <w:name w:val="432A360F3AC14352AAF3111E896DEA22"/>
    <w:rsid w:val="00694639"/>
  </w:style>
  <w:style w:type="paragraph" w:customStyle="1" w:styleId="906547D01AFC4C3AA5849FB91D0695A6">
    <w:name w:val="906547D01AFC4C3AA5849FB91D0695A6"/>
    <w:rsid w:val="006946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Diploma of Software Engineering and Design - Final Project Submission for Heilene Daem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34094C1E-ECC0-460C-BDFB-298583B1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Template>
  <TotalTime>39</TotalTime>
  <Pages>20</Pages>
  <Words>2763</Words>
  <Characters>19124</Characters>
  <Application>Microsoft Office Word</Application>
  <DocSecurity>0</DocSecurity>
  <Lines>616</Lines>
  <Paragraphs>465</Paragraphs>
  <ScaleCrop>false</ScaleCrop>
  <HeadingPairs>
    <vt:vector size="2" baseType="variant">
      <vt:variant>
        <vt:lpstr>Title</vt:lpstr>
      </vt:variant>
      <vt:variant>
        <vt:i4>1</vt:i4>
      </vt:variant>
    </vt:vector>
  </HeadingPairs>
  <TitlesOfParts>
    <vt:vector size="1" baseType="lpstr">
      <vt:lpstr>Software Engineering Course nline Marking Tool</vt:lpstr>
    </vt:vector>
  </TitlesOfParts>
  <Company/>
  <LinksUpToDate>false</LinksUpToDate>
  <CharactersWithSpaces>21422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Course nline Marking Tool</dc:title>
  <dc:creator>DWX</dc:creator>
  <cp:keywords/>
  <cp:lastModifiedBy>Heilene Daem</cp:lastModifiedBy>
  <cp:revision>20</cp:revision>
  <cp:lastPrinted>2011-08-05T20:35:00Z</cp:lastPrinted>
  <dcterms:created xsi:type="dcterms:W3CDTF">2016-01-09T19:43:00Z</dcterms:created>
  <dcterms:modified xsi:type="dcterms:W3CDTF">2016-01-09T20:27:00Z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